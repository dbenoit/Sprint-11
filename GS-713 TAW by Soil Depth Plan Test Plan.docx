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C3" w:rsidRDefault="004626C3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bookmarkStart w:id="0" w:name="_Toc291071712"/>
      <w:bookmarkStart w:id="1" w:name="_Toc291081561"/>
      <w:bookmarkStart w:id="2" w:name="_Toc291236839"/>
      <w:bookmarkStart w:id="3" w:name="_Toc291512404"/>
    </w:p>
    <w:p w:rsidR="004626C3" w:rsidRDefault="004626C3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BE4915" w:rsidRDefault="00BE4915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E34ABD" w:rsidRDefault="00B100D1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r w:rsidRPr="002E6179">
        <w:rPr>
          <w:rFonts w:ascii="Calibri" w:hAnsi="Calibri" w:cs="Calibri"/>
          <w:b/>
          <w:sz w:val="48"/>
          <w:szCs w:val="48"/>
        </w:rPr>
        <w:fldChar w:fldCharType="begin"/>
      </w:r>
      <w:r w:rsidRPr="002E6179">
        <w:rPr>
          <w:rFonts w:ascii="Calibri" w:hAnsi="Calibri" w:cs="Calibri"/>
          <w:b/>
          <w:sz w:val="48"/>
          <w:szCs w:val="48"/>
        </w:rPr>
        <w:instrText xml:space="preserve"> FILENAME  \* Upper  \* MERGEFORMAT </w:instrText>
      </w:r>
      <w:r w:rsidRPr="002E6179">
        <w:rPr>
          <w:rFonts w:ascii="Calibri" w:hAnsi="Calibri" w:cs="Calibri"/>
          <w:b/>
          <w:sz w:val="48"/>
          <w:szCs w:val="48"/>
        </w:rPr>
        <w:fldChar w:fldCharType="separate"/>
      </w:r>
      <w:r w:rsidR="001240EE">
        <w:rPr>
          <w:rFonts w:ascii="Calibri" w:hAnsi="Calibri" w:cs="Calibri"/>
          <w:b/>
          <w:noProof/>
          <w:sz w:val="48"/>
          <w:szCs w:val="48"/>
        </w:rPr>
        <w:t>GS-713 TAW BY SOIL DEPTH PLAN TEST PLAN</w:t>
      </w:r>
      <w:r w:rsidRPr="002E6179">
        <w:rPr>
          <w:rFonts w:ascii="Calibri" w:hAnsi="Calibri" w:cs="Calibri"/>
          <w:b/>
          <w:sz w:val="48"/>
          <w:szCs w:val="48"/>
        </w:rPr>
        <w:fldChar w:fldCharType="end"/>
      </w:r>
    </w:p>
    <w:p w:rsidR="00E34ABD" w:rsidRDefault="00E34ABD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</w:p>
    <w:p w:rsidR="00E34ABD" w:rsidRDefault="00BE4915" w:rsidP="004626C3">
      <w:pPr>
        <w:pStyle w:val="FrontPage-CenteredLg"/>
        <w:rPr>
          <w:rFonts w:ascii="Calibri" w:hAnsi="Calibri" w:cs="Calibri"/>
          <w:b/>
          <w:sz w:val="48"/>
          <w:szCs w:val="48"/>
        </w:rPr>
      </w:pPr>
      <w:r>
        <w:rPr>
          <w:noProof/>
        </w:rPr>
        <w:drawing>
          <wp:inline distT="0" distB="0" distL="0" distR="0" wp14:anchorId="45B317F5" wp14:editId="02AAE541">
            <wp:extent cx="955497" cy="947133"/>
            <wp:effectExtent l="0" t="0" r="0" b="5715"/>
            <wp:docPr id="6" name="Picture 6" descr="Displaying AILogo-0128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playing AILogo-0128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463" cy="95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15" w:rsidRDefault="00BE4915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4626C3" w:rsidRDefault="009F0D17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  <w:r w:rsidRPr="002E6179">
        <w:rPr>
          <w:rFonts w:ascii="Calibri" w:eastAsia="Times New Roman" w:hAnsi="Calibri" w:cs="Calibri"/>
          <w:sz w:val="28"/>
          <w:szCs w:val="28"/>
        </w:rPr>
        <w:fldChar w:fldCharType="begin"/>
      </w:r>
      <w:r w:rsidRPr="002E6179">
        <w:rPr>
          <w:rFonts w:ascii="Calibri" w:eastAsia="Times New Roman" w:hAnsi="Calibri" w:cs="Calibri"/>
          <w:sz w:val="28"/>
          <w:szCs w:val="28"/>
        </w:rPr>
        <w:instrText xml:space="preserve"> CREATEDATE  \@ "MMMM d, yyyy"  \* MERGEFORMAT </w:instrText>
      </w:r>
      <w:r w:rsidRPr="002E6179">
        <w:rPr>
          <w:rFonts w:ascii="Calibri" w:eastAsia="Times New Roman" w:hAnsi="Calibri" w:cs="Calibri"/>
          <w:sz w:val="28"/>
          <w:szCs w:val="28"/>
        </w:rPr>
        <w:fldChar w:fldCharType="separate"/>
      </w:r>
      <w:r w:rsidR="008F7A1D">
        <w:rPr>
          <w:rFonts w:ascii="Calibri" w:eastAsia="Times New Roman" w:hAnsi="Calibri" w:cs="Calibri"/>
          <w:noProof/>
          <w:sz w:val="28"/>
          <w:szCs w:val="28"/>
        </w:rPr>
        <w:t>April 9, 2015</w:t>
      </w:r>
      <w:r w:rsidRPr="002E6179">
        <w:rPr>
          <w:rFonts w:ascii="Calibri" w:eastAsia="Times New Roman" w:hAnsi="Calibri" w:cs="Calibri"/>
          <w:sz w:val="28"/>
          <w:szCs w:val="28"/>
        </w:rPr>
        <w:fldChar w:fldCharType="end"/>
      </w:r>
    </w:p>
    <w:p w:rsidR="00134156" w:rsidRDefault="00134156" w:rsidP="009F0D17">
      <w:pPr>
        <w:jc w:val="center"/>
        <w:rPr>
          <w:rFonts w:ascii="Calibri" w:eastAsia="Times New Roman" w:hAnsi="Calibri" w:cs="Calibri"/>
          <w:sz w:val="28"/>
          <w:szCs w:val="28"/>
        </w:rPr>
      </w:pPr>
    </w:p>
    <w:p w:rsidR="00134156" w:rsidRPr="00134156" w:rsidRDefault="00134156" w:rsidP="009F0D17">
      <w:pPr>
        <w:jc w:val="center"/>
        <w:rPr>
          <w:b/>
          <w:color w:val="FF0000"/>
          <w:sz w:val="36"/>
          <w:szCs w:val="36"/>
        </w:rPr>
      </w:pPr>
    </w:p>
    <w:p w:rsidR="001F7A54" w:rsidRPr="00F32367" w:rsidRDefault="004626C3" w:rsidP="00134156">
      <w:pPr>
        <w:ind w:left="0"/>
        <w:rPr>
          <w:b/>
        </w:rPr>
      </w:pPr>
      <w:r>
        <w:br w:type="page"/>
      </w:r>
      <w:r w:rsidR="001F7A54" w:rsidRPr="00F32367">
        <w:rPr>
          <w:b/>
        </w:rPr>
        <w:lastRenderedPageBreak/>
        <w:t>Table of Contents</w:t>
      </w:r>
    </w:p>
    <w:bookmarkStart w:id="4" w:name="_GoBack"/>
    <w:bookmarkEnd w:id="4"/>
    <w:p w:rsidR="00052BE0" w:rsidRDefault="004626C3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>
        <w:rPr>
          <w:rFonts w:eastAsia="Times New Roman" w:cs="Calibri"/>
          <w:szCs w:val="36"/>
        </w:rPr>
        <w:fldChar w:fldCharType="begin"/>
      </w:r>
      <w:r>
        <w:rPr>
          <w:rFonts w:eastAsia="Times New Roman" w:cs="Calibri"/>
          <w:szCs w:val="36"/>
        </w:rPr>
        <w:instrText xml:space="preserve"> TOC \o "1-4" \h \z \u </w:instrText>
      </w:r>
      <w:r>
        <w:rPr>
          <w:rFonts w:eastAsia="Times New Roman" w:cs="Calibri"/>
          <w:szCs w:val="36"/>
        </w:rPr>
        <w:fldChar w:fldCharType="separate"/>
      </w:r>
      <w:hyperlink w:anchor="_Toc417658352" w:history="1">
        <w:r w:rsidR="00052BE0" w:rsidRPr="00CE2A1A">
          <w:rPr>
            <w:rStyle w:val="Hyperlink"/>
            <w:noProof/>
          </w:rPr>
          <w:t>1.</w:t>
        </w:r>
        <w:r w:rsidR="00052BE0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052BE0" w:rsidRPr="00CE2A1A">
          <w:rPr>
            <w:rStyle w:val="Hyperlink"/>
            <w:noProof/>
          </w:rPr>
          <w:t>Purpose and Scope</w:t>
        </w:r>
        <w:r w:rsidR="00052BE0">
          <w:rPr>
            <w:noProof/>
            <w:webHidden/>
          </w:rPr>
          <w:tab/>
        </w:r>
        <w:r w:rsidR="00052BE0">
          <w:rPr>
            <w:noProof/>
            <w:webHidden/>
          </w:rPr>
          <w:fldChar w:fldCharType="begin"/>
        </w:r>
        <w:r w:rsidR="00052BE0">
          <w:rPr>
            <w:noProof/>
            <w:webHidden/>
          </w:rPr>
          <w:instrText xml:space="preserve"> PAGEREF _Toc417658352 \h </w:instrText>
        </w:r>
        <w:r w:rsidR="00052BE0">
          <w:rPr>
            <w:noProof/>
            <w:webHidden/>
          </w:rPr>
        </w:r>
        <w:r w:rsidR="00052BE0">
          <w:rPr>
            <w:noProof/>
            <w:webHidden/>
          </w:rPr>
          <w:fldChar w:fldCharType="separate"/>
        </w:r>
        <w:r w:rsidR="00052BE0">
          <w:rPr>
            <w:noProof/>
            <w:webHidden/>
          </w:rPr>
          <w:t>3</w:t>
        </w:r>
        <w:r w:rsidR="00052BE0">
          <w:rPr>
            <w:noProof/>
            <w:webHidden/>
          </w:rPr>
          <w:fldChar w:fldCharType="end"/>
        </w:r>
      </w:hyperlink>
    </w:p>
    <w:p w:rsidR="00052BE0" w:rsidRDefault="00052BE0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7658353" w:history="1">
        <w:r w:rsidRPr="00CE2A1A">
          <w:rPr>
            <w:rStyle w:val="Hyperlink"/>
            <w:noProof/>
          </w:rPr>
          <w:t>1.1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CE2A1A">
          <w:rPr>
            <w:rStyle w:val="Hyperlink"/>
            <w:noProof/>
          </w:rPr>
          <w:t>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2BE0" w:rsidRDefault="00052BE0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7658354" w:history="1">
        <w:r w:rsidRPr="00CE2A1A">
          <w:rPr>
            <w:rStyle w:val="Hyperlink"/>
            <w:noProof/>
          </w:rPr>
          <w:t>1.2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CE2A1A">
          <w:rPr>
            <w:rStyle w:val="Hyperlink"/>
            <w:noProof/>
          </w:rPr>
          <w:t>Sprint/Release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2BE0" w:rsidRDefault="00052BE0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7658355" w:history="1">
        <w:r w:rsidRPr="00CE2A1A">
          <w:rPr>
            <w:rStyle w:val="Hyperlink"/>
            <w:noProof/>
          </w:rPr>
          <w:t>1.3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CE2A1A">
          <w:rPr>
            <w:rStyle w:val="Hyperlink"/>
            <w:noProof/>
          </w:rPr>
          <w:t>Assumptions and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2BE0" w:rsidRDefault="00052BE0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7658356" w:history="1">
        <w:r w:rsidRPr="00CE2A1A">
          <w:rPr>
            <w:rStyle w:val="Hyperlink"/>
            <w:rFonts w:cs="Tahoma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CE2A1A">
          <w:rPr>
            <w:rStyle w:val="Hyperlink"/>
            <w:rFonts w:cs="Tahoma"/>
            <w:noProof/>
          </w:rPr>
          <w:t>Test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2BE0" w:rsidRDefault="00052BE0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7658357" w:history="1">
        <w:r w:rsidRPr="00CE2A1A">
          <w:rPr>
            <w:rStyle w:val="Hyperlink"/>
            <w:noProof/>
          </w:rPr>
          <w:t>2.1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CE2A1A">
          <w:rPr>
            <w:rStyle w:val="Hyperlink"/>
            <w:noProof/>
          </w:rPr>
          <w:t>Test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2BE0" w:rsidRDefault="00052BE0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7658358" w:history="1">
        <w:r w:rsidRPr="00CE2A1A">
          <w:rPr>
            <w:rStyle w:val="Hyperlink"/>
            <w:rFonts w:cs="Tahoma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CE2A1A">
          <w:rPr>
            <w:rStyle w:val="Hyperlink"/>
            <w:rFonts w:cs="Tahoma"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2BE0" w:rsidRDefault="00052BE0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7658359" w:history="1">
        <w:r w:rsidRPr="00CE2A1A">
          <w:rPr>
            <w:rStyle w:val="Hyperlink"/>
            <w:noProof/>
          </w:rPr>
          <w:t>3.1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CE2A1A">
          <w:rPr>
            <w:rStyle w:val="Hyperlink"/>
            <w:noProof/>
          </w:rPr>
          <w:t>Supported Devices and Browsers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2BE0" w:rsidRDefault="00052BE0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7658360" w:history="1">
        <w:r w:rsidRPr="00CE2A1A">
          <w:rPr>
            <w:rStyle w:val="Hyperlink"/>
            <w:rFonts w:cs="Tahoma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CE2A1A">
          <w:rPr>
            <w:rStyle w:val="Hyperlink"/>
            <w:rFonts w:cs="Tahoma"/>
            <w:noProof/>
          </w:rPr>
          <w:t>Test Case: Verify Total Available Water (TAW) by Soil Depth; Confirm Design and Defaults (GS-713).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2BE0" w:rsidRDefault="00052BE0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7658361" w:history="1">
        <w:r w:rsidRPr="00CE2A1A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CE2A1A">
          <w:rPr>
            <w:rStyle w:val="Hyperlink"/>
            <w:noProof/>
          </w:rPr>
          <w:t>Test Case: Verify the In-Season Plan is designed as expected when the Soil Depth chart is the focused.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2BE0" w:rsidRDefault="00052BE0">
      <w:pPr>
        <w:pStyle w:val="TOC3"/>
        <w:tabs>
          <w:tab w:val="left" w:pos="880"/>
          <w:tab w:val="right" w:leader="dot" w:pos="13670"/>
        </w:tabs>
        <w:rPr>
          <w:rFonts w:eastAsiaTheme="minorEastAsia"/>
          <w:noProof/>
          <w:sz w:val="22"/>
          <w:szCs w:val="22"/>
        </w:rPr>
      </w:pPr>
      <w:hyperlink w:anchor="_Toc417658362" w:history="1">
        <w:r w:rsidRPr="00CE2A1A">
          <w:rPr>
            <w:rStyle w:val="Hyperlink"/>
            <w:noProof/>
          </w:rPr>
          <w:t>4.1.1</w:t>
        </w:r>
        <w:r>
          <w:rPr>
            <w:rFonts w:eastAsiaTheme="minorEastAsia"/>
            <w:noProof/>
            <w:sz w:val="22"/>
            <w:szCs w:val="22"/>
          </w:rPr>
          <w:tab/>
        </w:r>
        <w:r w:rsidRPr="00CE2A1A">
          <w:rPr>
            <w:rStyle w:val="Hyperlink"/>
            <w:noProof/>
          </w:rPr>
          <w:t>Test Case: Verify the Soil Depth Chart is designed and defaults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52BE0" w:rsidRDefault="00052BE0">
      <w:pPr>
        <w:pStyle w:val="TOC3"/>
        <w:tabs>
          <w:tab w:val="left" w:pos="880"/>
          <w:tab w:val="right" w:leader="dot" w:pos="13670"/>
        </w:tabs>
        <w:rPr>
          <w:rFonts w:eastAsiaTheme="minorEastAsia"/>
          <w:noProof/>
          <w:sz w:val="22"/>
          <w:szCs w:val="22"/>
        </w:rPr>
      </w:pPr>
      <w:hyperlink w:anchor="_Toc417658363" w:history="1">
        <w:r w:rsidRPr="00CE2A1A">
          <w:rPr>
            <w:rStyle w:val="Hyperlink"/>
            <w:noProof/>
          </w:rPr>
          <w:t>4.1.2</w:t>
        </w:r>
        <w:r>
          <w:rPr>
            <w:rFonts w:eastAsiaTheme="minorEastAsia"/>
            <w:noProof/>
            <w:sz w:val="22"/>
            <w:szCs w:val="22"/>
          </w:rPr>
          <w:tab/>
        </w:r>
        <w:r w:rsidRPr="00CE2A1A">
          <w:rPr>
            <w:rStyle w:val="Hyperlink"/>
            <w:noProof/>
          </w:rPr>
          <w:t>Test Case: Verify the Daily and Pivot Pass Metrics Selection is designed and defaults as expected; examine Selection Highlighting.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52BE0" w:rsidRDefault="00052BE0">
      <w:pPr>
        <w:pStyle w:val="TOC3"/>
        <w:tabs>
          <w:tab w:val="left" w:pos="880"/>
          <w:tab w:val="right" w:leader="dot" w:pos="13670"/>
        </w:tabs>
        <w:rPr>
          <w:rFonts w:eastAsiaTheme="minorEastAsia"/>
          <w:noProof/>
          <w:sz w:val="22"/>
          <w:szCs w:val="22"/>
        </w:rPr>
      </w:pPr>
      <w:hyperlink w:anchor="_Toc417658364" w:history="1">
        <w:r w:rsidRPr="00CE2A1A">
          <w:rPr>
            <w:rStyle w:val="Hyperlink"/>
            <w:noProof/>
          </w:rPr>
          <w:t>4.1.3</w:t>
        </w:r>
        <w:r>
          <w:rPr>
            <w:rFonts w:eastAsiaTheme="minorEastAsia"/>
            <w:noProof/>
            <w:sz w:val="22"/>
            <w:szCs w:val="22"/>
          </w:rPr>
          <w:tab/>
        </w:r>
        <w:r w:rsidRPr="00CE2A1A">
          <w:rPr>
            <w:rStyle w:val="Hyperlink"/>
            <w:noProof/>
          </w:rPr>
          <w:t>Test Case: Verify the Precipitation Forecast components design and defaults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52BE0" w:rsidRDefault="00052BE0">
      <w:pPr>
        <w:pStyle w:val="TOC1"/>
        <w:tabs>
          <w:tab w:val="left" w:pos="440"/>
          <w:tab w:val="right" w:leader="dot" w:pos="13670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417658365" w:history="1">
        <w:r w:rsidRPr="00CE2A1A">
          <w:rPr>
            <w:rStyle w:val="Hyperlink"/>
            <w:rFonts w:cs="Tahoma"/>
            <w:noProof/>
          </w:rPr>
          <w:t>5.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Pr="00CE2A1A">
          <w:rPr>
            <w:rStyle w:val="Hyperlink"/>
            <w:rFonts w:cs="Tahoma"/>
            <w:noProof/>
          </w:rPr>
          <w:t>Test Case: Verify the In-Season Plan functionality is as expected (Edit Mode).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52BE0" w:rsidRDefault="00052BE0">
      <w:pPr>
        <w:pStyle w:val="TOC2"/>
        <w:tabs>
          <w:tab w:val="left" w:pos="660"/>
          <w:tab w:val="right" w:leader="dot" w:pos="13670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417658366" w:history="1">
        <w:r w:rsidRPr="00CE2A1A">
          <w:rPr>
            <w:rStyle w:val="Hyperlink"/>
            <w:noProof/>
          </w:rPr>
          <w:t>5.1</w:t>
        </w:r>
        <w:r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Pr="00CE2A1A">
          <w:rPr>
            <w:rStyle w:val="Hyperlink"/>
            <w:noProof/>
          </w:rPr>
          <w:t>Test Case: Verify the editing the In-Season Plan functionality is working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52BE0" w:rsidRDefault="00052BE0">
      <w:pPr>
        <w:pStyle w:val="TOC3"/>
        <w:tabs>
          <w:tab w:val="left" w:pos="880"/>
          <w:tab w:val="right" w:leader="dot" w:pos="13670"/>
        </w:tabs>
        <w:rPr>
          <w:rFonts w:eastAsiaTheme="minorEastAsia"/>
          <w:noProof/>
          <w:sz w:val="22"/>
          <w:szCs w:val="22"/>
        </w:rPr>
      </w:pPr>
      <w:hyperlink w:anchor="_Toc417658367" w:history="1">
        <w:r w:rsidRPr="00CE2A1A">
          <w:rPr>
            <w:rStyle w:val="Hyperlink"/>
            <w:noProof/>
          </w:rPr>
          <w:t>5.1.1</w:t>
        </w:r>
        <w:r>
          <w:rPr>
            <w:rFonts w:eastAsiaTheme="minorEastAsia"/>
            <w:noProof/>
            <w:sz w:val="22"/>
            <w:szCs w:val="22"/>
          </w:rPr>
          <w:tab/>
        </w:r>
        <w:r w:rsidRPr="00CE2A1A">
          <w:rPr>
            <w:rStyle w:val="Hyperlink"/>
            <w:noProof/>
          </w:rPr>
          <w:t>Test Case: Verify the editing the In-Season Plan with Apply Cycle/Rate Toggle and Comparison functionality is working as expected.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_Toc417658367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F7A54" w:rsidRDefault="004626C3" w:rsidP="001F7A54">
      <w:pPr>
        <w:rPr>
          <w:rFonts w:ascii="Verdana" w:eastAsia="Times New Roman" w:hAnsi="Verdana" w:cs="Times New Roman"/>
          <w:b/>
          <w:kern w:val="28"/>
        </w:rPr>
      </w:pPr>
      <w:r>
        <w:rPr>
          <w:rFonts w:ascii="Calibri" w:eastAsia="Times New Roman" w:hAnsi="Calibri" w:cs="Calibri"/>
          <w:sz w:val="28"/>
          <w:szCs w:val="36"/>
        </w:rPr>
        <w:fldChar w:fldCharType="end"/>
      </w:r>
      <w:r w:rsidR="001F7A54">
        <w:rPr>
          <w:rFonts w:ascii="Verdana" w:hAnsi="Verdana"/>
        </w:rPr>
        <w:br w:type="page"/>
      </w:r>
    </w:p>
    <w:p w:rsidR="00BA6359" w:rsidRDefault="00BA6359" w:rsidP="00626F00">
      <w:pPr>
        <w:pStyle w:val="Heading1"/>
      </w:pPr>
      <w:bookmarkStart w:id="5" w:name="_Toc417658352"/>
      <w:r w:rsidRPr="00937759">
        <w:lastRenderedPageBreak/>
        <w:t>Purpose and Scope</w:t>
      </w:r>
      <w:bookmarkEnd w:id="0"/>
      <w:bookmarkEnd w:id="1"/>
      <w:bookmarkEnd w:id="2"/>
      <w:bookmarkEnd w:id="3"/>
      <w:bookmarkEnd w:id="5"/>
    </w:p>
    <w:p w:rsidR="00E36F3F" w:rsidRDefault="00E36F3F" w:rsidP="00E36F3F">
      <w:pPr>
        <w:pStyle w:val="PlainText"/>
        <w:ind w:left="432"/>
        <w:rPr>
          <w:rFonts w:cs="Calibri"/>
          <w:szCs w:val="22"/>
        </w:rPr>
      </w:pPr>
      <w:r w:rsidRPr="00386988">
        <w:rPr>
          <w:rFonts w:cs="Calibri"/>
          <w:szCs w:val="22"/>
        </w:rPr>
        <w:t xml:space="preserve">This test plan </w:t>
      </w:r>
      <w:r>
        <w:rPr>
          <w:rFonts w:cs="Calibri"/>
          <w:szCs w:val="22"/>
        </w:rPr>
        <w:t xml:space="preserve">describes the strategy for exercising </w:t>
      </w:r>
      <w:r w:rsidR="003902B3">
        <w:rPr>
          <w:rFonts w:cs="Calibri"/>
          <w:szCs w:val="22"/>
        </w:rPr>
        <w:t>the functionality</w:t>
      </w:r>
      <w:r w:rsidR="003902B3">
        <w:rPr>
          <w:rFonts w:cs="Calibri"/>
          <w:b/>
          <w:szCs w:val="22"/>
        </w:rPr>
        <w:t xml:space="preserve"> and/or fixes </w:t>
      </w:r>
      <w:r w:rsidR="003902B3">
        <w:rPr>
          <w:rFonts w:cs="Calibri"/>
          <w:szCs w:val="22"/>
        </w:rPr>
        <w:t>for the JIRA issues in this release</w:t>
      </w:r>
      <w:r w:rsidRPr="000B667A">
        <w:rPr>
          <w:rFonts w:cs="Calibri"/>
          <w:i/>
          <w:szCs w:val="22"/>
        </w:rPr>
        <w:t>.</w:t>
      </w:r>
      <w:r>
        <w:rPr>
          <w:rFonts w:cs="Calibri"/>
          <w:szCs w:val="22"/>
        </w:rPr>
        <w:t xml:space="preserve"> As features are</w:t>
      </w:r>
      <w:r w:rsidRPr="00386988">
        <w:rPr>
          <w:rFonts w:cs="Calibri"/>
          <w:szCs w:val="22"/>
        </w:rPr>
        <w:t xml:space="preserve"> being designed the test scenarios described in this document will be updated to accommodate </w:t>
      </w:r>
      <w:r>
        <w:rPr>
          <w:rFonts w:cs="Calibri"/>
          <w:szCs w:val="22"/>
        </w:rPr>
        <w:t>the modifications to the</w:t>
      </w:r>
      <w:r w:rsidRPr="00386988">
        <w:rPr>
          <w:rFonts w:cs="Calibri"/>
          <w:szCs w:val="22"/>
        </w:rPr>
        <w:t xml:space="preserve"> plans.</w:t>
      </w:r>
    </w:p>
    <w:p w:rsidR="002643F3" w:rsidRDefault="002643F3" w:rsidP="002643F3">
      <w:pPr>
        <w:pStyle w:val="PlainText"/>
        <w:ind w:left="0"/>
        <w:rPr>
          <w:rFonts w:cs="Calibri"/>
          <w:szCs w:val="22"/>
        </w:rPr>
      </w:pPr>
    </w:p>
    <w:p w:rsidR="002643F3" w:rsidRDefault="002643F3" w:rsidP="00E36F3F">
      <w:pPr>
        <w:pStyle w:val="PlainText"/>
        <w:ind w:left="450"/>
        <w:rPr>
          <w:rFonts w:cs="Calibri"/>
          <w:szCs w:val="22"/>
        </w:rPr>
      </w:pPr>
      <w:r w:rsidRPr="00386988">
        <w:rPr>
          <w:rFonts w:cs="Calibri"/>
          <w:szCs w:val="22"/>
        </w:rPr>
        <w:t xml:space="preserve">The purpose and scope of this test plan is to list and describe the test strategy for </w:t>
      </w:r>
      <w:r w:rsidR="00444FE3" w:rsidRPr="00386988">
        <w:rPr>
          <w:rFonts w:cs="Calibri"/>
          <w:szCs w:val="22"/>
        </w:rPr>
        <w:t xml:space="preserve">the </w:t>
      </w:r>
      <w:r w:rsidR="00444FE3">
        <w:rPr>
          <w:rFonts w:cs="Calibri"/>
          <w:szCs w:val="22"/>
        </w:rPr>
        <w:t>following</w:t>
      </w:r>
      <w:r w:rsidR="00AE43CF">
        <w:rPr>
          <w:rFonts w:cs="Calibri"/>
          <w:szCs w:val="22"/>
        </w:rPr>
        <w:t xml:space="preserve"> Jira Issues:</w:t>
      </w:r>
    </w:p>
    <w:tbl>
      <w:tblPr>
        <w:tblW w:w="8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4863"/>
        <w:gridCol w:w="1797"/>
      </w:tblGrid>
      <w:tr w:rsidR="00C146E0" w:rsidRPr="00100C71" w:rsidTr="003902B3">
        <w:trPr>
          <w:trHeight w:val="204"/>
          <w:jc w:val="center"/>
        </w:trPr>
        <w:tc>
          <w:tcPr>
            <w:tcW w:w="1795" w:type="dxa"/>
            <w:shd w:val="clear" w:color="auto" w:fill="F2F2F2" w:themeFill="background1" w:themeFillShade="F2"/>
            <w:noWrap/>
          </w:tcPr>
          <w:p w:rsidR="00C146E0" w:rsidRPr="00100C71" w:rsidRDefault="00C146E0" w:rsidP="00100C71">
            <w:pPr>
              <w:ind w:left="0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 w:rsidRPr="00100C7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Issue</w:t>
            </w:r>
          </w:p>
        </w:tc>
        <w:tc>
          <w:tcPr>
            <w:tcW w:w="4863" w:type="dxa"/>
            <w:shd w:val="clear" w:color="auto" w:fill="F2F2F2" w:themeFill="background1" w:themeFillShade="F2"/>
          </w:tcPr>
          <w:p w:rsidR="00C146E0" w:rsidRPr="00100C71" w:rsidRDefault="00C146E0" w:rsidP="00100C71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 xml:space="preserve">User </w:t>
            </w:r>
            <w:r w:rsidRPr="00100C7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Story</w:t>
            </w:r>
          </w:p>
        </w:tc>
        <w:tc>
          <w:tcPr>
            <w:tcW w:w="1797" w:type="dxa"/>
            <w:shd w:val="clear" w:color="auto" w:fill="F2F2F2" w:themeFill="background1" w:themeFillShade="F2"/>
          </w:tcPr>
          <w:p w:rsidR="00C146E0" w:rsidRDefault="002A41DE" w:rsidP="00100C71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</w:rPr>
              <w:t>Sprint/Release Schedule</w:t>
            </w:r>
          </w:p>
        </w:tc>
      </w:tr>
      <w:tr w:rsidR="00422360" w:rsidRPr="00100C71" w:rsidTr="003902B3">
        <w:trPr>
          <w:trHeight w:val="548"/>
          <w:jc w:val="center"/>
        </w:trPr>
        <w:tc>
          <w:tcPr>
            <w:tcW w:w="1795" w:type="dxa"/>
            <w:shd w:val="clear" w:color="auto" w:fill="auto"/>
            <w:noWrap/>
          </w:tcPr>
          <w:p w:rsidR="00422360" w:rsidRDefault="00377C8D" w:rsidP="003902B3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GS-</w:t>
            </w:r>
            <w:r w:rsidR="00A85324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7</w:t>
            </w:r>
            <w:r w:rsidR="001240EE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13</w:t>
            </w:r>
          </w:p>
          <w:p w:rsidR="003902B3" w:rsidRPr="0008539C" w:rsidRDefault="003902B3" w:rsidP="001240EE">
            <w:pPr>
              <w:ind w:left="0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Sub task </w:t>
            </w:r>
          </w:p>
        </w:tc>
        <w:tc>
          <w:tcPr>
            <w:tcW w:w="4863" w:type="dxa"/>
            <w:shd w:val="clear" w:color="auto" w:fill="auto"/>
          </w:tcPr>
          <w:p w:rsidR="003902B3" w:rsidRPr="00A85324" w:rsidRDefault="001240EE" w:rsidP="00A85324">
            <w:pPr>
              <w:rPr>
                <w:sz w:val="20"/>
                <w:szCs w:val="20"/>
              </w:rPr>
            </w:pPr>
            <w:r w:rsidRPr="001240EE">
              <w:rPr>
                <w:sz w:val="20"/>
                <w:szCs w:val="20"/>
              </w:rPr>
              <w:t xml:space="preserve">Total Available Water (TAW) by Soil Depth. </w:t>
            </w:r>
          </w:p>
        </w:tc>
        <w:tc>
          <w:tcPr>
            <w:tcW w:w="1797" w:type="dxa"/>
          </w:tcPr>
          <w:p w:rsidR="00422360" w:rsidRPr="0008539C" w:rsidRDefault="00D973CA" w:rsidP="003902B3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Sprint 10</w:t>
            </w:r>
          </w:p>
        </w:tc>
      </w:tr>
      <w:tr w:rsidR="001240EE" w:rsidRPr="00100C71" w:rsidTr="00320AD7">
        <w:trPr>
          <w:trHeight w:val="188"/>
          <w:jc w:val="center"/>
        </w:trPr>
        <w:tc>
          <w:tcPr>
            <w:tcW w:w="1795" w:type="dxa"/>
            <w:shd w:val="clear" w:color="auto" w:fill="auto"/>
            <w:noWrap/>
          </w:tcPr>
          <w:p w:rsidR="001240EE" w:rsidRPr="00320AD7" w:rsidRDefault="001240EE" w:rsidP="001240EE">
            <w:pPr>
              <w:ind w:left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GS-889</w:t>
            </w:r>
          </w:p>
        </w:tc>
        <w:tc>
          <w:tcPr>
            <w:tcW w:w="4863" w:type="dxa"/>
            <w:shd w:val="clear" w:color="auto" w:fill="auto"/>
          </w:tcPr>
          <w:p w:rsidR="001240EE" w:rsidRPr="00A85324" w:rsidRDefault="001240EE" w:rsidP="001240EE">
            <w:pPr>
              <w:rPr>
                <w:sz w:val="20"/>
                <w:szCs w:val="20"/>
              </w:rPr>
            </w:pPr>
            <w:r w:rsidRPr="001240EE">
              <w:rPr>
                <w:sz w:val="20"/>
                <w:szCs w:val="20"/>
              </w:rPr>
              <w:t xml:space="preserve">Total Available Water (TAW) by Soil Depth. </w:t>
            </w:r>
          </w:p>
        </w:tc>
        <w:tc>
          <w:tcPr>
            <w:tcW w:w="1797" w:type="dxa"/>
          </w:tcPr>
          <w:p w:rsidR="001240EE" w:rsidRPr="0008539C" w:rsidRDefault="001240EE" w:rsidP="001240EE">
            <w:pPr>
              <w:ind w:left="0"/>
              <w:rPr>
                <w:rFonts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</w:rPr>
              <w:t>Sprint 11</w:t>
            </w:r>
          </w:p>
        </w:tc>
      </w:tr>
    </w:tbl>
    <w:p w:rsidR="00AE43CF" w:rsidRDefault="00AE43CF" w:rsidP="002643F3">
      <w:pPr>
        <w:pStyle w:val="PlainText"/>
        <w:rPr>
          <w:rFonts w:cs="Calibri"/>
          <w:b/>
          <w:i/>
          <w:szCs w:val="22"/>
        </w:rPr>
      </w:pPr>
    </w:p>
    <w:p w:rsidR="00414D0D" w:rsidRDefault="00414D0D" w:rsidP="002D5625">
      <w:pPr>
        <w:pStyle w:val="ListBullet2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focus of this test is from the front end. It is</w:t>
      </w:r>
      <w:r w:rsidRPr="009445BC">
        <w:rPr>
          <w:rFonts w:ascii="Calibri" w:hAnsi="Calibri" w:cs="Calibri"/>
          <w:sz w:val="22"/>
          <w:szCs w:val="22"/>
        </w:rPr>
        <w:t xml:space="preserve"> only to examine and access the quality of the general functionality</w:t>
      </w:r>
      <w:r w:rsidR="00377C8D">
        <w:rPr>
          <w:rFonts w:ascii="Calibri" w:hAnsi="Calibri" w:cs="Calibri"/>
          <w:sz w:val="22"/>
          <w:szCs w:val="22"/>
        </w:rPr>
        <w:t xml:space="preserve"> and that the current Fertility functionality has not degraded due to this change</w:t>
      </w:r>
      <w:r w:rsidRPr="009445BC">
        <w:rPr>
          <w:rFonts w:ascii="Calibri" w:hAnsi="Calibri" w:cs="Calibri"/>
          <w:sz w:val="22"/>
          <w:szCs w:val="22"/>
        </w:rPr>
        <w:t>.</w:t>
      </w:r>
    </w:p>
    <w:p w:rsidR="003C247C" w:rsidRDefault="003C247C" w:rsidP="00911EB3">
      <w:pPr>
        <w:pStyle w:val="Heading2"/>
      </w:pPr>
      <w:bookmarkStart w:id="6" w:name="_Toc417658353"/>
      <w:r>
        <w:t>Limitations</w:t>
      </w:r>
      <w:bookmarkEnd w:id="6"/>
    </w:p>
    <w:p w:rsidR="00A061FF" w:rsidRDefault="00414D0D" w:rsidP="00283166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test is limited</w:t>
      </w:r>
      <w:r w:rsidR="00A061FF">
        <w:rPr>
          <w:rFonts w:ascii="Calibri" w:hAnsi="Calibri" w:cs="Calibri"/>
          <w:sz w:val="22"/>
          <w:szCs w:val="22"/>
        </w:rPr>
        <w:t xml:space="preserve"> as follows:</w:t>
      </w:r>
    </w:p>
    <w:p w:rsidR="00414D0D" w:rsidRDefault="00414D0D" w:rsidP="00283166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A061FF"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z w:val="22"/>
          <w:szCs w:val="22"/>
        </w:rPr>
        <w:t xml:space="preserve"> front end testing. There is no back end testing.</w:t>
      </w:r>
      <w:r w:rsidR="00FC4B52">
        <w:rPr>
          <w:rFonts w:ascii="Calibri" w:hAnsi="Calibri" w:cs="Calibri"/>
          <w:sz w:val="22"/>
          <w:szCs w:val="22"/>
        </w:rPr>
        <w:t xml:space="preserve"> </w:t>
      </w:r>
    </w:p>
    <w:p w:rsidR="00B23703" w:rsidRDefault="00A061FF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  <w:r w:rsidRPr="00A061FF"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nly the features mentioned in the box above is tested, with light testing of the areas of this feature </w:t>
      </w:r>
      <w:proofErr w:type="gramStart"/>
      <w:r w:rsidR="00955E2D">
        <w:rPr>
          <w:rFonts w:ascii="Calibri" w:hAnsi="Calibri" w:cs="Calibri"/>
          <w:sz w:val="22"/>
          <w:szCs w:val="22"/>
        </w:rPr>
        <w:t>It</w:t>
      </w:r>
      <w:proofErr w:type="gramEnd"/>
      <w:r w:rsidR="00955E2D">
        <w:rPr>
          <w:rFonts w:ascii="Calibri" w:hAnsi="Calibri" w:cs="Calibri"/>
          <w:sz w:val="22"/>
          <w:szCs w:val="22"/>
        </w:rPr>
        <w:t xml:space="preserve"> </w:t>
      </w:r>
      <w:r w:rsidR="00955E2D" w:rsidRPr="00A061FF">
        <w:rPr>
          <w:rFonts w:ascii="Calibri" w:hAnsi="Calibri" w:cs="Calibri"/>
          <w:sz w:val="22"/>
          <w:szCs w:val="22"/>
        </w:rPr>
        <w:t>does</w:t>
      </w:r>
      <w:r>
        <w:rPr>
          <w:rFonts w:ascii="Calibri" w:hAnsi="Calibri" w:cs="Calibri"/>
          <w:sz w:val="22"/>
          <w:szCs w:val="22"/>
        </w:rPr>
        <w:t xml:space="preserve"> not include a</w:t>
      </w:r>
      <w:r w:rsidRPr="00A061FF">
        <w:rPr>
          <w:rFonts w:ascii="Calibri" w:hAnsi="Calibri" w:cs="Calibri"/>
          <w:sz w:val="22"/>
          <w:szCs w:val="22"/>
        </w:rPr>
        <w:t xml:space="preserve"> full regression test</w:t>
      </w:r>
      <w:r>
        <w:rPr>
          <w:rFonts w:ascii="Calibri" w:hAnsi="Calibri" w:cs="Calibri"/>
          <w:sz w:val="22"/>
          <w:szCs w:val="22"/>
        </w:rPr>
        <w:t>.</w:t>
      </w:r>
    </w:p>
    <w:p w:rsidR="005D03E1" w:rsidRDefault="005D03E1" w:rsidP="00A061FF">
      <w:pPr>
        <w:pStyle w:val="ListBullet2"/>
        <w:numPr>
          <w:ilvl w:val="0"/>
          <w:numId w:val="0"/>
        </w:numPr>
        <w:ind w:left="630"/>
        <w:rPr>
          <w:rFonts w:ascii="Calibri" w:hAnsi="Calibri" w:cs="Calibri"/>
          <w:sz w:val="22"/>
          <w:szCs w:val="22"/>
        </w:rPr>
      </w:pPr>
    </w:p>
    <w:p w:rsidR="002643F3" w:rsidRDefault="002643F3" w:rsidP="00911EB3">
      <w:pPr>
        <w:pStyle w:val="Heading2"/>
      </w:pPr>
      <w:bookmarkStart w:id="7" w:name="_Toc417658354"/>
      <w:r>
        <w:t>Sprint</w:t>
      </w:r>
      <w:r w:rsidR="00306765">
        <w:t>/Release</w:t>
      </w:r>
      <w:r>
        <w:t xml:space="preserve"> Schedule</w:t>
      </w:r>
      <w:bookmarkEnd w:id="7"/>
    </w:p>
    <w:p w:rsidR="00386988" w:rsidRDefault="002A41DE" w:rsidP="00283166">
      <w:pPr>
        <w:pStyle w:val="PlainText"/>
        <w:ind w:left="630"/>
        <w:rPr>
          <w:szCs w:val="22"/>
        </w:rPr>
      </w:pPr>
      <w:r>
        <w:rPr>
          <w:szCs w:val="22"/>
        </w:rPr>
        <w:t>Refer to the grid above for sprint schedule information.</w:t>
      </w:r>
    </w:p>
    <w:p w:rsidR="004121CB" w:rsidRDefault="004121CB">
      <w:pPr>
        <w:rPr>
          <w:rFonts w:ascii="Calibri" w:hAnsi="Calibri"/>
        </w:rPr>
      </w:pPr>
      <w:r>
        <w:br w:type="page"/>
      </w:r>
    </w:p>
    <w:p w:rsidR="00386988" w:rsidRPr="00C77ED3" w:rsidRDefault="00386988" w:rsidP="00911EB3">
      <w:pPr>
        <w:pStyle w:val="Heading2"/>
      </w:pPr>
      <w:bookmarkStart w:id="8" w:name="_Toc286352152"/>
      <w:bookmarkStart w:id="9" w:name="_Toc417658355"/>
      <w:r w:rsidRPr="00C77ED3">
        <w:lastRenderedPageBreak/>
        <w:t>Assumptions and Risks</w:t>
      </w:r>
      <w:bookmarkEnd w:id="8"/>
      <w:bookmarkEnd w:id="9"/>
    </w:p>
    <w:p w:rsidR="00386988" w:rsidRPr="001658AF" w:rsidRDefault="001F7A54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Manual</w:t>
      </w:r>
      <w:r w:rsidR="00386988" w:rsidRPr="001658AF">
        <w:rPr>
          <w:rFonts w:ascii="Calibri" w:hAnsi="Calibri" w:cs="Calibri"/>
          <w:sz w:val="22"/>
          <w:szCs w:val="22"/>
        </w:rPr>
        <w:t xml:space="preserve"> tests will be designed to allow </w:t>
      </w:r>
      <w:r w:rsidR="00386988">
        <w:rPr>
          <w:rFonts w:ascii="Calibri" w:hAnsi="Calibri" w:cs="Calibri"/>
          <w:sz w:val="22"/>
          <w:szCs w:val="22"/>
        </w:rPr>
        <w:t xml:space="preserve">any person </w:t>
      </w:r>
      <w:r>
        <w:rPr>
          <w:rFonts w:ascii="Calibri" w:hAnsi="Calibri" w:cs="Calibri"/>
          <w:sz w:val="22"/>
          <w:szCs w:val="22"/>
        </w:rPr>
        <w:t xml:space="preserve">to </w:t>
      </w:r>
      <w:r w:rsidRPr="001658AF">
        <w:rPr>
          <w:rFonts w:ascii="Calibri" w:hAnsi="Calibri" w:cs="Calibri"/>
          <w:sz w:val="22"/>
          <w:szCs w:val="22"/>
        </w:rPr>
        <w:t>execute</w:t>
      </w:r>
      <w:r>
        <w:rPr>
          <w:rFonts w:ascii="Calibri" w:hAnsi="Calibri" w:cs="Calibri"/>
          <w:sz w:val="22"/>
          <w:szCs w:val="22"/>
        </w:rPr>
        <w:t xml:space="preserve"> the</w:t>
      </w:r>
      <w:r w:rsidR="00386988" w:rsidRPr="001658AF">
        <w:rPr>
          <w:rFonts w:ascii="Calibri" w:hAnsi="Calibri" w:cs="Calibri"/>
          <w:sz w:val="22"/>
          <w:szCs w:val="22"/>
        </w:rPr>
        <w:t xml:space="preserve"> test scripts. They will also be designed with the assumption for easy conversion to automated scripts in the future.</w:t>
      </w:r>
    </w:p>
    <w:p w:rsidR="00386988" w:rsidRPr="00107D48" w:rsidRDefault="00386988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107D48">
        <w:rPr>
          <w:rFonts w:ascii="Calibri" w:hAnsi="Calibri" w:cs="Calibri"/>
          <w:sz w:val="22"/>
          <w:szCs w:val="22"/>
        </w:rPr>
        <w:t xml:space="preserve">Test Plan for this effort will be available </w:t>
      </w:r>
      <w:r w:rsidR="001F7A54" w:rsidRPr="00107D48">
        <w:rPr>
          <w:rFonts w:ascii="Calibri" w:hAnsi="Calibri" w:cs="Calibri"/>
          <w:sz w:val="22"/>
          <w:szCs w:val="22"/>
        </w:rPr>
        <w:t>as an attachment</w:t>
      </w:r>
      <w:r w:rsidRPr="00107D48">
        <w:rPr>
          <w:rFonts w:ascii="Calibri" w:hAnsi="Calibri" w:cs="Calibri"/>
          <w:sz w:val="22"/>
          <w:szCs w:val="22"/>
        </w:rPr>
        <w:t xml:space="preserve"> against the </w:t>
      </w:r>
      <w:r w:rsidR="00A061FF">
        <w:rPr>
          <w:rFonts w:ascii="Calibri" w:hAnsi="Calibri" w:cs="Calibri"/>
          <w:b/>
          <w:sz w:val="22"/>
          <w:szCs w:val="22"/>
        </w:rPr>
        <w:t xml:space="preserve">Test plan </w:t>
      </w:r>
      <w:r w:rsidRPr="00107D48">
        <w:rPr>
          <w:rFonts w:ascii="Calibri" w:hAnsi="Calibri" w:cs="Calibri"/>
          <w:sz w:val="22"/>
          <w:szCs w:val="22"/>
        </w:rPr>
        <w:t>JIRA issue in pdf format.</w:t>
      </w:r>
    </w:p>
    <w:p w:rsidR="00386988" w:rsidRPr="001658AF" w:rsidRDefault="004E7FFC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</w:t>
      </w:r>
      <w:r w:rsidR="00386988" w:rsidRPr="001658AF">
        <w:rPr>
          <w:rFonts w:ascii="Calibri" w:hAnsi="Calibri" w:cs="Calibri"/>
          <w:sz w:val="22"/>
          <w:szCs w:val="22"/>
        </w:rPr>
        <w:t xml:space="preserve">nctionality will be delivered by Engineering on time. </w:t>
      </w:r>
    </w:p>
    <w:p w:rsidR="00386988" w:rsidRDefault="00386988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sz w:val="22"/>
          <w:szCs w:val="22"/>
        </w:rPr>
        <w:t xml:space="preserve">Required resources will be available i.e. Test environments, </w:t>
      </w:r>
      <w:r>
        <w:rPr>
          <w:rFonts w:ascii="Calibri" w:hAnsi="Calibri" w:cs="Calibri"/>
          <w:sz w:val="22"/>
          <w:szCs w:val="22"/>
        </w:rPr>
        <w:t>Devices i.e. Laptop/</w:t>
      </w:r>
      <w:r w:rsidR="004F21BF">
        <w:rPr>
          <w:rFonts w:ascii="Calibri" w:hAnsi="Calibri" w:cs="Calibri"/>
          <w:sz w:val="22"/>
          <w:szCs w:val="22"/>
        </w:rPr>
        <w:t>iPad</w:t>
      </w:r>
      <w:r w:rsidRPr="001658AF">
        <w:rPr>
          <w:rFonts w:ascii="Calibri" w:hAnsi="Calibri" w:cs="Calibri"/>
          <w:sz w:val="22"/>
          <w:szCs w:val="22"/>
        </w:rPr>
        <w:t xml:space="preserve"> etc.</w:t>
      </w:r>
    </w:p>
    <w:p w:rsidR="009E2A1F" w:rsidRDefault="004E7FFC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4E7FFC">
        <w:rPr>
          <w:rFonts w:ascii="Calibri" w:hAnsi="Calibri" w:cs="Calibri"/>
          <w:sz w:val="22"/>
          <w:szCs w:val="22"/>
        </w:rPr>
        <w:t>There are no specification documents. Requirements are given via sprint discussions, email and/or accepted design Wire Frames</w:t>
      </w:r>
      <w:r>
        <w:rPr>
          <w:rFonts w:ascii="Calibri" w:hAnsi="Calibri" w:cs="Calibri"/>
          <w:sz w:val="22"/>
          <w:szCs w:val="22"/>
        </w:rPr>
        <w:t xml:space="preserve"> therefore, t</w:t>
      </w:r>
      <w:r w:rsidRPr="004E7FFC">
        <w:rPr>
          <w:rFonts w:ascii="Calibri" w:hAnsi="Calibri" w:cs="Calibri"/>
          <w:sz w:val="22"/>
          <w:szCs w:val="22"/>
        </w:rPr>
        <w:t>est plans are built</w:t>
      </w:r>
      <w:r>
        <w:rPr>
          <w:rFonts w:ascii="Calibri" w:hAnsi="Calibri" w:cs="Calibri"/>
          <w:sz w:val="22"/>
          <w:szCs w:val="22"/>
        </w:rPr>
        <w:t xml:space="preserve"> against these matters</w:t>
      </w:r>
      <w:r w:rsidRPr="004E7FFC">
        <w:rPr>
          <w:rFonts w:ascii="Calibri" w:hAnsi="Calibri" w:cs="Calibri"/>
          <w:sz w:val="22"/>
          <w:szCs w:val="22"/>
        </w:rPr>
        <w:t>.</w:t>
      </w:r>
    </w:p>
    <w:p w:rsidR="003C247C" w:rsidRPr="002A361F" w:rsidRDefault="003C247C" w:rsidP="002D5625">
      <w:pPr>
        <w:pStyle w:val="ListBullet2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2A361F">
        <w:rPr>
          <w:rFonts w:ascii="Calibri" w:hAnsi="Calibri" w:cs="Calibri"/>
          <w:sz w:val="22"/>
          <w:szCs w:val="22"/>
        </w:rPr>
        <w:t>Handling Leap year dates</w:t>
      </w:r>
      <w:r w:rsidR="002A361F">
        <w:rPr>
          <w:rFonts w:ascii="Calibri" w:hAnsi="Calibri" w:cs="Calibri"/>
          <w:sz w:val="22"/>
          <w:szCs w:val="22"/>
        </w:rPr>
        <w:t xml:space="preserve">: there is no testing in this area; it is assume the code used </w:t>
      </w:r>
      <w:r w:rsidR="00DD7609">
        <w:rPr>
          <w:rFonts w:ascii="Calibri" w:hAnsi="Calibri" w:cs="Calibri"/>
          <w:sz w:val="22"/>
          <w:szCs w:val="22"/>
        </w:rPr>
        <w:t xml:space="preserve">in </w:t>
      </w:r>
      <w:r w:rsidR="00DD7609" w:rsidRPr="002A361F">
        <w:rPr>
          <w:rFonts w:ascii="Calibri" w:hAnsi="Calibri" w:cs="Calibri"/>
          <w:sz w:val="22"/>
          <w:szCs w:val="22"/>
        </w:rPr>
        <w:t>JavaScript</w:t>
      </w:r>
      <w:r w:rsidRPr="002A361F">
        <w:rPr>
          <w:rFonts w:ascii="Calibri" w:hAnsi="Calibri" w:cs="Calibri"/>
          <w:sz w:val="22"/>
          <w:szCs w:val="22"/>
        </w:rPr>
        <w:t xml:space="preserve"> Date object</w:t>
      </w:r>
      <w:r w:rsidR="002A361F" w:rsidRPr="002A361F">
        <w:rPr>
          <w:rFonts w:ascii="Calibri" w:hAnsi="Calibri" w:cs="Calibri"/>
          <w:sz w:val="22"/>
          <w:szCs w:val="22"/>
        </w:rPr>
        <w:t xml:space="preserve"> will know how to determine this situation and present the expect dates. </w:t>
      </w:r>
      <w:r w:rsidR="00DD7609">
        <w:rPr>
          <w:rFonts w:ascii="Calibri" w:hAnsi="Calibri" w:cs="Calibri"/>
          <w:sz w:val="22"/>
          <w:szCs w:val="22"/>
        </w:rPr>
        <w:t>This applies</w:t>
      </w:r>
      <w:r w:rsidR="002A361F" w:rsidRPr="002A361F">
        <w:rPr>
          <w:rFonts w:ascii="Calibri" w:hAnsi="Calibri" w:cs="Calibri"/>
          <w:sz w:val="22"/>
          <w:szCs w:val="22"/>
        </w:rPr>
        <w:t xml:space="preserve"> to date control, Date input, Dates in Settings, etc.</w:t>
      </w:r>
    </w:p>
    <w:p w:rsidR="00386988" w:rsidRPr="00042D5F" w:rsidRDefault="00386988" w:rsidP="00386988">
      <w:pPr>
        <w:pStyle w:val="Heading1"/>
        <w:widowControl w:val="0"/>
        <w:spacing w:after="120"/>
        <w:rPr>
          <w:rFonts w:cs="Tahoma"/>
          <w:szCs w:val="28"/>
        </w:rPr>
      </w:pPr>
      <w:bookmarkStart w:id="10" w:name="_Toc286352153"/>
      <w:bookmarkStart w:id="11" w:name="_Ref81197900"/>
      <w:bookmarkStart w:id="12" w:name="_Ref81197857"/>
      <w:bookmarkStart w:id="13" w:name="_Ref81197853"/>
      <w:bookmarkStart w:id="14" w:name="_Toc417658356"/>
      <w:r w:rsidRPr="00042D5F">
        <w:rPr>
          <w:rFonts w:cs="Tahoma"/>
          <w:szCs w:val="28"/>
        </w:rPr>
        <w:t>Test Strategy</w:t>
      </w:r>
      <w:bookmarkEnd w:id="10"/>
      <w:bookmarkEnd w:id="11"/>
      <w:bookmarkEnd w:id="12"/>
      <w:bookmarkEnd w:id="13"/>
      <w:bookmarkEnd w:id="14"/>
    </w:p>
    <w:p w:rsidR="00386988" w:rsidRPr="001658AF" w:rsidRDefault="00386988" w:rsidP="00386988">
      <w:pPr>
        <w:ind w:left="432"/>
        <w:rPr>
          <w:rFonts w:ascii="Calibri" w:hAnsi="Calibri" w:cs="Calibri"/>
        </w:rPr>
      </w:pPr>
      <w:r w:rsidRPr="001658AF">
        <w:rPr>
          <w:rFonts w:ascii="Calibri" w:hAnsi="Calibri" w:cs="Calibri"/>
        </w:rPr>
        <w:t>The following test strategies will be considered: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Content </w:t>
      </w:r>
      <w:r w:rsidRPr="001658AF">
        <w:rPr>
          <w:rFonts w:ascii="Calibri" w:hAnsi="Calibri" w:cs="Calibri"/>
          <w:sz w:val="22"/>
          <w:szCs w:val="22"/>
        </w:rPr>
        <w:t xml:space="preserve">– is the message being communicated by the page delivered to the user? 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Functionality </w:t>
      </w:r>
      <w:r w:rsidRPr="001658AF">
        <w:rPr>
          <w:rFonts w:ascii="Calibri" w:hAnsi="Calibri" w:cs="Calibri"/>
          <w:sz w:val="22"/>
          <w:szCs w:val="22"/>
        </w:rPr>
        <w:t xml:space="preserve">– can users do everything they need to? </w:t>
      </w:r>
    </w:p>
    <w:p w:rsidR="00386988" w:rsidRPr="001658AF" w:rsidRDefault="00386988" w:rsidP="00386988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b/>
          <w:bCs/>
          <w:sz w:val="22"/>
          <w:szCs w:val="22"/>
        </w:rPr>
        <w:t xml:space="preserve">Display </w:t>
      </w:r>
      <w:r w:rsidRPr="001658AF">
        <w:rPr>
          <w:rFonts w:ascii="Calibri" w:hAnsi="Calibri" w:cs="Calibri"/>
          <w:sz w:val="22"/>
          <w:szCs w:val="22"/>
        </w:rPr>
        <w:t xml:space="preserve">– does the page look as it should do in terms of style and layout? </w:t>
      </w:r>
    </w:p>
    <w:p w:rsidR="00386988" w:rsidRDefault="00386988" w:rsidP="00751340">
      <w:pPr>
        <w:pStyle w:val="Default"/>
        <w:ind w:left="432"/>
        <w:rPr>
          <w:rFonts w:ascii="Calibri" w:hAnsi="Calibri" w:cs="Calibri"/>
          <w:sz w:val="22"/>
          <w:szCs w:val="22"/>
        </w:rPr>
      </w:pPr>
      <w:r w:rsidRPr="001658AF">
        <w:rPr>
          <w:rFonts w:ascii="Calibri" w:hAnsi="Calibri" w:cs="Calibri"/>
          <w:sz w:val="22"/>
          <w:szCs w:val="22"/>
        </w:rPr>
        <w:t>A check that the content, functionality and display all work as intended. Verification of the different types of interaction will be exercised if applicable, for example: Navigation, Form filling – are the input boxes behaving as expected?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751340" w:rsidRDefault="00751340" w:rsidP="00911EB3">
      <w:pPr>
        <w:pStyle w:val="Heading2"/>
      </w:pPr>
      <w:bookmarkStart w:id="15" w:name="_Toc417658357"/>
      <w:r>
        <w:t>Test Flow</w:t>
      </w:r>
      <w:bookmarkEnd w:id="15"/>
    </w:p>
    <w:p w:rsidR="00E44B45" w:rsidRDefault="00E44B45" w:rsidP="00E44B45">
      <w:r>
        <w:t>The test scenarios designed in this docume</w:t>
      </w:r>
      <w:r w:rsidR="00326AED">
        <w:t xml:space="preserve">nt will flow as described </w:t>
      </w:r>
      <w:r w:rsidR="00541ED2">
        <w:t>below in each Test Case section:</w:t>
      </w:r>
    </w:p>
    <w:p w:rsidR="00541ED2" w:rsidRPr="00462371" w:rsidRDefault="00541ED2" w:rsidP="002D562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62371">
        <w:rPr>
          <w:sz w:val="20"/>
          <w:szCs w:val="20"/>
        </w:rPr>
        <w:t>User Logs on.</w:t>
      </w:r>
    </w:p>
    <w:p w:rsidR="006163FA" w:rsidRPr="00462371" w:rsidRDefault="00541ED2" w:rsidP="002D562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62371">
        <w:rPr>
          <w:sz w:val="20"/>
          <w:szCs w:val="20"/>
        </w:rPr>
        <w:t xml:space="preserve">Selects an </w:t>
      </w:r>
      <w:r w:rsidR="002879C4" w:rsidRPr="00462371">
        <w:rPr>
          <w:sz w:val="20"/>
          <w:szCs w:val="20"/>
        </w:rPr>
        <w:t>Operation or a</w:t>
      </w:r>
      <w:r w:rsidR="006163FA" w:rsidRPr="00462371">
        <w:rPr>
          <w:sz w:val="20"/>
          <w:szCs w:val="20"/>
        </w:rPr>
        <w:t xml:space="preserve"> Farm</w:t>
      </w:r>
      <w:r w:rsidR="002879C4" w:rsidRPr="00462371">
        <w:rPr>
          <w:sz w:val="20"/>
          <w:szCs w:val="20"/>
        </w:rPr>
        <w:t xml:space="preserve"> depending upon access.</w:t>
      </w:r>
    </w:p>
    <w:p w:rsidR="002879C4" w:rsidRPr="00E717E3" w:rsidRDefault="002879C4" w:rsidP="002D562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E717E3">
        <w:rPr>
          <w:sz w:val="20"/>
          <w:szCs w:val="20"/>
        </w:rPr>
        <w:t xml:space="preserve">Proceeds to examine </w:t>
      </w:r>
      <w:r w:rsidR="00377C8D">
        <w:rPr>
          <w:sz w:val="20"/>
          <w:szCs w:val="20"/>
        </w:rPr>
        <w:t xml:space="preserve">the </w:t>
      </w:r>
      <w:r w:rsidR="007C7510">
        <w:rPr>
          <w:sz w:val="20"/>
          <w:szCs w:val="20"/>
        </w:rPr>
        <w:t>feature under test</w:t>
      </w:r>
    </w:p>
    <w:p w:rsidR="00B54326" w:rsidRDefault="00680914" w:rsidP="002D5625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Confirm the display</w:t>
      </w:r>
      <w:r w:rsidR="007C7510">
        <w:rPr>
          <w:sz w:val="20"/>
          <w:szCs w:val="20"/>
        </w:rPr>
        <w:t xml:space="preserve">, design, defaults </w:t>
      </w:r>
      <w:r w:rsidR="00377C8D">
        <w:rPr>
          <w:sz w:val="20"/>
          <w:szCs w:val="20"/>
        </w:rPr>
        <w:t>and expected functionality</w:t>
      </w:r>
      <w:r>
        <w:rPr>
          <w:sz w:val="20"/>
          <w:szCs w:val="20"/>
        </w:rPr>
        <w:t xml:space="preserve"> </w:t>
      </w:r>
    </w:p>
    <w:p w:rsidR="00377C8D" w:rsidRDefault="00377C8D" w:rsidP="002D5625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Some regression will be done on the existing functionality as the </w:t>
      </w:r>
      <w:r w:rsidR="007C7510">
        <w:rPr>
          <w:sz w:val="20"/>
          <w:szCs w:val="20"/>
        </w:rPr>
        <w:t>Tester examine the surrounding areas of the feature under test.</w:t>
      </w:r>
    </w:p>
    <w:p w:rsidR="00022FC3" w:rsidRDefault="00022FC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07D48" w:rsidRPr="00042D5F" w:rsidRDefault="00107D48" w:rsidP="00107D48">
      <w:pPr>
        <w:pStyle w:val="Heading1"/>
        <w:widowControl w:val="0"/>
        <w:spacing w:after="120"/>
        <w:rPr>
          <w:rFonts w:cs="Tahoma"/>
          <w:szCs w:val="28"/>
        </w:rPr>
      </w:pPr>
      <w:bookmarkStart w:id="16" w:name="_Toc417658358"/>
      <w:r w:rsidRPr="00042D5F">
        <w:rPr>
          <w:rFonts w:cs="Tahoma"/>
          <w:szCs w:val="28"/>
        </w:rPr>
        <w:lastRenderedPageBreak/>
        <w:t>Test Environment</w:t>
      </w:r>
      <w:bookmarkEnd w:id="16"/>
    </w:p>
    <w:p w:rsidR="00533E30" w:rsidRDefault="00533E30" w:rsidP="00533E30">
      <w:r>
        <w:t xml:space="preserve">Unless otherwise instructed, testing will be executed against the following environment/ configurations: </w:t>
      </w:r>
    </w:p>
    <w:p w:rsidR="00533E30" w:rsidRPr="007804D6" w:rsidRDefault="00533E30" w:rsidP="00533E30">
      <w:pPr>
        <w:rPr>
          <w:rFonts w:ascii="Segoe Print" w:hAnsi="Segoe Print" w:cs="Segoe Print"/>
          <w:sz w:val="18"/>
          <w:szCs w:val="18"/>
          <w:lang w:val="en"/>
        </w:rPr>
      </w:pPr>
      <w:r w:rsidRPr="007804D6">
        <w:rPr>
          <w:b/>
          <w:sz w:val="18"/>
          <w:szCs w:val="18"/>
        </w:rPr>
        <w:t>Test Environment</w:t>
      </w:r>
      <w:r w:rsidRPr="007804D6">
        <w:rPr>
          <w:sz w:val="18"/>
          <w:szCs w:val="18"/>
        </w:rPr>
        <w:t xml:space="preserve">:  </w:t>
      </w:r>
      <w:hyperlink r:id="rId8" w:history="1">
        <w:r w:rsidRPr="007804D6">
          <w:rPr>
            <w:rFonts w:ascii="Segoe Print" w:hAnsi="Segoe Print" w:cs="Segoe Print"/>
            <w:sz w:val="18"/>
            <w:szCs w:val="18"/>
            <w:highlight w:val="yellow"/>
          </w:rPr>
          <w:t>https://gmctest</w:t>
        </w:r>
        <w:r w:rsidRPr="007804D6">
          <w:rPr>
            <w:rFonts w:ascii="Segoe Print" w:hAnsi="Segoe Print" w:cs="Segoe Print"/>
            <w:sz w:val="18"/>
            <w:szCs w:val="18"/>
            <w:highlight w:val="yellow"/>
            <w:lang w:val="en"/>
          </w:rPr>
          <w:t>.</w:t>
        </w:r>
        <w:r w:rsidRPr="007804D6">
          <w:rPr>
            <w:rFonts w:ascii="Segoe Print" w:hAnsi="Segoe Print" w:cs="Segoe Print"/>
            <w:sz w:val="18"/>
            <w:szCs w:val="18"/>
            <w:highlight w:val="yellow"/>
          </w:rPr>
          <w:t>east.</w:t>
        </w:r>
        <w:r w:rsidRPr="007804D6">
          <w:rPr>
            <w:rFonts w:ascii="Segoe Print" w:hAnsi="Segoe Print" w:cs="Segoe Print"/>
            <w:sz w:val="18"/>
            <w:szCs w:val="18"/>
            <w:highlight w:val="yellow"/>
            <w:lang w:val="en"/>
          </w:rPr>
          <w:t>pioneer.com/</w:t>
        </w:r>
      </w:hyperlink>
    </w:p>
    <w:p w:rsidR="00981C51" w:rsidRPr="00041F3E" w:rsidRDefault="00981C51" w:rsidP="00911EB3">
      <w:pPr>
        <w:pStyle w:val="Heading2"/>
      </w:pPr>
      <w:bookmarkStart w:id="17" w:name="_Toc417658359"/>
      <w:r w:rsidRPr="00041F3E">
        <w:t>Supported Devices and Browsers</w:t>
      </w:r>
      <w:bookmarkEnd w:id="17"/>
    </w:p>
    <w:p w:rsidR="00107D48" w:rsidRDefault="00107D48" w:rsidP="00107D48">
      <w:r w:rsidRPr="00107D48">
        <w:rPr>
          <w:b/>
        </w:rPr>
        <w:t>Device:</w:t>
      </w:r>
      <w:r>
        <w:t xml:space="preserve"> Laptop</w:t>
      </w:r>
    </w:p>
    <w:p w:rsidR="00107D48" w:rsidRDefault="00107D48" w:rsidP="00107D48">
      <w:r w:rsidRPr="00107D48">
        <w:rPr>
          <w:b/>
        </w:rPr>
        <w:t>O/S:</w:t>
      </w:r>
      <w:r>
        <w:t xml:space="preserve"> Win 8.1</w:t>
      </w:r>
    </w:p>
    <w:p w:rsidR="00107D48" w:rsidRDefault="00107D48" w:rsidP="00107D48">
      <w:r w:rsidRPr="00107D48">
        <w:rPr>
          <w:b/>
        </w:rPr>
        <w:t>Screen Resolution:</w:t>
      </w:r>
      <w:r>
        <w:t xml:space="preserve"> 1366 X 768  </w:t>
      </w:r>
    </w:p>
    <w:p w:rsidR="00533E30" w:rsidRPr="00107D48" w:rsidRDefault="00533E30" w:rsidP="00533E30">
      <w:pPr>
        <w:rPr>
          <w:b/>
        </w:rPr>
      </w:pPr>
      <w:r w:rsidRPr="00107D48">
        <w:rPr>
          <w:b/>
        </w:rPr>
        <w:t>Browsers:</w:t>
      </w:r>
    </w:p>
    <w:p w:rsidR="00533E30" w:rsidRDefault="00533E30" w:rsidP="00533E30">
      <w:pPr>
        <w:rPr>
          <w:strike/>
        </w:rPr>
      </w:pPr>
      <w:r w:rsidRPr="004E4B10">
        <w:rPr>
          <w:strike/>
        </w:rPr>
        <w:t>IE 9 (IE10 will also be examined)</w:t>
      </w:r>
    </w:p>
    <w:p w:rsidR="00533E30" w:rsidRPr="004E4B10" w:rsidRDefault="00533E30" w:rsidP="00533E30">
      <w:r w:rsidRPr="004E4B10">
        <w:t>IE 10 and current IE version</w:t>
      </w:r>
    </w:p>
    <w:p w:rsidR="00533E30" w:rsidRDefault="00533E30" w:rsidP="00533E30">
      <w:r>
        <w:t>Firefox latest version (currently Version 36x)</w:t>
      </w:r>
    </w:p>
    <w:p w:rsidR="00533E30" w:rsidRDefault="00533E30" w:rsidP="00533E30">
      <w:r>
        <w:t xml:space="preserve">Chrome latest version (currently </w:t>
      </w:r>
      <w:r>
        <w:rPr>
          <w:rFonts w:ascii="Segoe UI" w:hAnsi="Segoe UI" w:cs="Segoe UI"/>
          <w:color w:val="303942"/>
          <w:sz w:val="18"/>
          <w:szCs w:val="18"/>
        </w:rPr>
        <w:t xml:space="preserve">Version </w:t>
      </w:r>
      <w:r w:rsidRPr="00DB5C9A">
        <w:t>41.0.2272.118 m</w:t>
      </w:r>
      <w:r>
        <w:t>)</w:t>
      </w:r>
    </w:p>
    <w:p w:rsidR="00107D48" w:rsidRDefault="00107D48" w:rsidP="00107D48"/>
    <w:p w:rsidR="00107D48" w:rsidRDefault="00107D48" w:rsidP="00107D48">
      <w:r w:rsidRPr="00107D48">
        <w:rPr>
          <w:b/>
        </w:rPr>
        <w:t>Device:</w:t>
      </w:r>
      <w:r>
        <w:t xml:space="preserve"> IPad</w:t>
      </w:r>
    </w:p>
    <w:p w:rsidR="00107D48" w:rsidRDefault="00107D48" w:rsidP="00107D48">
      <w:r>
        <w:rPr>
          <w:b/>
        </w:rPr>
        <w:t xml:space="preserve">O/S: </w:t>
      </w:r>
      <w:r w:rsidR="007B3D93">
        <w:t>Latest</w:t>
      </w:r>
      <w:r w:rsidR="00377C8D">
        <w:t xml:space="preserve"> </w:t>
      </w:r>
      <w:r>
        <w:t xml:space="preserve">Version </w:t>
      </w:r>
      <w:r w:rsidR="00377C8D">
        <w:t>TBD at time of test and will be noted in JIRA</w:t>
      </w:r>
    </w:p>
    <w:p w:rsidR="00107D48" w:rsidRDefault="00107D48" w:rsidP="00107D48">
      <w:r w:rsidRPr="00107D48">
        <w:rPr>
          <w:b/>
        </w:rPr>
        <w:t>Screen Resolution:</w:t>
      </w:r>
      <w:r>
        <w:t xml:space="preserve"> 768 X 1024</w:t>
      </w:r>
    </w:p>
    <w:p w:rsidR="00107D48" w:rsidRPr="00107D48" w:rsidRDefault="00107D48" w:rsidP="00107D48">
      <w:pPr>
        <w:rPr>
          <w:b/>
        </w:rPr>
      </w:pPr>
      <w:r w:rsidRPr="00107D48">
        <w:rPr>
          <w:b/>
        </w:rPr>
        <w:t>Browser:</w:t>
      </w:r>
    </w:p>
    <w:p w:rsidR="0004535C" w:rsidRDefault="00107D48">
      <w:r>
        <w:t>Safari/</w:t>
      </w:r>
      <w:r w:rsidR="007B3D93">
        <w:t>Latest</w:t>
      </w:r>
      <w:r w:rsidR="00377C8D">
        <w:t xml:space="preserve"> version</w:t>
      </w:r>
    </w:p>
    <w:p w:rsidR="0004535C" w:rsidRDefault="0004535C" w:rsidP="0004535C">
      <w:r>
        <w:br w:type="page"/>
      </w:r>
    </w:p>
    <w:p w:rsidR="00CB4A61" w:rsidRDefault="00CB4A61" w:rsidP="000F4E33">
      <w:pPr>
        <w:pStyle w:val="Heading1"/>
        <w:sectPr w:rsidR="00CB4A61" w:rsidSect="00CB4A61">
          <w:headerReference w:type="default" r:id="rId9"/>
          <w:footerReference w:type="default" r:id="rId10"/>
          <w:pgSz w:w="15840" w:h="12240" w:orient="landscape"/>
          <w:pgMar w:top="720" w:right="1080" w:bottom="720" w:left="1080" w:header="720" w:footer="720" w:gutter="0"/>
          <w:cols w:space="720"/>
          <w:docGrid w:linePitch="360"/>
        </w:sectPr>
      </w:pPr>
    </w:p>
    <w:p w:rsidR="00F524DE" w:rsidRPr="001240EE" w:rsidRDefault="00533E30" w:rsidP="0045628B">
      <w:pPr>
        <w:pStyle w:val="Heading1"/>
        <w:rPr>
          <w:rFonts w:cs="Tahoma"/>
          <w:szCs w:val="22"/>
        </w:rPr>
      </w:pPr>
      <w:bookmarkStart w:id="19" w:name="_Toc417658360"/>
      <w:r w:rsidRPr="001240EE">
        <w:rPr>
          <w:rFonts w:cs="Tahoma"/>
        </w:rPr>
        <w:lastRenderedPageBreak/>
        <w:t xml:space="preserve">Test Case: Verify </w:t>
      </w:r>
      <w:r w:rsidR="001240EE" w:rsidRPr="001240EE">
        <w:rPr>
          <w:rFonts w:cs="Tahoma"/>
        </w:rPr>
        <w:t>Total Avail</w:t>
      </w:r>
      <w:r w:rsidR="001240EE">
        <w:rPr>
          <w:rFonts w:cs="Tahoma"/>
        </w:rPr>
        <w:t>able Water (TAW) by Soil Depth</w:t>
      </w:r>
      <w:r w:rsidRPr="001240EE">
        <w:rPr>
          <w:rFonts w:cs="Tahoma"/>
        </w:rPr>
        <w:t>;</w:t>
      </w:r>
      <w:r w:rsidR="001240EE">
        <w:rPr>
          <w:rFonts w:cs="Tahoma"/>
        </w:rPr>
        <w:t xml:space="preserve"> Confirm</w:t>
      </w:r>
      <w:r w:rsidRPr="001240EE">
        <w:rPr>
          <w:rFonts w:cs="Tahoma"/>
        </w:rPr>
        <w:t xml:space="preserve"> </w:t>
      </w:r>
      <w:r w:rsidR="00586830" w:rsidRPr="001240EE">
        <w:rPr>
          <w:rFonts w:cs="Tahoma"/>
        </w:rPr>
        <w:t>Design and Defaults</w:t>
      </w:r>
      <w:r w:rsidRPr="001240EE">
        <w:rPr>
          <w:rFonts w:cs="Tahoma"/>
        </w:rPr>
        <w:t xml:space="preserve"> </w:t>
      </w:r>
      <w:r w:rsidR="00F524DE" w:rsidRPr="001240EE">
        <w:rPr>
          <w:rFonts w:cs="Tahoma"/>
        </w:rPr>
        <w:t>(</w:t>
      </w:r>
      <w:r w:rsidR="00C05085" w:rsidRPr="001240EE">
        <w:rPr>
          <w:rFonts w:cs="Tahoma"/>
        </w:rPr>
        <w:t>GS-7</w:t>
      </w:r>
      <w:r w:rsidR="001240EE" w:rsidRPr="001240EE">
        <w:rPr>
          <w:rFonts w:cs="Tahoma"/>
        </w:rPr>
        <w:t>13</w:t>
      </w:r>
      <w:r w:rsidR="00F524DE" w:rsidRPr="001240EE">
        <w:rPr>
          <w:rFonts w:cs="Tahoma"/>
          <w:szCs w:val="22"/>
        </w:rPr>
        <w:t>).</w:t>
      </w:r>
      <w:bookmarkEnd w:id="19"/>
    </w:p>
    <w:p w:rsidR="00F120CA" w:rsidRDefault="00CE5CD5" w:rsidP="00CE5CD5">
      <w:r>
        <w:t>The test scenarios presented in this test cas</w:t>
      </w:r>
      <w:r w:rsidR="00FC19B4">
        <w:t>e wil</w:t>
      </w:r>
      <w:r w:rsidR="00945827">
        <w:t>l exercise the JIRA issue GS-</w:t>
      </w:r>
      <w:r w:rsidR="001240EE">
        <w:t>713</w:t>
      </w:r>
      <w:r w:rsidR="00945827">
        <w:t xml:space="preserve"> with </w:t>
      </w:r>
      <w:r w:rsidR="00F524DE">
        <w:t xml:space="preserve">accompany </w:t>
      </w:r>
      <w:r w:rsidR="00945827">
        <w:t>sub task</w:t>
      </w:r>
      <w:r w:rsidR="00F524DE">
        <w:t>s</w:t>
      </w:r>
      <w:r w:rsidR="00933E77">
        <w:t>.</w:t>
      </w:r>
      <w:r w:rsidRPr="00FE4738">
        <w:rPr>
          <w:b/>
        </w:rPr>
        <w:t xml:space="preserve"> </w:t>
      </w:r>
      <w:r>
        <w:rPr>
          <w:b/>
        </w:rPr>
        <w:t>(</w:t>
      </w:r>
      <w:r w:rsidR="00933E77" w:rsidRPr="008028BB">
        <w:rPr>
          <w:b/>
        </w:rPr>
        <w:t>See</w:t>
      </w:r>
      <w:r w:rsidR="00665786">
        <w:rPr>
          <w:b/>
        </w:rPr>
        <w:t xml:space="preserve"> </w:t>
      </w:r>
      <w:r w:rsidR="00665786" w:rsidRPr="00665786">
        <w:t>Purpose and Scope</w:t>
      </w:r>
      <w:r w:rsidR="00665786">
        <w:rPr>
          <w:b/>
        </w:rPr>
        <w:t>,</w:t>
      </w:r>
      <w:r>
        <w:t xml:space="preserve"> Limitations, Risks and Assumption section above)</w:t>
      </w:r>
      <w:r w:rsidRPr="00072E39">
        <w:t>.</w:t>
      </w:r>
      <w:r>
        <w:t xml:space="preserve">  </w:t>
      </w:r>
    </w:p>
    <w:p w:rsidR="006C6E63" w:rsidRPr="006C6E63" w:rsidRDefault="006C6E63" w:rsidP="006C6E63">
      <w:pPr>
        <w:ind w:left="2160"/>
        <w:rPr>
          <w:b/>
          <w:sz w:val="24"/>
          <w:szCs w:val="24"/>
        </w:rPr>
      </w:pPr>
    </w:p>
    <w:tbl>
      <w:tblPr>
        <w:tblStyle w:val="TableGrid"/>
        <w:tblW w:w="13622" w:type="dxa"/>
        <w:jc w:val="center"/>
        <w:tblLook w:val="04A0" w:firstRow="1" w:lastRow="0" w:firstColumn="1" w:lastColumn="0" w:noHBand="0" w:noVBand="1"/>
      </w:tblPr>
      <w:tblGrid>
        <w:gridCol w:w="6658"/>
        <w:gridCol w:w="7012"/>
      </w:tblGrid>
      <w:tr w:rsidR="006C6E63" w:rsidTr="006C6E63">
        <w:trPr>
          <w:trHeight w:val="4978"/>
          <w:jc w:val="center"/>
        </w:trPr>
        <w:tc>
          <w:tcPr>
            <w:tcW w:w="6501" w:type="dxa"/>
          </w:tcPr>
          <w:p w:rsidR="006C6E63" w:rsidRDefault="006C6E63" w:rsidP="00AA1409">
            <w:pPr>
              <w:ind w:left="0"/>
              <w:jc w:val="center"/>
            </w:pPr>
            <w:r w:rsidRPr="006C6E63">
              <w:rPr>
                <w:rFonts w:ascii="Arial" w:hAnsi="Arial" w:cs="Arial"/>
                <w:sz w:val="20"/>
                <w:szCs w:val="20"/>
              </w:rPr>
              <w:t>In-Season Available Water by Soil Depth, Depth Range Selected</w:t>
            </w:r>
            <w:r>
              <w:rPr>
                <w:noProof/>
              </w:rPr>
              <w:drawing>
                <wp:inline distT="0" distB="0" distL="0" distR="0" wp14:anchorId="462DFB02" wp14:editId="6D036393">
                  <wp:extent cx="4315968" cy="2441448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968" cy="2441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1" w:type="dxa"/>
          </w:tcPr>
          <w:p w:rsidR="006C6E63" w:rsidRDefault="006C6E63" w:rsidP="00CE5CD5">
            <w:pPr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0FF52A" wp14:editId="1D3D225A">
                  <wp:extent cx="4562856" cy="3191256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856" cy="3191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CD5" w:rsidRPr="00C531DB" w:rsidRDefault="00CE5CD5" w:rsidP="00CE5CD5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>Details shown here may be out dated. It is only an example.</w:t>
      </w:r>
    </w:p>
    <w:p w:rsidR="00CE5CD5" w:rsidRDefault="00CE5CD5" w:rsidP="00CE5CD5">
      <w:pPr>
        <w:jc w:val="center"/>
        <w:rPr>
          <w:b/>
          <w:color w:val="808080" w:themeColor="background1" w:themeShade="80"/>
          <w:sz w:val="18"/>
          <w:szCs w:val="18"/>
        </w:rPr>
      </w:pPr>
      <w:r w:rsidRPr="00C531DB">
        <w:rPr>
          <w:b/>
          <w:color w:val="808080" w:themeColor="background1" w:themeShade="80"/>
          <w:sz w:val="18"/>
          <w:szCs w:val="18"/>
        </w:rPr>
        <w:t xml:space="preserve"> Please check JIRA for the most recent information for this issue.</w:t>
      </w:r>
    </w:p>
    <w:p w:rsidR="00CE5CD5" w:rsidRDefault="00CE5CD5" w:rsidP="005663BF">
      <w:pPr>
        <w:jc w:val="center"/>
      </w:pPr>
    </w:p>
    <w:p w:rsidR="007B4387" w:rsidRDefault="00CE5CD5" w:rsidP="00911EB3">
      <w:pPr>
        <w:pStyle w:val="Heading2"/>
        <w:rPr>
          <w:rStyle w:val="nodeattr"/>
          <w:color w:val="1F4E79" w:themeColor="accent1" w:themeShade="80"/>
          <w:sz w:val="20"/>
        </w:rPr>
      </w:pPr>
      <w:r w:rsidRPr="00BF5965">
        <w:br w:type="page"/>
      </w:r>
    </w:p>
    <w:p w:rsidR="007B4387" w:rsidRDefault="007B4387" w:rsidP="00911EB3">
      <w:pPr>
        <w:pStyle w:val="Heading2"/>
        <w:numPr>
          <w:ilvl w:val="1"/>
          <w:numId w:val="41"/>
        </w:numPr>
      </w:pPr>
      <w:bookmarkStart w:id="20" w:name="_Toc416275561"/>
      <w:bookmarkStart w:id="21" w:name="_Toc417658361"/>
      <w:r w:rsidRPr="00062FB6">
        <w:lastRenderedPageBreak/>
        <w:t xml:space="preserve">Test Case: </w:t>
      </w:r>
      <w:r>
        <w:t xml:space="preserve">Verify the In-Season Plan is designed as </w:t>
      </w:r>
      <w:bookmarkEnd w:id="20"/>
      <w:r w:rsidR="00C05085">
        <w:t xml:space="preserve">expected </w:t>
      </w:r>
      <w:r w:rsidR="00497213">
        <w:t>when the Soil Depth chart is the focused.</w:t>
      </w:r>
      <w:bookmarkEnd w:id="21"/>
    </w:p>
    <w:p w:rsidR="007B4387" w:rsidRDefault="0017632C" w:rsidP="007B4387">
      <w:r>
        <w:t>Scenarios will examine and foc</w:t>
      </w:r>
      <w:r w:rsidR="005311A4">
        <w:t>us on the In-Season Plan design and default settings.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7B4387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7B4387" w:rsidRPr="00262DAF" w:rsidRDefault="007B4387" w:rsidP="008C5DE9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7B4387" w:rsidRPr="00262DAF" w:rsidRDefault="007B4387" w:rsidP="008C5DE9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7B4387" w:rsidRPr="00262DAF" w:rsidRDefault="007B4387" w:rsidP="008C5DE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7B4387" w:rsidRPr="00262DAF" w:rsidRDefault="007B4387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7B4387" w:rsidRPr="00262DAF" w:rsidTr="006369DB">
        <w:trPr>
          <w:cantSplit/>
        </w:trPr>
        <w:tc>
          <w:tcPr>
            <w:tcW w:w="636" w:type="dxa"/>
            <w:shd w:val="clear" w:color="auto" w:fill="auto"/>
          </w:tcPr>
          <w:p w:rsidR="007B4387" w:rsidRPr="00262DAF" w:rsidRDefault="007B438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7B4387" w:rsidRPr="008301B8" w:rsidRDefault="007B4387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7B4387" w:rsidRPr="008301B8" w:rsidRDefault="007B4387" w:rsidP="008C5DE9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7B4387" w:rsidRPr="006F73FA" w:rsidRDefault="007B4387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7B4387" w:rsidRPr="00262DAF" w:rsidRDefault="007B4387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7B4387" w:rsidRPr="00262DAF" w:rsidRDefault="007B4387" w:rsidP="008C5DE9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7B4387" w:rsidRPr="00372468" w:rsidRDefault="007B4387" w:rsidP="008C5DE9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7B4387" w:rsidRPr="00262DAF" w:rsidTr="006369DB">
        <w:trPr>
          <w:cantSplit/>
        </w:trPr>
        <w:tc>
          <w:tcPr>
            <w:tcW w:w="636" w:type="dxa"/>
            <w:shd w:val="clear" w:color="auto" w:fill="auto"/>
          </w:tcPr>
          <w:p w:rsidR="007B4387" w:rsidRPr="00262DAF" w:rsidRDefault="007B438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7B4387" w:rsidRDefault="007B4387" w:rsidP="008C5DE9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7B4387" w:rsidRDefault="007B4387" w:rsidP="008C5DE9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7B4387" w:rsidRDefault="007B4387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7B4387" w:rsidRDefault="007B4387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7B4387" w:rsidRDefault="007B4387" w:rsidP="008C5DE9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7B4387" w:rsidRPr="00262DAF" w:rsidRDefault="007B4387" w:rsidP="002D5625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 w:rsidR="009445C4"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7B4387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7B4387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B4387" w:rsidRPr="00372468" w:rsidRDefault="007B4387" w:rsidP="008C5DE9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7B4387" w:rsidRPr="00262DAF" w:rsidRDefault="007B4387" w:rsidP="008C5DE9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7B4387" w:rsidRPr="00262DAF" w:rsidTr="005311A4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7B4387" w:rsidRPr="00262DAF" w:rsidRDefault="007B438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4387" w:rsidRDefault="007B4387" w:rsidP="002D562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Jira to </w:t>
            </w:r>
            <w:r w:rsidR="00911EB3">
              <w:rPr>
                <w:sz w:val="20"/>
                <w:szCs w:val="20"/>
              </w:rPr>
              <w:t>GS-713</w:t>
            </w:r>
          </w:p>
          <w:p w:rsidR="007B4387" w:rsidRDefault="00313606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3" w:history="1">
              <w:r w:rsidR="007B4387" w:rsidRPr="007E046F">
                <w:rPr>
                  <w:rStyle w:val="Hyperlink"/>
                  <w:sz w:val="20"/>
                  <w:szCs w:val="20"/>
                </w:rPr>
                <w:t>https://jira.appliedinvention.com/browse/</w:t>
              </w:r>
              <w:r w:rsidR="00911EB3">
                <w:rPr>
                  <w:rStyle w:val="Hyperlink"/>
                  <w:sz w:val="20"/>
                  <w:szCs w:val="20"/>
                </w:rPr>
                <w:t>GS-713</w:t>
              </w:r>
            </w:hyperlink>
          </w:p>
          <w:p w:rsidR="007B4387" w:rsidRDefault="007B4387" w:rsidP="008C5DE9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7B4387" w:rsidRPr="005311A4" w:rsidRDefault="007B4387" w:rsidP="008C5DE9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4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5311A4" w:rsidRDefault="005311A4" w:rsidP="008C5DE9">
            <w:pPr>
              <w:ind w:left="0"/>
              <w:rPr>
                <w:sz w:val="20"/>
                <w:szCs w:val="20"/>
              </w:rPr>
            </w:pPr>
          </w:p>
          <w:p w:rsidR="007B4387" w:rsidRDefault="007B4387" w:rsidP="008C5DE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7B4387" w:rsidRDefault="007B4387" w:rsidP="008C5DE9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7B4387" w:rsidRPr="00262DAF" w:rsidRDefault="007B4387" w:rsidP="008C5DE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7B4387" w:rsidRPr="00262DAF" w:rsidRDefault="007B4387" w:rsidP="008C5DE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110EF7" w:rsidRPr="00260E7C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110EF7" w:rsidRPr="00260E7C" w:rsidRDefault="00110EF7" w:rsidP="00110EF7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110EF7" w:rsidRDefault="00110EF7" w:rsidP="00110EF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Pr="00262DAF" w:rsidRDefault="00110EF7" w:rsidP="00110EF7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>Test Set up:</w:t>
            </w:r>
          </w:p>
          <w:p w:rsidR="00110EF7" w:rsidRDefault="00110EF7" w:rsidP="00110EF7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E6E5B">
              <w:rPr>
                <w:color w:val="1F4E79" w:themeColor="accent1" w:themeShade="80"/>
                <w:sz w:val="20"/>
                <w:szCs w:val="20"/>
              </w:rPr>
              <w:t>Log in as</w:t>
            </w:r>
            <w:r>
              <w:rPr>
                <w:color w:val="1F4E79" w:themeColor="accent1" w:themeShade="80"/>
                <w:sz w:val="20"/>
                <w:szCs w:val="20"/>
              </w:rPr>
              <w:t xml:space="preserve"> the</w:t>
            </w:r>
            <w:r w:rsidRPr="002E6E5B">
              <w:rPr>
                <w:color w:val="1F4E79" w:themeColor="accent1" w:themeShade="80"/>
                <w:sz w:val="20"/>
                <w:szCs w:val="20"/>
              </w:rPr>
              <w:t xml:space="preserve"> User </w:t>
            </w:r>
            <w:r>
              <w:rPr>
                <w:color w:val="1F4E79" w:themeColor="accent1" w:themeShade="80"/>
                <w:sz w:val="20"/>
                <w:szCs w:val="20"/>
              </w:rPr>
              <w:t>with an Operation as detailed in the Pre-requisites step.</w:t>
            </w:r>
          </w:p>
          <w:p w:rsidR="00110EF7" w:rsidRDefault="00110EF7" w:rsidP="00110EF7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  <w:p w:rsidR="00110EF7" w:rsidRPr="000E5FB3" w:rsidRDefault="00110EF7" w:rsidP="00110EF7">
            <w:pPr>
              <w:ind w:left="67" w:right="-108"/>
              <w:rPr>
                <w:b/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</w:tcPr>
          <w:p w:rsidR="00110EF7" w:rsidRDefault="00110EF7" w:rsidP="00110EF7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  <w:r w:rsidRPr="00DE19A5">
              <w:rPr>
                <w:b/>
                <w:color w:val="1F4E79" w:themeColor="accent1" w:themeShade="80"/>
                <w:sz w:val="20"/>
                <w:szCs w:val="20"/>
              </w:rPr>
              <w:t>Able to follow instructions</w:t>
            </w:r>
            <w:r>
              <w:rPr>
                <w:color w:val="1F4E79" w:themeColor="accent1" w:themeShade="80"/>
                <w:sz w:val="20"/>
                <w:szCs w:val="20"/>
              </w:rPr>
              <w:t>:  The User has at least 1 Farm 1 field setup for Water.</w:t>
            </w:r>
          </w:p>
          <w:p w:rsidR="00110EF7" w:rsidRDefault="00110EF7" w:rsidP="00110EF7">
            <w:pPr>
              <w:ind w:left="0" w:right="-108"/>
              <w:rPr>
                <w:color w:val="1F4E79" w:themeColor="accent1" w:themeShade="80"/>
                <w:sz w:val="20"/>
                <w:szCs w:val="20"/>
              </w:rPr>
            </w:pPr>
          </w:p>
          <w:p w:rsidR="00110EF7" w:rsidRDefault="00110EF7" w:rsidP="002D5625">
            <w:pPr>
              <w:pStyle w:val="ListParagraph"/>
              <w:numPr>
                <w:ilvl w:val="0"/>
                <w:numId w:val="3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 xml:space="preserve">Successfully logged in </w:t>
            </w:r>
          </w:p>
          <w:p w:rsidR="00110EF7" w:rsidRPr="00262DAF" w:rsidRDefault="00110EF7" w:rsidP="002D5625">
            <w:pPr>
              <w:pStyle w:val="ListParagraph"/>
              <w:numPr>
                <w:ilvl w:val="0"/>
                <w:numId w:val="3"/>
              </w:num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>
              <w:rPr>
                <w:color w:val="1F4E79" w:themeColor="accent1" w:themeShade="80"/>
                <w:sz w:val="20"/>
                <w:szCs w:val="20"/>
              </w:rPr>
              <w:t>Landed on the expected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Pr="004C2DBA" w:rsidRDefault="00110EF7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110EF7" w:rsidRPr="004C2DBA" w:rsidRDefault="00110EF7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110EF7" w:rsidRDefault="00110EF7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110EF7" w:rsidRPr="00705B22" w:rsidRDefault="00110EF7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10EF7" w:rsidRPr="00262DAF" w:rsidTr="006369DB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10EF7" w:rsidRPr="00262DAF" w:rsidRDefault="00110EF7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10EF7" w:rsidRPr="004C2DBA" w:rsidRDefault="00110EF7" w:rsidP="00110EF7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10EF7" w:rsidRDefault="00110EF7" w:rsidP="002D562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 w:rsidRPr="00FB2B3F">
              <w:rPr>
                <w:sz w:val="20"/>
                <w:szCs w:val="20"/>
              </w:rPr>
              <w:t xml:space="preserve">opens </w:t>
            </w:r>
            <w:r w:rsidRPr="00110EF7">
              <w:rPr>
                <w:i/>
                <w:sz w:val="20"/>
                <w:szCs w:val="20"/>
              </w:rPr>
              <w:t>defaulting</w:t>
            </w:r>
            <w:r w:rsidRPr="00FB2B3F">
              <w:rPr>
                <w:sz w:val="20"/>
                <w:szCs w:val="20"/>
              </w:rPr>
              <w:t xml:space="preserve"> to Water Balance screen.</w:t>
            </w:r>
          </w:p>
          <w:p w:rsidR="00671883" w:rsidRPr="00D56308" w:rsidRDefault="00671883" w:rsidP="00D56308">
            <w:pPr>
              <w:ind w:left="0"/>
              <w:rPr>
                <w:sz w:val="20"/>
                <w:szCs w:val="20"/>
              </w:rPr>
            </w:pPr>
          </w:p>
          <w:p w:rsidR="00110EF7" w:rsidRPr="00262DAF" w:rsidRDefault="00671883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8B0710">
              <w:rPr>
                <w:sz w:val="20"/>
                <w:szCs w:val="20"/>
              </w:rPr>
              <w:t>By default the “</w:t>
            </w:r>
            <w:r w:rsidRPr="008B0710">
              <w:rPr>
                <w:i/>
                <w:sz w:val="20"/>
                <w:szCs w:val="20"/>
              </w:rPr>
              <w:t xml:space="preserve">bar chart” </w:t>
            </w:r>
            <w:r w:rsidRPr="008B0710">
              <w:rPr>
                <w:sz w:val="20"/>
                <w:szCs w:val="20"/>
              </w:rPr>
              <w:t>is displayed representing the setup for the water balance.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10EF7" w:rsidRPr="00262DAF" w:rsidRDefault="00110EF7" w:rsidP="00110EF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10EF7" w:rsidRPr="00262DAF" w:rsidRDefault="00110EF7" w:rsidP="00110E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B0B04" w:rsidRPr="00262DAF" w:rsidTr="008C5DE9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B0B04" w:rsidRPr="00262DAF" w:rsidRDefault="004B0B04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B0B04" w:rsidRPr="00BF6109" w:rsidRDefault="004B0B04" w:rsidP="008C5DE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 the Page header (Title Area) is correct.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B0B04" w:rsidRDefault="004B0B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AE3135">
              <w:rPr>
                <w:rFonts w:ascii="Calibri" w:hAnsi="Calibri" w:cs="Calibri"/>
                <w:sz w:val="20"/>
                <w:szCs w:val="20"/>
              </w:rPr>
              <w:t xml:space="preserve">There is a </w:t>
            </w: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Pr="004C4B92">
              <w:rPr>
                <w:rFonts w:ascii="Calibri" w:hAnsi="Calibri" w:cs="Calibri"/>
                <w:b/>
                <w:sz w:val="20"/>
                <w:szCs w:val="20"/>
              </w:rPr>
              <w:t>Back)</w:t>
            </w:r>
            <w:r w:rsidRPr="00AE3135">
              <w:rPr>
                <w:rFonts w:ascii="Calibri" w:hAnsi="Calibri" w:cs="Calibri"/>
                <w:sz w:val="20"/>
                <w:szCs w:val="20"/>
              </w:rPr>
              <w:t xml:space="preserve"> Arrow</w:t>
            </w:r>
          </w:p>
          <w:p w:rsidR="004B0B04" w:rsidRPr="004C4B92" w:rsidRDefault="004B0B04" w:rsidP="008C5DE9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4B0B04" w:rsidRDefault="004B0B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60E7C">
              <w:rPr>
                <w:rFonts w:ascii="Calibri" w:hAnsi="Calibri" w:cs="Calibri"/>
                <w:b/>
                <w:sz w:val="20"/>
                <w:szCs w:val="20"/>
              </w:rPr>
              <w:t xml:space="preserve">Title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of the page is shown in the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header and appears as expected. </w:t>
            </w:r>
          </w:p>
          <w:p w:rsidR="004B0B04" w:rsidRPr="00260E7C" w:rsidRDefault="004B0B04" w:rsidP="008C5DE9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4B0B04" w:rsidRDefault="004B0B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AE3135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name of </w:t>
            </w:r>
            <w:r w:rsidRPr="002857A6">
              <w:rPr>
                <w:rFonts w:ascii="Calibri" w:hAnsi="Calibri" w:cs="Calibri"/>
                <w:b/>
                <w:sz w:val="20"/>
                <w:szCs w:val="20"/>
              </w:rPr>
              <w:t xml:space="preserve">Farm and Field </w:t>
            </w:r>
            <w:r w:rsidRPr="00AE3135">
              <w:rPr>
                <w:rFonts w:ascii="Calibri" w:hAnsi="Calibri" w:cs="Calibri"/>
                <w:sz w:val="20"/>
                <w:szCs w:val="20"/>
              </w:rPr>
              <w:t>(Crop zone) is available and formatted correctly</w:t>
            </w:r>
            <w:r w:rsidR="00D56308">
              <w:rPr>
                <w:rFonts w:ascii="Calibri" w:hAnsi="Calibri" w:cs="Calibri"/>
                <w:sz w:val="20"/>
                <w:szCs w:val="20"/>
              </w:rPr>
              <w:t xml:space="preserve"> (consult wireframe.)</w:t>
            </w:r>
          </w:p>
          <w:p w:rsidR="004B0B04" w:rsidRPr="004C4B92" w:rsidRDefault="004B0B04" w:rsidP="008C5DE9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4B0B04" w:rsidRDefault="004B0B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60E7C">
              <w:rPr>
                <w:rFonts w:ascii="Calibri" w:hAnsi="Calibri" w:cs="Calibri"/>
                <w:b/>
                <w:sz w:val="20"/>
                <w:szCs w:val="20"/>
              </w:rPr>
              <w:t>Crop zone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present and is as expected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represent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s </w:t>
            </w:r>
            <w:r>
              <w:rPr>
                <w:rFonts w:ascii="Calibri" w:hAnsi="Calibri" w:cs="Calibri"/>
                <w:sz w:val="20"/>
                <w:szCs w:val="20"/>
              </w:rPr>
              <w:t>the “</w:t>
            </w:r>
            <w:r w:rsidRPr="00500604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 xml:space="preserve">shape” 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of the actual crop zone and its </w:t>
            </w:r>
            <w:r w:rsidR="00500604" w:rsidRPr="00500604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>Icon coloring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 is correct for the stage it is in.</w:t>
            </w:r>
          </w:p>
          <w:p w:rsidR="004B0B04" w:rsidRPr="0073361C" w:rsidRDefault="004B0B04" w:rsidP="008C5DE9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4B0B04" w:rsidRPr="00AE3135" w:rsidRDefault="004B0B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There is </w:t>
            </w:r>
            <w:r w:rsidR="00500604">
              <w:rPr>
                <w:rFonts w:ascii="Calibri" w:hAnsi="Calibri" w:cs="Calibri"/>
                <w:sz w:val="20"/>
                <w:szCs w:val="20"/>
              </w:rPr>
              <w:t>an</w:t>
            </w:r>
            <w:r w:rsidR="00E2070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Edit Setup </w:t>
            </w:r>
            <w:r>
              <w:rPr>
                <w:rFonts w:ascii="Calibri" w:hAnsi="Calibri" w:cs="Calibri"/>
                <w:sz w:val="20"/>
                <w:szCs w:val="20"/>
              </w:rPr>
              <w:t>button on the right side of page.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B0B04" w:rsidRPr="00262DAF" w:rsidRDefault="004B0B04" w:rsidP="008C5DE9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B0B04" w:rsidRPr="00262DAF" w:rsidRDefault="004B0B04" w:rsidP="008C5DE9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369DB">
        <w:trPr>
          <w:cantSplit/>
          <w:trHeight w:val="597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to the Right of the Plan View there is an Icon representing the </w:t>
            </w:r>
            <w:r>
              <w:rPr>
                <w:b/>
                <w:sz w:val="20"/>
                <w:szCs w:val="20"/>
              </w:rPr>
              <w:t>Soil Depth</w:t>
            </w:r>
            <w:r>
              <w:rPr>
                <w:sz w:val="20"/>
                <w:szCs w:val="20"/>
              </w:rPr>
              <w:t xml:space="preserve">. </w:t>
            </w:r>
          </w:p>
          <w:p w:rsidR="00500604" w:rsidRDefault="00500604" w:rsidP="00500604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Soil Depth</w:t>
            </w:r>
            <w:r w:rsidRPr="0041333E">
              <w:rPr>
                <w:rFonts w:ascii="Calibri" w:hAnsi="Calibri" w:cs="Calibri"/>
                <w:b/>
                <w:sz w:val="20"/>
                <w:szCs w:val="20"/>
              </w:rPr>
              <w:t xml:space="preserve">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available and positioned as expected.</w:t>
            </w:r>
          </w:p>
          <w:p w:rsidR="00500604" w:rsidRDefault="00431EDB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Icon resembles “</w:t>
            </w:r>
            <w:r>
              <w:rPr>
                <w:rFonts w:ascii="Calibri" w:hAnsi="Calibri" w:cs="Calibri"/>
                <w:i/>
                <w:sz w:val="20"/>
                <w:szCs w:val="20"/>
              </w:rPr>
              <w:t>Roots</w:t>
            </w:r>
            <w:r w:rsidR="00500604" w:rsidRPr="00F024BD">
              <w:rPr>
                <w:rFonts w:ascii="Calibri" w:hAnsi="Calibri" w:cs="Calibri"/>
                <w:i/>
                <w:sz w:val="20"/>
                <w:szCs w:val="20"/>
              </w:rPr>
              <w:t>”</w:t>
            </w:r>
            <w:r w:rsidR="00500604">
              <w:rPr>
                <w:rFonts w:ascii="Calibri" w:hAnsi="Calibri" w:cs="Calibri"/>
                <w:sz w:val="20"/>
                <w:szCs w:val="20"/>
              </w:rPr>
              <w:t xml:space="preserve"> and is legible on the device/browser under test. </w:t>
            </w:r>
          </w:p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It </w:t>
            </w:r>
            <w:r w:rsidRPr="009F6913">
              <w:rPr>
                <w:rFonts w:ascii="Calibri" w:hAnsi="Calibri" w:cs="Calibri"/>
                <w:sz w:val="20"/>
                <w:szCs w:val="20"/>
                <w:u w:val="single"/>
              </w:rPr>
              <w:t>does not have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the focused (since it is not the active the currently active display).</w:t>
            </w:r>
          </w:p>
          <w:p w:rsidR="00500604" w:rsidRPr="00E77918" w:rsidRDefault="00500604" w:rsidP="00500604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500604" w:rsidRDefault="00500604" w:rsidP="00500604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E77918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E77918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Refer to the  Supported Devices and Browsers section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500604" w:rsidRPr="00262DAF" w:rsidTr="006E3D52">
        <w:trPr>
          <w:cantSplit/>
          <w:trHeight w:val="1335"/>
          <w:tblHeader/>
        </w:trPr>
        <w:tc>
          <w:tcPr>
            <w:tcW w:w="636" w:type="dxa"/>
            <w:shd w:val="clear" w:color="auto" w:fill="auto"/>
          </w:tcPr>
          <w:p w:rsidR="00500604" w:rsidRPr="00262DAF" w:rsidRDefault="00500604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  <w:vAlign w:val="center"/>
          </w:tcPr>
          <w:p w:rsidR="00500604" w:rsidRPr="00262DAF" w:rsidRDefault="00500604" w:rsidP="002D5625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6369D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on the “Roots” icon.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Clicking on the Soil Depth icon displays the Total Water (TW) chart.</w:t>
            </w:r>
          </w:p>
          <w:p w:rsidR="00500604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“Roots” Icon is </w:t>
            </w:r>
            <w:r w:rsidRPr="00431EDB">
              <w:rPr>
                <w:rFonts w:ascii="Calibri" w:hAnsi="Calibri" w:cs="Calibri"/>
                <w:sz w:val="20"/>
                <w:szCs w:val="20"/>
                <w:shd w:val="clear" w:color="auto" w:fill="D0CECE" w:themeFill="background2" w:themeFillShade="E6"/>
              </w:rPr>
              <w:t>now highlighted.</w:t>
            </w:r>
          </w:p>
          <w:p w:rsidR="00500604" w:rsidRPr="0064065F" w:rsidRDefault="00500604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“Bar Chart” Icon becomes </w:t>
            </w:r>
            <w:r w:rsidRPr="00431EDB">
              <w:rPr>
                <w:rFonts w:ascii="Calibri" w:hAnsi="Calibri" w:cs="Calibri"/>
                <w:sz w:val="20"/>
                <w:szCs w:val="20"/>
                <w:u w:val="single"/>
              </w:rPr>
              <w:t>un-high-lighted.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00604" w:rsidRPr="00262DAF" w:rsidRDefault="00500604" w:rsidP="0050060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500604" w:rsidRPr="00262DAF" w:rsidRDefault="00500604" w:rsidP="0050060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E3D52" w:rsidRPr="00262DAF" w:rsidTr="008C5DE9">
        <w:trPr>
          <w:cantSplit/>
          <w:trHeight w:val="435"/>
          <w:tblHeader/>
        </w:trPr>
        <w:tc>
          <w:tcPr>
            <w:tcW w:w="636" w:type="dxa"/>
            <w:shd w:val="clear" w:color="auto" w:fill="auto"/>
          </w:tcPr>
          <w:p w:rsidR="006E3D52" w:rsidRPr="00262DAF" w:rsidRDefault="006E3D52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E3D52" w:rsidRPr="00BF6109" w:rsidRDefault="006E3D52" w:rsidP="00497213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Examine and confirm the </w:t>
            </w:r>
            <w:r w:rsidR="00497213">
              <w:rPr>
                <w:sz w:val="20"/>
                <w:szCs w:val="20"/>
              </w:rPr>
              <w:t>Soil Depth</w:t>
            </w:r>
            <w:r>
              <w:rPr>
                <w:sz w:val="20"/>
                <w:szCs w:val="20"/>
              </w:rPr>
              <w:t xml:space="preserve"> Panel </w:t>
            </w:r>
            <w:r w:rsidR="00305992">
              <w:rPr>
                <w:sz w:val="20"/>
                <w:szCs w:val="20"/>
              </w:rPr>
              <w:t>is as expected on default.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E3D52" w:rsidRDefault="006E3D52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Panel’s Label is available and is positioned correctly.</w:t>
            </w:r>
          </w:p>
          <w:p w:rsidR="00497213" w:rsidRDefault="00497213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label displays the Min and Max Sensor ranges in its text. The text is as expected.</w:t>
            </w:r>
          </w:p>
          <w:p w:rsidR="006E3D52" w:rsidRPr="00AE3135" w:rsidRDefault="006E3D52" w:rsidP="00497213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There is a Chart representing the field’s </w:t>
            </w:r>
            <w:r w:rsidR="00497213">
              <w:rPr>
                <w:rFonts w:ascii="Calibri" w:hAnsi="Calibri" w:cs="Calibri"/>
                <w:sz w:val="20"/>
                <w:szCs w:val="20"/>
              </w:rPr>
              <w:t>TW Depth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variables. </w:t>
            </w:r>
          </w:p>
        </w:tc>
        <w:tc>
          <w:tcPr>
            <w:tcW w:w="630" w:type="dxa"/>
            <w:shd w:val="clear" w:color="auto" w:fill="auto"/>
          </w:tcPr>
          <w:p w:rsidR="006E3D52" w:rsidRPr="00262DAF" w:rsidRDefault="006E3D52" w:rsidP="006E3D52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E3D52" w:rsidRPr="00262DAF" w:rsidRDefault="006E3D52" w:rsidP="006E3D5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E3D52" w:rsidRPr="00262DAF" w:rsidTr="008C5DE9">
        <w:trPr>
          <w:cantSplit/>
          <w:trHeight w:val="435"/>
          <w:tblHeader/>
        </w:trPr>
        <w:tc>
          <w:tcPr>
            <w:tcW w:w="636" w:type="dxa"/>
            <w:shd w:val="clear" w:color="auto" w:fill="auto"/>
          </w:tcPr>
          <w:p w:rsidR="006E3D52" w:rsidRPr="00262DAF" w:rsidRDefault="006E3D52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E3D52" w:rsidRPr="00431EDB" w:rsidRDefault="006E3D52" w:rsidP="006E3D52">
            <w:pPr>
              <w:ind w:left="0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 the </w:t>
            </w:r>
            <w:r w:rsidRPr="006E3D52">
              <w:rPr>
                <w:b/>
                <w:sz w:val="20"/>
                <w:szCs w:val="20"/>
              </w:rPr>
              <w:t>Page footer</w:t>
            </w:r>
            <w:r>
              <w:rPr>
                <w:sz w:val="20"/>
                <w:szCs w:val="20"/>
              </w:rPr>
              <w:t xml:space="preserve"> is available and designed as expected.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E3D52" w:rsidRDefault="006E3D52" w:rsidP="006E3D52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The page footer is as expected:</w:t>
            </w:r>
          </w:p>
          <w:p w:rsidR="006E3D52" w:rsidRPr="00C22D64" w:rsidRDefault="006E3D52" w:rsidP="00A808CF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There is text available detailing the current </w:t>
            </w:r>
            <w:r w:rsidR="00A808CF">
              <w:rPr>
                <w:rFonts w:ascii="Calibri" w:hAnsi="Calibri" w:cs="Calibri"/>
                <w:sz w:val="20"/>
                <w:szCs w:val="20"/>
              </w:rPr>
              <w:t>timeline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(consult the current wireframe.)</w:t>
            </w:r>
          </w:p>
        </w:tc>
        <w:tc>
          <w:tcPr>
            <w:tcW w:w="630" w:type="dxa"/>
            <w:shd w:val="clear" w:color="auto" w:fill="auto"/>
          </w:tcPr>
          <w:p w:rsidR="006E3D52" w:rsidRPr="00262DAF" w:rsidRDefault="006E3D52" w:rsidP="006E3D52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E3D52" w:rsidRPr="00262DAF" w:rsidRDefault="006E3D52" w:rsidP="006E3D5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A808CF" w:rsidRPr="00262DAF" w:rsidTr="008C5DE9">
        <w:trPr>
          <w:cantSplit/>
          <w:trHeight w:val="435"/>
          <w:tblHeader/>
        </w:trPr>
        <w:tc>
          <w:tcPr>
            <w:tcW w:w="636" w:type="dxa"/>
            <w:shd w:val="clear" w:color="auto" w:fill="auto"/>
          </w:tcPr>
          <w:p w:rsidR="00A808CF" w:rsidRPr="00262DAF" w:rsidRDefault="00A808CF" w:rsidP="002D5625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A808CF" w:rsidRDefault="00A808CF" w:rsidP="006E3D52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on to the section to continue.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A808CF" w:rsidRDefault="00A808CF" w:rsidP="006E3D52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</w:tcPr>
          <w:p w:rsidR="00A808CF" w:rsidRPr="00262DAF" w:rsidRDefault="00A808CF" w:rsidP="006E3D52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A808CF" w:rsidRPr="00262DAF" w:rsidRDefault="00A808CF" w:rsidP="006E3D52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E3D52" w:rsidRPr="00262DAF" w:rsidTr="006369DB">
        <w:trPr>
          <w:cantSplit/>
          <w:trHeight w:val="1982"/>
        </w:trPr>
        <w:tc>
          <w:tcPr>
            <w:tcW w:w="14260" w:type="dxa"/>
            <w:gridSpan w:val="5"/>
            <w:shd w:val="clear" w:color="auto" w:fill="auto"/>
          </w:tcPr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6E3D52" w:rsidRPr="00262DAF" w:rsidRDefault="006E3D52" w:rsidP="006E3D52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6E3D52" w:rsidRPr="00262DAF" w:rsidRDefault="006E3D52" w:rsidP="006E3D52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6E3D52" w:rsidRDefault="006E3D52">
      <w:pPr>
        <w:rPr>
          <w:rFonts w:ascii="Tahoma" w:eastAsia="Times New Roman" w:hAnsi="Tahoma" w:cs="Times New Roman"/>
          <w:b/>
          <w:szCs w:val="20"/>
        </w:rPr>
      </w:pPr>
      <w:r>
        <w:br w:type="page"/>
      </w:r>
    </w:p>
    <w:p w:rsidR="008C5DE9" w:rsidRDefault="008C5DE9" w:rsidP="006A28C1">
      <w:pPr>
        <w:pStyle w:val="Heading3"/>
      </w:pPr>
      <w:bookmarkStart w:id="22" w:name="_Toc417658362"/>
      <w:r w:rsidRPr="00062FB6">
        <w:lastRenderedPageBreak/>
        <w:t xml:space="preserve">Test Case: </w:t>
      </w:r>
      <w:r>
        <w:t xml:space="preserve">Verify the </w:t>
      </w:r>
      <w:r w:rsidR="00497213">
        <w:t>Soil Depth</w:t>
      </w:r>
      <w:r w:rsidR="006A28C1">
        <w:t xml:space="preserve"> Chart i</w:t>
      </w:r>
      <w:r w:rsidR="00107DB4">
        <w:t xml:space="preserve">s designed and defaults as </w:t>
      </w:r>
      <w:r w:rsidR="00CF32B7">
        <w:t>expected</w:t>
      </w:r>
      <w:r w:rsidR="0044613C">
        <w:t>.</w:t>
      </w:r>
      <w:bookmarkEnd w:id="22"/>
    </w:p>
    <w:p w:rsidR="00107DB4" w:rsidRDefault="00107DB4" w:rsidP="00107DB4">
      <w:r>
        <w:t>Scenarios will examine and focus on the Water Balance Chart design and default settings.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262DAF" w:rsidRDefault="006A28C1" w:rsidP="008B363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6A28C1" w:rsidRPr="00262DAF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6A28C1" w:rsidRPr="00262DAF" w:rsidTr="008B3635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6A28C1" w:rsidRPr="008301B8" w:rsidRDefault="006A28C1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6A28C1" w:rsidRPr="008301B8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6A28C1" w:rsidRPr="006F73FA" w:rsidRDefault="006A28C1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6A28C1" w:rsidRPr="00262DAF" w:rsidRDefault="006A28C1" w:rsidP="008B3635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6A28C1" w:rsidRPr="00262DAF" w:rsidRDefault="006A28C1" w:rsidP="008B3635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8B3635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6A28C1" w:rsidRPr="00262DAF" w:rsidRDefault="00643979" w:rsidP="002D5625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Tester is continuing from the previous Test section.</w:t>
            </w:r>
            <w:r w:rsidR="006A28C1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6A28C1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8B3635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2D562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Jira to </w:t>
            </w:r>
            <w:r w:rsidR="00911EB3">
              <w:rPr>
                <w:sz w:val="20"/>
                <w:szCs w:val="20"/>
              </w:rPr>
              <w:t>GS-713</w:t>
            </w:r>
          </w:p>
          <w:p w:rsidR="006A28C1" w:rsidRDefault="00313606" w:rsidP="008B363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5" w:history="1">
              <w:r w:rsidR="006A28C1" w:rsidRPr="007E046F">
                <w:rPr>
                  <w:rStyle w:val="Hyperlink"/>
                  <w:sz w:val="20"/>
                  <w:szCs w:val="20"/>
                </w:rPr>
                <w:t>https://jira.appliedinvention.com/browse/</w:t>
              </w:r>
              <w:r w:rsidR="00911EB3">
                <w:rPr>
                  <w:rStyle w:val="Hyperlink"/>
                  <w:sz w:val="20"/>
                  <w:szCs w:val="20"/>
                </w:rPr>
                <w:t>GS-713</w:t>
              </w:r>
            </w:hyperlink>
          </w:p>
          <w:p w:rsidR="006A28C1" w:rsidRDefault="006A28C1" w:rsidP="008B363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6A28C1" w:rsidRPr="005311A4" w:rsidRDefault="006A28C1" w:rsidP="008B3635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6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</w:p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A28C1" w:rsidRDefault="00643979" w:rsidP="008B3635">
            <w:pPr>
              <w:ind w:left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6A28C1" w:rsidRPr="00260E7C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6A28C1" w:rsidRPr="00260E7C" w:rsidRDefault="006A28C1" w:rsidP="008B363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A94F4F" w:rsidRPr="00262DAF" w:rsidTr="00583EF6">
        <w:trPr>
          <w:cantSplit/>
          <w:trHeight w:val="2028"/>
          <w:tblHeader/>
        </w:trPr>
        <w:tc>
          <w:tcPr>
            <w:tcW w:w="636" w:type="dxa"/>
            <w:shd w:val="clear" w:color="auto" w:fill="auto"/>
          </w:tcPr>
          <w:p w:rsidR="00A94F4F" w:rsidRPr="00262DAF" w:rsidRDefault="00A94F4F" w:rsidP="00A94F4F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A94F4F" w:rsidRPr="00643979" w:rsidRDefault="00A94F4F" w:rsidP="00A94F4F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 the Soil Depth Panel opened.</w:t>
            </w:r>
          </w:p>
          <w:p w:rsidR="00A94F4F" w:rsidRPr="00C42085" w:rsidRDefault="00A94F4F" w:rsidP="00A94F4F">
            <w:pPr>
              <w:ind w:left="0"/>
              <w:rPr>
                <w:sz w:val="20"/>
                <w:szCs w:val="20"/>
              </w:rPr>
            </w:pPr>
            <w:r w:rsidRPr="0088413B">
              <w:rPr>
                <w:b/>
                <w:sz w:val="20"/>
                <w:szCs w:val="20"/>
              </w:rPr>
              <w:t>Verify</w:t>
            </w:r>
            <w:r>
              <w:rPr>
                <w:sz w:val="20"/>
                <w:szCs w:val="20"/>
              </w:rPr>
              <w:t xml:space="preserve"> the TAW Chart design and defaults.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A94F4F" w:rsidRDefault="00A94F4F" w:rsidP="002B75A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 w:rsidRPr="00A94F4F">
              <w:rPr>
                <w:rFonts w:ascii="Calibri" w:hAnsi="Calibri" w:cs="Calibri"/>
                <w:sz w:val="20"/>
                <w:szCs w:val="20"/>
              </w:rPr>
              <w:t xml:space="preserve">There is </w:t>
            </w:r>
            <w:r w:rsidRPr="00A94F4F">
              <w:rPr>
                <w:rFonts w:ascii="Calibri" w:hAnsi="Calibri" w:cs="Calibri"/>
                <w:sz w:val="20"/>
                <w:szCs w:val="20"/>
              </w:rPr>
              <w:t xml:space="preserve">selection menu </w:t>
            </w:r>
            <w:r w:rsidRPr="00A94F4F">
              <w:rPr>
                <w:rFonts w:ascii="Calibri" w:hAnsi="Calibri" w:cs="Calibri"/>
                <w:sz w:val="20"/>
                <w:szCs w:val="20"/>
              </w:rPr>
              <w:t xml:space="preserve">shown next to the label text displaying the </w:t>
            </w:r>
            <w:r>
              <w:rPr>
                <w:rFonts w:ascii="Calibri" w:hAnsi="Calibri" w:cs="Calibri"/>
                <w:sz w:val="20"/>
                <w:szCs w:val="20"/>
              </w:rPr>
              <w:t>Sensor</w:t>
            </w:r>
            <w:r w:rsidRPr="00A94F4F">
              <w:rPr>
                <w:rFonts w:ascii="Calibri" w:hAnsi="Calibri" w:cs="Calibri"/>
                <w:sz w:val="20"/>
                <w:szCs w:val="20"/>
              </w:rPr>
              <w:t xml:space="preserve"> Range Min/Max values listed in the </w:t>
            </w:r>
            <w:proofErr w:type="spellStart"/>
            <w:r w:rsidRPr="00A94F4F">
              <w:rPr>
                <w:rFonts w:ascii="Calibri" w:hAnsi="Calibri" w:cs="Calibri"/>
                <w:sz w:val="20"/>
                <w:szCs w:val="20"/>
              </w:rPr>
              <w:t>listbox</w:t>
            </w:r>
            <w:proofErr w:type="spellEnd"/>
            <w:r w:rsidRPr="00A94F4F">
              <w:rPr>
                <w:rFonts w:ascii="Calibri" w:hAnsi="Calibri" w:cs="Calibri"/>
                <w:sz w:val="20"/>
                <w:szCs w:val="20"/>
              </w:rPr>
              <w:t xml:space="preserve"> controls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4530F6" w:rsidRPr="004530F6" w:rsidRDefault="004530F6" w:rsidP="004530F6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A94F4F" w:rsidRPr="00A94F4F" w:rsidRDefault="00A94F4F" w:rsidP="00A94F4F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 w:rsidRPr="00A94F4F">
              <w:rPr>
                <w:rFonts w:ascii="Calibri" w:hAnsi="Calibri" w:cs="Calibri"/>
                <w:sz w:val="20"/>
                <w:szCs w:val="20"/>
              </w:rPr>
              <w:t xml:space="preserve">The default selection </w:t>
            </w:r>
            <w:r w:rsidRPr="00A94F4F">
              <w:rPr>
                <w:rFonts w:ascii="Calibri" w:hAnsi="Calibri" w:cs="Calibri"/>
                <w:sz w:val="20"/>
                <w:szCs w:val="20"/>
              </w:rPr>
              <w:t>is</w:t>
            </w:r>
            <w:r w:rsidRPr="00A94F4F">
              <w:rPr>
                <w:rFonts w:ascii="Calibri" w:hAnsi="Calibri" w:cs="Calibri"/>
                <w:sz w:val="20"/>
                <w:szCs w:val="20"/>
              </w:rPr>
              <w:t xml:space="preserve"> the shallowest sensor </w:t>
            </w:r>
            <w:r>
              <w:rPr>
                <w:rFonts w:ascii="Calibri" w:hAnsi="Calibri" w:cs="Calibri"/>
                <w:sz w:val="20"/>
                <w:szCs w:val="20"/>
              </w:rPr>
              <w:t>range</w:t>
            </w:r>
            <w:r w:rsidRPr="00A94F4F">
              <w:rPr>
                <w:rFonts w:ascii="Calibri" w:hAnsi="Calibri" w:cs="Calibri"/>
                <w:sz w:val="20"/>
                <w:szCs w:val="20"/>
              </w:rPr>
              <w:t xml:space="preserve"> and the sensor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range </w:t>
            </w:r>
            <w:r w:rsidRPr="00A94F4F">
              <w:rPr>
                <w:rFonts w:ascii="Calibri" w:hAnsi="Calibri" w:cs="Calibri"/>
                <w:sz w:val="20"/>
                <w:szCs w:val="20"/>
              </w:rPr>
              <w:t>at the full root depth for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A94F4F">
              <w:rPr>
                <w:rFonts w:ascii="Calibri" w:hAnsi="Calibri" w:cs="Calibri"/>
                <w:sz w:val="20"/>
                <w:szCs w:val="20"/>
              </w:rPr>
              <w:t>the date selected by the time slider.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A94F4F" w:rsidRPr="00262DAF" w:rsidRDefault="00A94F4F" w:rsidP="00A94F4F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A94F4F" w:rsidRPr="00262DAF" w:rsidRDefault="00A94F4F" w:rsidP="00A94F4F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90A5E" w:rsidRPr="004530F6" w:rsidTr="00AD0C38">
        <w:trPr>
          <w:cantSplit/>
          <w:trHeight w:val="552"/>
          <w:tblHeader/>
        </w:trPr>
        <w:tc>
          <w:tcPr>
            <w:tcW w:w="636" w:type="dxa"/>
            <w:shd w:val="clear" w:color="auto" w:fill="auto"/>
          </w:tcPr>
          <w:p w:rsidR="00290A5E" w:rsidRPr="00262DAF" w:rsidRDefault="00290A5E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90A5E" w:rsidRPr="004530F6" w:rsidRDefault="00290A5E" w:rsidP="00290A5E">
            <w:pPr>
              <w:ind w:left="0"/>
              <w:rPr>
                <w:sz w:val="20"/>
                <w:szCs w:val="20"/>
                <w:highlight w:val="yellow"/>
              </w:rPr>
            </w:pPr>
            <w:r w:rsidRPr="004530F6">
              <w:rPr>
                <w:sz w:val="20"/>
                <w:szCs w:val="20"/>
                <w:highlight w:val="yellow"/>
                <w:u w:val="single"/>
              </w:rPr>
              <w:t xml:space="preserve">Confirm the </w:t>
            </w:r>
            <w:r w:rsidRPr="004530F6">
              <w:rPr>
                <w:b/>
                <w:sz w:val="20"/>
                <w:szCs w:val="20"/>
                <w:highlight w:val="yellow"/>
                <w:u w:val="single"/>
              </w:rPr>
              <w:t>Y-axis</w:t>
            </w:r>
            <w:r w:rsidRPr="004530F6">
              <w:rPr>
                <w:sz w:val="20"/>
                <w:szCs w:val="20"/>
                <w:highlight w:val="yellow"/>
                <w:u w:val="single"/>
              </w:rPr>
              <w:t xml:space="preserve"> default view</w:t>
            </w:r>
            <w:r w:rsidRPr="004530F6">
              <w:rPr>
                <w:sz w:val="20"/>
                <w:szCs w:val="20"/>
                <w:highlight w:val="yellow"/>
              </w:rPr>
              <w:t xml:space="preserve"> :</w:t>
            </w:r>
          </w:p>
          <w:p w:rsidR="00290A5E" w:rsidRPr="004530F6" w:rsidRDefault="00290A5E" w:rsidP="002D5625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  <w:highlight w:val="yellow"/>
              </w:rPr>
            </w:pPr>
            <w:r w:rsidRPr="004530F6">
              <w:rPr>
                <w:sz w:val="20"/>
                <w:szCs w:val="20"/>
                <w:highlight w:val="yellow"/>
              </w:rPr>
              <w:t xml:space="preserve">Verify the </w:t>
            </w:r>
            <w:r w:rsidR="00640684" w:rsidRPr="004530F6">
              <w:rPr>
                <w:sz w:val="20"/>
                <w:szCs w:val="20"/>
                <w:highlight w:val="yellow"/>
              </w:rPr>
              <w:t>Y-axis is as expected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40684" w:rsidRPr="004530F6" w:rsidRDefault="00290A5E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4530F6"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The </w:t>
            </w:r>
            <w:r w:rsidR="00640684" w:rsidRPr="004530F6">
              <w:rPr>
                <w:rFonts w:ascii="Calibri" w:hAnsi="Calibri" w:cs="Calibri"/>
                <w:sz w:val="20"/>
                <w:szCs w:val="20"/>
                <w:highlight w:val="yellow"/>
              </w:rPr>
              <w:t>Y</w:t>
            </w:r>
            <w:r w:rsidRPr="004530F6">
              <w:rPr>
                <w:rFonts w:ascii="Calibri" w:hAnsi="Calibri" w:cs="Calibri"/>
                <w:sz w:val="20"/>
                <w:szCs w:val="20"/>
                <w:highlight w:val="yellow"/>
              </w:rPr>
              <w:t>—axis displays</w:t>
            </w:r>
            <w:r w:rsidR="00640684" w:rsidRPr="004530F6"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 a label “</w:t>
            </w:r>
            <w:r w:rsidR="004530F6" w:rsidRPr="004530F6">
              <w:rPr>
                <w:rFonts w:ascii="Calibri" w:hAnsi="Calibri" w:cs="Calibri"/>
                <w:sz w:val="20"/>
                <w:szCs w:val="20"/>
                <w:highlight w:val="yellow"/>
              </w:rPr>
              <w:t>Available</w:t>
            </w:r>
            <w:r w:rsidR="00640684" w:rsidRPr="004530F6"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 Water”.</w:t>
            </w:r>
            <w:r w:rsidR="0088413B" w:rsidRPr="004530F6"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 </w:t>
            </w:r>
          </w:p>
          <w:p w:rsidR="0088413B" w:rsidRPr="004530F6" w:rsidRDefault="0088413B" w:rsidP="0088413B">
            <w:pPr>
              <w:ind w:left="0"/>
              <w:rPr>
                <w:rFonts w:ascii="Calibri" w:hAnsi="Calibri" w:cs="Calibri"/>
                <w:sz w:val="20"/>
                <w:szCs w:val="20"/>
                <w:highlight w:val="yellow"/>
              </w:rPr>
            </w:pPr>
          </w:p>
          <w:p w:rsidR="00640684" w:rsidRPr="004530F6" w:rsidRDefault="00640684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4530F6"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There is an Icon resembling an encircled question mark </w:t>
            </w:r>
            <w:r w:rsidR="0088413B" w:rsidRPr="004530F6">
              <w:rPr>
                <w:rFonts w:ascii="Calibri" w:hAnsi="Calibri" w:cs="Calibri"/>
                <w:sz w:val="20"/>
                <w:szCs w:val="20"/>
                <w:highlight w:val="yellow"/>
              </w:rPr>
              <w:t>beneath the</w:t>
            </w:r>
            <w:r w:rsidRPr="004530F6"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 label.</w:t>
            </w:r>
          </w:p>
          <w:p w:rsidR="0088413B" w:rsidRPr="004530F6" w:rsidRDefault="0088413B" w:rsidP="0088413B">
            <w:pPr>
              <w:ind w:left="0"/>
              <w:rPr>
                <w:rFonts w:ascii="Calibri" w:hAnsi="Calibri" w:cs="Calibri"/>
                <w:sz w:val="20"/>
                <w:szCs w:val="20"/>
                <w:highlight w:val="yellow"/>
              </w:rPr>
            </w:pPr>
          </w:p>
          <w:p w:rsidR="00290A5E" w:rsidRPr="004530F6" w:rsidRDefault="00640684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4530F6"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The Y-axis is composed of </w:t>
            </w:r>
            <w:r w:rsidR="0088413B" w:rsidRPr="004530F6">
              <w:rPr>
                <w:rFonts w:ascii="Calibri" w:hAnsi="Calibri" w:cs="Calibri"/>
                <w:sz w:val="20"/>
                <w:szCs w:val="20"/>
                <w:highlight w:val="yellow"/>
              </w:rPr>
              <w:t>1 inch markers going up</w:t>
            </w:r>
            <w:r w:rsidR="0061569A" w:rsidRPr="004530F6"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 to 5 inches starting with 0 as the first marker.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90A5E" w:rsidRPr="004530F6" w:rsidRDefault="00290A5E" w:rsidP="00290A5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90A5E" w:rsidRPr="004530F6" w:rsidRDefault="00290A5E" w:rsidP="00290A5E">
            <w:pPr>
              <w:rPr>
                <w:rFonts w:ascii="Calibri" w:hAnsi="Calibri" w:cs="Calibri"/>
                <w:b/>
                <w:sz w:val="20"/>
                <w:szCs w:val="20"/>
                <w:highlight w:val="yellow"/>
              </w:rPr>
            </w:pPr>
          </w:p>
        </w:tc>
      </w:tr>
      <w:tr w:rsidR="0088413B" w:rsidRPr="004530F6" w:rsidTr="00AD0C38">
        <w:trPr>
          <w:cantSplit/>
          <w:trHeight w:val="552"/>
          <w:tblHeader/>
        </w:trPr>
        <w:tc>
          <w:tcPr>
            <w:tcW w:w="636" w:type="dxa"/>
            <w:shd w:val="clear" w:color="auto" w:fill="auto"/>
          </w:tcPr>
          <w:p w:rsidR="0088413B" w:rsidRPr="004530F6" w:rsidRDefault="0088413B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5431" w:type="dxa"/>
            <w:shd w:val="clear" w:color="auto" w:fill="auto"/>
          </w:tcPr>
          <w:p w:rsidR="0088413B" w:rsidRPr="004530F6" w:rsidRDefault="0088413B" w:rsidP="00290A5E">
            <w:pPr>
              <w:ind w:left="0"/>
              <w:rPr>
                <w:b/>
                <w:sz w:val="20"/>
                <w:szCs w:val="20"/>
                <w:highlight w:val="yellow"/>
              </w:rPr>
            </w:pPr>
            <w:r w:rsidRPr="004530F6"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 xml:space="preserve">Click or Tap </w:t>
            </w:r>
            <w:r w:rsidRPr="004530F6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 xml:space="preserve">on the encircled </w:t>
            </w:r>
            <w:r w:rsidRPr="004530F6"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>“?”.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8413B" w:rsidRPr="004530F6" w:rsidRDefault="0088413B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4530F6">
              <w:rPr>
                <w:rFonts w:ascii="Calibri" w:hAnsi="Calibri" w:cs="Calibri"/>
                <w:sz w:val="20"/>
                <w:szCs w:val="20"/>
                <w:highlight w:val="yellow"/>
              </w:rPr>
              <w:t>A dialog opens displaying the Chart Legend.</w:t>
            </w:r>
          </w:p>
          <w:p w:rsidR="0088413B" w:rsidRPr="004530F6" w:rsidRDefault="0088413B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4530F6">
              <w:rPr>
                <w:rFonts w:ascii="Calibri" w:hAnsi="Calibri" w:cs="Calibri"/>
                <w:sz w:val="20"/>
                <w:szCs w:val="20"/>
                <w:highlight w:val="yellow"/>
              </w:rPr>
              <w:t>It is design as expected.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8413B" w:rsidRPr="004530F6" w:rsidRDefault="0088413B" w:rsidP="00290A5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88413B" w:rsidRPr="004530F6" w:rsidRDefault="0088413B" w:rsidP="00290A5E">
            <w:pPr>
              <w:rPr>
                <w:rFonts w:ascii="Calibri" w:hAnsi="Calibri" w:cs="Calibri"/>
                <w:b/>
                <w:sz w:val="20"/>
                <w:szCs w:val="20"/>
                <w:highlight w:val="yellow"/>
              </w:rPr>
            </w:pPr>
          </w:p>
        </w:tc>
      </w:tr>
      <w:tr w:rsidR="0088413B" w:rsidRPr="00262DAF" w:rsidTr="00AD0C38">
        <w:trPr>
          <w:cantSplit/>
          <w:trHeight w:val="552"/>
          <w:tblHeader/>
        </w:trPr>
        <w:tc>
          <w:tcPr>
            <w:tcW w:w="636" w:type="dxa"/>
            <w:shd w:val="clear" w:color="auto" w:fill="auto"/>
          </w:tcPr>
          <w:p w:rsidR="0088413B" w:rsidRPr="004530F6" w:rsidRDefault="0088413B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5431" w:type="dxa"/>
            <w:shd w:val="clear" w:color="auto" w:fill="auto"/>
          </w:tcPr>
          <w:p w:rsidR="0088413B" w:rsidRPr="004530F6" w:rsidRDefault="0088413B" w:rsidP="00290A5E">
            <w:pPr>
              <w:ind w:left="0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  <w:r w:rsidRPr="004530F6"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 xml:space="preserve">Click or </w:t>
            </w:r>
            <w:r w:rsidR="003F5177" w:rsidRPr="004530F6"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 xml:space="preserve">Tap </w:t>
            </w:r>
            <w:r w:rsidR="003F5177" w:rsidRPr="004530F6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>on</w:t>
            </w:r>
            <w:r w:rsidRPr="004530F6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 xml:space="preserve"> the Chart legend close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8413B" w:rsidRPr="004530F6" w:rsidRDefault="00E43AEF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4530F6"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Clicking on the encircled “X” button closed the dialog.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8413B" w:rsidRPr="00262DAF" w:rsidRDefault="0088413B" w:rsidP="00290A5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88413B" w:rsidRPr="00262DAF" w:rsidRDefault="0088413B" w:rsidP="00290A5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Default="000B44AD" w:rsidP="000B44AD">
            <w:pPr>
              <w:ind w:left="0"/>
              <w:rPr>
                <w:sz w:val="20"/>
                <w:szCs w:val="20"/>
              </w:rPr>
            </w:pPr>
            <w:r w:rsidRPr="00010F98">
              <w:rPr>
                <w:sz w:val="20"/>
                <w:szCs w:val="20"/>
                <w:u w:val="single"/>
              </w:rPr>
              <w:t xml:space="preserve">Confirm the </w:t>
            </w:r>
            <w:r w:rsidRPr="00010F98">
              <w:rPr>
                <w:b/>
                <w:sz w:val="20"/>
                <w:szCs w:val="20"/>
                <w:u w:val="single"/>
              </w:rPr>
              <w:t>X-axis</w:t>
            </w:r>
            <w:r w:rsidRPr="00010F98">
              <w:rPr>
                <w:sz w:val="20"/>
                <w:szCs w:val="20"/>
                <w:u w:val="single"/>
              </w:rPr>
              <w:t xml:space="preserve"> default view</w:t>
            </w:r>
            <w:r>
              <w:rPr>
                <w:sz w:val="20"/>
                <w:szCs w:val="20"/>
              </w:rPr>
              <w:t xml:space="preserve"> :</w:t>
            </w:r>
          </w:p>
          <w:p w:rsidR="008B3635" w:rsidRDefault="008B3635" w:rsidP="000B44AD">
            <w:pPr>
              <w:ind w:left="0"/>
              <w:rPr>
                <w:sz w:val="20"/>
                <w:szCs w:val="20"/>
              </w:rPr>
            </w:pPr>
          </w:p>
          <w:p w:rsidR="000B44AD" w:rsidRPr="00010F98" w:rsidRDefault="000B44AD" w:rsidP="002D5625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010F98">
              <w:rPr>
                <w:sz w:val="20"/>
                <w:szCs w:val="20"/>
              </w:rPr>
              <w:t xml:space="preserve">Verify the chart displays the </w:t>
            </w:r>
            <w:r w:rsidR="00054A76">
              <w:rPr>
                <w:sz w:val="20"/>
                <w:szCs w:val="20"/>
              </w:rPr>
              <w:t xml:space="preserve">Daily Metrics </w:t>
            </w:r>
            <w:r w:rsidR="008B3635">
              <w:rPr>
                <w:sz w:val="20"/>
                <w:szCs w:val="20"/>
              </w:rPr>
              <w:t>are</w:t>
            </w:r>
            <w:r w:rsidRPr="00010F98">
              <w:rPr>
                <w:sz w:val="20"/>
                <w:szCs w:val="20"/>
              </w:rPr>
              <w:t xml:space="preserve"> as per requirements.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B3635" w:rsidRPr="008B3635" w:rsidRDefault="000B44AD" w:rsidP="002D5625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sz w:val="20"/>
                <w:szCs w:val="20"/>
              </w:rPr>
            </w:pPr>
            <w:r w:rsidRPr="008B3635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8B3635">
              <w:rPr>
                <w:rFonts w:ascii="Calibri" w:hAnsi="Calibri" w:cs="Calibri"/>
                <w:b/>
                <w:sz w:val="20"/>
                <w:szCs w:val="20"/>
              </w:rPr>
              <w:t>X—axis</w:t>
            </w:r>
            <w:r w:rsidR="008B3635">
              <w:rPr>
                <w:rFonts w:ascii="Calibri" w:hAnsi="Calibri" w:cs="Calibri"/>
                <w:sz w:val="20"/>
                <w:szCs w:val="20"/>
              </w:rPr>
              <w:t xml:space="preserve"> displays M</w:t>
            </w:r>
            <w:r w:rsidRPr="008B3635">
              <w:rPr>
                <w:rFonts w:ascii="Calibri" w:hAnsi="Calibri" w:cs="Calibri"/>
                <w:sz w:val="20"/>
                <w:szCs w:val="20"/>
              </w:rPr>
              <w:t>arkers beneath the bars</w:t>
            </w:r>
            <w:r w:rsidR="008B3635" w:rsidRPr="008B3635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0B44AD" w:rsidRDefault="008B3635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0B44AD">
              <w:rPr>
                <w:rFonts w:ascii="Calibri" w:hAnsi="Calibri" w:cs="Calibri"/>
                <w:sz w:val="20"/>
                <w:szCs w:val="20"/>
              </w:rPr>
              <w:t xml:space="preserve"> The Current Day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Marker</w:t>
            </w:r>
            <w:r w:rsidR="000B44AD">
              <w:rPr>
                <w:rFonts w:ascii="Calibri" w:hAnsi="Calibri" w:cs="Calibri"/>
                <w:sz w:val="20"/>
                <w:szCs w:val="20"/>
              </w:rPr>
              <w:t xml:space="preserve"> is the default.</w:t>
            </w:r>
          </w:p>
          <w:p w:rsidR="000B44AD" w:rsidRDefault="000B44AD" w:rsidP="002D5625">
            <w:pPr>
              <w:pStyle w:val="ListParagraph"/>
              <w:numPr>
                <w:ilvl w:val="0"/>
                <w:numId w:val="14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Text “TODAY” appears </w:t>
            </w:r>
            <w:r w:rsidR="008B3635">
              <w:rPr>
                <w:rFonts w:ascii="Calibri" w:hAnsi="Calibri" w:cs="Calibri"/>
                <w:sz w:val="20"/>
                <w:szCs w:val="20"/>
              </w:rPr>
              <w:t>next to the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current day. </w:t>
            </w:r>
          </w:p>
          <w:p w:rsidR="008B3635" w:rsidRPr="008B3635" w:rsidRDefault="008B3635" w:rsidP="008B3635">
            <w:pPr>
              <w:ind w:left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  <w:p w:rsidR="008B3635" w:rsidRDefault="008B3635" w:rsidP="002D5625">
            <w:pPr>
              <w:pStyle w:val="ListParagraph"/>
              <w:numPr>
                <w:ilvl w:val="0"/>
                <w:numId w:val="14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8B3635">
              <w:rPr>
                <w:rFonts w:ascii="Calibri" w:hAnsi="Calibri" w:cs="Calibri"/>
                <w:sz w:val="20"/>
                <w:szCs w:val="20"/>
              </w:rPr>
              <w:t>The additional Markers displays dates that are7 days prior to the Current day.</w:t>
            </w:r>
          </w:p>
          <w:p w:rsidR="003426A0" w:rsidRPr="003426A0" w:rsidRDefault="003426A0" w:rsidP="003426A0">
            <w:pPr>
              <w:pStyle w:val="ListParagraph"/>
              <w:rPr>
                <w:rFonts w:ascii="Calibri" w:hAnsi="Calibri" w:cs="Calibri"/>
                <w:sz w:val="20"/>
                <w:szCs w:val="20"/>
              </w:rPr>
            </w:pPr>
          </w:p>
          <w:p w:rsidR="008B3635" w:rsidRPr="008B3635" w:rsidRDefault="008B3635" w:rsidP="002D5625">
            <w:pPr>
              <w:pStyle w:val="ListParagraph"/>
              <w:numPr>
                <w:ilvl w:val="0"/>
                <w:numId w:val="14"/>
              </w:numPr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And, 10</w:t>
            </w:r>
            <w:r w:rsidRPr="00475CF5">
              <w:rPr>
                <w:rFonts w:ascii="Calibri" w:hAnsi="Calibri" w:cs="Calibri"/>
                <w:sz w:val="20"/>
                <w:szCs w:val="20"/>
              </w:rPr>
              <w:t xml:space="preserve"> day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Pr="00475CF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past the Current day</w:t>
            </w:r>
            <w:r w:rsidRPr="00475CF5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Pr="00010F98" w:rsidRDefault="000B44AD" w:rsidP="002D5625">
            <w:pPr>
              <w:pStyle w:val="ListParagraph"/>
              <w:numPr>
                <w:ilvl w:val="0"/>
                <w:numId w:val="14"/>
              </w:numPr>
              <w:spacing w:after="57"/>
              <w:rPr>
                <w:sz w:val="20"/>
                <w:szCs w:val="20"/>
              </w:rPr>
            </w:pPr>
            <w:r w:rsidRPr="00010F98">
              <w:rPr>
                <w:color w:val="191915"/>
                <w:sz w:val="20"/>
                <w:szCs w:val="20"/>
              </w:rPr>
              <w:t>Verify t</w:t>
            </w:r>
            <w:r>
              <w:rPr>
                <w:color w:val="191915"/>
                <w:sz w:val="20"/>
                <w:szCs w:val="20"/>
              </w:rPr>
              <w:t>he</w:t>
            </w:r>
            <w:r w:rsidR="00C32BD4">
              <w:rPr>
                <w:color w:val="191915"/>
                <w:sz w:val="20"/>
                <w:szCs w:val="20"/>
              </w:rPr>
              <w:t xml:space="preserve"> Markers display the</w:t>
            </w:r>
            <w:r>
              <w:rPr>
                <w:color w:val="191915"/>
                <w:sz w:val="20"/>
                <w:szCs w:val="20"/>
              </w:rPr>
              <w:t xml:space="preserve"> </w:t>
            </w:r>
            <w:r w:rsidRPr="00840487">
              <w:rPr>
                <w:b/>
                <w:color w:val="191915"/>
                <w:sz w:val="20"/>
                <w:szCs w:val="20"/>
              </w:rPr>
              <w:t>month</w:t>
            </w:r>
            <w:r>
              <w:rPr>
                <w:color w:val="191915"/>
                <w:sz w:val="20"/>
                <w:szCs w:val="20"/>
              </w:rPr>
              <w:t xml:space="preserve"> of the first day in</w:t>
            </w:r>
            <w:r w:rsidR="00C32BD4">
              <w:rPr>
                <w:color w:val="191915"/>
                <w:sz w:val="20"/>
                <w:szCs w:val="20"/>
              </w:rPr>
              <w:t xml:space="preserve"> the daily metric.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B44AD" w:rsidRDefault="000B44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192B11">
              <w:rPr>
                <w:rFonts w:ascii="Calibri" w:hAnsi="Calibri" w:cs="Calibri"/>
                <w:sz w:val="20"/>
                <w:szCs w:val="20"/>
              </w:rPr>
              <w:t>The month of the first da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te </w:t>
            </w:r>
            <w:r w:rsidRPr="00192B11">
              <w:rPr>
                <w:rFonts w:ascii="Calibri" w:hAnsi="Calibri" w:cs="Calibri"/>
                <w:sz w:val="20"/>
                <w:szCs w:val="20"/>
              </w:rPr>
              <w:t xml:space="preserve">is displayed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and is </w:t>
            </w:r>
            <w:r w:rsidRPr="00192B11">
              <w:rPr>
                <w:rFonts w:ascii="Calibri" w:hAnsi="Calibri" w:cs="Calibri"/>
                <w:sz w:val="20"/>
                <w:szCs w:val="20"/>
              </w:rPr>
              <w:t>abbreviated under the first bar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in the metrics</w:t>
            </w:r>
            <w:r w:rsidRPr="00192B11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0B44AD" w:rsidRPr="00BE0FCA" w:rsidRDefault="000B44AD" w:rsidP="000B44AD">
            <w:pPr>
              <w:pStyle w:val="ListParagraph"/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Pr="00010F98" w:rsidRDefault="000B44AD" w:rsidP="002D5625">
            <w:pPr>
              <w:pStyle w:val="ListParagraph"/>
              <w:numPr>
                <w:ilvl w:val="0"/>
                <w:numId w:val="14"/>
              </w:numPr>
              <w:spacing w:after="57"/>
              <w:rPr>
                <w:sz w:val="20"/>
                <w:szCs w:val="20"/>
              </w:rPr>
            </w:pPr>
            <w:r w:rsidRPr="00010F98">
              <w:rPr>
                <w:color w:val="191915"/>
                <w:sz w:val="20"/>
                <w:szCs w:val="20"/>
              </w:rPr>
              <w:t>Verify t</w:t>
            </w:r>
            <w:r>
              <w:rPr>
                <w:color w:val="191915"/>
                <w:sz w:val="20"/>
                <w:szCs w:val="20"/>
              </w:rPr>
              <w:t>he</w:t>
            </w:r>
            <w:r w:rsidR="00C32BD4">
              <w:rPr>
                <w:color w:val="191915"/>
                <w:sz w:val="20"/>
                <w:szCs w:val="20"/>
              </w:rPr>
              <w:t xml:space="preserve"> Marker displays the</w:t>
            </w:r>
            <w:r>
              <w:rPr>
                <w:color w:val="191915"/>
                <w:sz w:val="20"/>
                <w:szCs w:val="20"/>
              </w:rPr>
              <w:t xml:space="preserve"> </w:t>
            </w:r>
            <w:r w:rsidRPr="00471C13">
              <w:rPr>
                <w:b/>
                <w:color w:val="191915"/>
                <w:sz w:val="20"/>
                <w:szCs w:val="20"/>
              </w:rPr>
              <w:t>date</w:t>
            </w:r>
            <w:r w:rsidR="00C32BD4">
              <w:rPr>
                <w:color w:val="191915"/>
                <w:sz w:val="20"/>
                <w:szCs w:val="20"/>
              </w:rPr>
              <w:t xml:space="preserve"> of the month.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0B44AD" w:rsidRDefault="000B44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date of the month is shown for each day in the bar metric.</w:t>
            </w:r>
          </w:p>
          <w:p w:rsidR="000B44AD" w:rsidRPr="00BE0FCA" w:rsidRDefault="000B44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current date is highlighted.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0B44AD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0B44AD" w:rsidRPr="00262DAF" w:rsidRDefault="000B44AD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0B44AD" w:rsidRPr="00010F98" w:rsidRDefault="000B44AD" w:rsidP="004530F6">
            <w:pPr>
              <w:pStyle w:val="ListParagraph"/>
              <w:numPr>
                <w:ilvl w:val="0"/>
                <w:numId w:val="14"/>
              </w:numPr>
              <w:spacing w:after="57"/>
              <w:rPr>
                <w:color w:val="191915"/>
                <w:sz w:val="20"/>
                <w:szCs w:val="20"/>
              </w:rPr>
            </w:pPr>
            <w:r>
              <w:rPr>
                <w:color w:val="191915"/>
                <w:sz w:val="20"/>
                <w:szCs w:val="20"/>
              </w:rPr>
              <w:t xml:space="preserve">Verify the </w:t>
            </w:r>
            <w:r w:rsidR="004530F6">
              <w:rPr>
                <w:b/>
                <w:color w:val="191915"/>
                <w:sz w:val="20"/>
                <w:szCs w:val="20"/>
              </w:rPr>
              <w:t>Time Slider</w:t>
            </w:r>
            <w:r>
              <w:rPr>
                <w:color w:val="191915"/>
                <w:sz w:val="20"/>
                <w:szCs w:val="20"/>
              </w:rPr>
              <w:t xml:space="preserve"> </w:t>
            </w:r>
            <w:r w:rsidR="00EA512A">
              <w:rPr>
                <w:color w:val="191915"/>
                <w:sz w:val="20"/>
                <w:szCs w:val="20"/>
              </w:rPr>
              <w:t xml:space="preserve">is available and </w:t>
            </w:r>
            <w:r>
              <w:rPr>
                <w:color w:val="191915"/>
                <w:sz w:val="20"/>
                <w:szCs w:val="20"/>
              </w:rPr>
              <w:t>defaults to the current day and appears as expected.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D158C3" w:rsidRDefault="000B44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Pivot Pass time line</w:t>
            </w:r>
            <w:r w:rsidR="00D158C3">
              <w:rPr>
                <w:rFonts w:ascii="Calibri" w:hAnsi="Calibri" w:cs="Calibri"/>
                <w:sz w:val="20"/>
                <w:szCs w:val="20"/>
              </w:rPr>
              <w:t xml:space="preserve"> is available and positioned on the screen as expected.</w:t>
            </w:r>
          </w:p>
          <w:p w:rsidR="000B44AD" w:rsidRDefault="00D158C3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It</w:t>
            </w:r>
            <w:r w:rsidR="000B44AD">
              <w:rPr>
                <w:rFonts w:ascii="Calibri" w:hAnsi="Calibri" w:cs="Calibri"/>
                <w:sz w:val="20"/>
                <w:szCs w:val="20"/>
              </w:rPr>
              <w:t xml:space="preserve"> defaults to the current day.</w:t>
            </w:r>
          </w:p>
          <w:p w:rsidR="00601C9F" w:rsidRDefault="000B44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selected timeline is darken and its line appears thicken to convey it is the selected time line.</w:t>
            </w:r>
          </w:p>
          <w:p w:rsidR="00EA512A" w:rsidRPr="00601C9F" w:rsidRDefault="00EA512A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 is not editable.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B44AD" w:rsidRPr="00262DAF" w:rsidRDefault="000B44AD" w:rsidP="000B44AD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0B44AD" w:rsidRPr="00262DAF" w:rsidRDefault="000B44AD" w:rsidP="000B44AD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E4667A" w:rsidRPr="00262DAF" w:rsidRDefault="00E4667A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4667A" w:rsidRPr="00E4667A" w:rsidRDefault="00E4667A" w:rsidP="002D5625">
            <w:pPr>
              <w:pStyle w:val="ListParagraph"/>
              <w:numPr>
                <w:ilvl w:val="0"/>
                <w:numId w:val="14"/>
              </w:numPr>
              <w:spacing w:after="57"/>
              <w:rPr>
                <w:sz w:val="20"/>
                <w:szCs w:val="20"/>
              </w:rPr>
            </w:pPr>
            <w:r w:rsidRPr="00E4667A">
              <w:rPr>
                <w:sz w:val="20"/>
                <w:szCs w:val="20"/>
              </w:rPr>
              <w:t>Verify the Probe data Update</w:t>
            </w:r>
            <w:r>
              <w:rPr>
                <w:sz w:val="20"/>
                <w:szCs w:val="20"/>
              </w:rPr>
              <w:t xml:space="preserve"> Icon is available</w:t>
            </w:r>
            <w:r w:rsidRPr="00E4667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4667A" w:rsidRPr="00E4667A" w:rsidRDefault="00E4667A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E4667A">
              <w:rPr>
                <w:rFonts w:ascii="Calibri" w:hAnsi="Calibri" w:cs="Calibri"/>
                <w:sz w:val="20"/>
                <w:szCs w:val="20"/>
              </w:rPr>
              <w:t>There is an Update Icon appearing beneath the encircled question.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4667A" w:rsidRPr="00262DAF" w:rsidRDefault="00E4667A" w:rsidP="00E4667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4667A" w:rsidRPr="00262DAF" w:rsidRDefault="00E4667A" w:rsidP="00E4667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E36D27">
        <w:trPr>
          <w:cantSplit/>
          <w:trHeight w:val="327"/>
          <w:tblHeader/>
        </w:trPr>
        <w:tc>
          <w:tcPr>
            <w:tcW w:w="636" w:type="dxa"/>
            <w:shd w:val="clear" w:color="auto" w:fill="auto"/>
          </w:tcPr>
          <w:p w:rsidR="00E4667A" w:rsidRPr="00262DAF" w:rsidRDefault="00E4667A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4667A" w:rsidRPr="00E36D27" w:rsidRDefault="00E4667A" w:rsidP="002D5625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E4667A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on</w:t>
            </w:r>
            <w:r w:rsidRPr="00E4667A">
              <w:rPr>
                <w:rFonts w:ascii="Calibri" w:hAnsi="Calibri" w:cs="Calibri"/>
                <w:sz w:val="20"/>
                <w:szCs w:val="20"/>
              </w:rPr>
              <w:t xml:space="preserve"> the Icon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4667A" w:rsidRPr="00E613AD" w:rsidRDefault="0039286E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Icon</w:t>
            </w:r>
            <w:r w:rsidR="00E4667A" w:rsidRPr="00E4667A">
              <w:rPr>
                <w:rFonts w:ascii="Calibri" w:hAnsi="Calibri" w:cs="Calibri"/>
                <w:sz w:val="20"/>
                <w:szCs w:val="20"/>
              </w:rPr>
              <w:t xml:space="preserve"> spin</w:t>
            </w:r>
            <w:r>
              <w:rPr>
                <w:rFonts w:ascii="Calibri" w:hAnsi="Calibri" w:cs="Calibri"/>
                <w:sz w:val="20"/>
                <w:szCs w:val="20"/>
              </w:rPr>
              <w:t>s</w:t>
            </w:r>
            <w:r w:rsidR="00E4667A" w:rsidRPr="00E4667A">
              <w:rPr>
                <w:rFonts w:ascii="Calibri" w:hAnsi="Calibri" w:cs="Calibri"/>
                <w:sz w:val="20"/>
                <w:szCs w:val="20"/>
              </w:rPr>
              <w:t xml:space="preserve"> while the update is in process</w:t>
            </w:r>
            <w:r w:rsidR="00E4667A">
              <w:rPr>
                <w:rFonts w:ascii="Calibri" w:hAnsi="Calibri" w:cs="Calibri"/>
                <w:b/>
                <w:sz w:val="20"/>
                <w:szCs w:val="20"/>
              </w:rPr>
              <w:t>.</w:t>
            </w:r>
          </w:p>
          <w:p w:rsidR="00E613AD" w:rsidRPr="004530F6" w:rsidRDefault="00E613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  <w:highlight w:val="yellow"/>
              </w:rPr>
            </w:pPr>
            <w:r w:rsidRPr="004530F6">
              <w:rPr>
                <w:rFonts w:ascii="Calibri" w:hAnsi="Calibri" w:cs="Calibri"/>
                <w:sz w:val="20"/>
                <w:szCs w:val="20"/>
                <w:highlight w:val="yellow"/>
              </w:rPr>
              <w:t>A message is displayed to effect of “Updating. Please Wait…” (</w:t>
            </w:r>
            <w:r w:rsidRPr="004530F6">
              <w:rPr>
                <w:rFonts w:ascii="Calibri" w:hAnsi="Calibri" w:cs="Calibri"/>
                <w:b/>
                <w:sz w:val="20"/>
                <w:szCs w:val="20"/>
                <w:highlight w:val="yellow"/>
              </w:rPr>
              <w:t>GS-885)</w:t>
            </w:r>
          </w:p>
          <w:p w:rsidR="00E613AD" w:rsidRPr="00E613AD" w:rsidRDefault="00E613AD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4530F6">
              <w:rPr>
                <w:rFonts w:ascii="Calibri" w:hAnsi="Calibri" w:cs="Calibri"/>
                <w:sz w:val="20"/>
                <w:szCs w:val="20"/>
                <w:highlight w:val="yellow"/>
              </w:rPr>
              <w:t>When this process is over the message disappears.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4667A" w:rsidRPr="00262DAF" w:rsidRDefault="00E4667A" w:rsidP="00E4667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4667A" w:rsidRPr="00262DAF" w:rsidRDefault="00E4667A" w:rsidP="00E4667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36504B">
        <w:trPr>
          <w:cantSplit/>
          <w:trHeight w:val="1542"/>
          <w:tblHeader/>
        </w:trPr>
        <w:tc>
          <w:tcPr>
            <w:tcW w:w="636" w:type="dxa"/>
            <w:shd w:val="clear" w:color="auto" w:fill="auto"/>
          </w:tcPr>
          <w:p w:rsidR="00E4667A" w:rsidRPr="00262DAF" w:rsidRDefault="00E4667A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4667A" w:rsidRDefault="00E4667A" w:rsidP="002D5625">
            <w:pPr>
              <w:pStyle w:val="ListParagraph"/>
              <w:numPr>
                <w:ilvl w:val="0"/>
                <w:numId w:val="14"/>
              </w:numPr>
              <w:spacing w:after="57"/>
              <w:rPr>
                <w:sz w:val="20"/>
                <w:szCs w:val="20"/>
              </w:rPr>
            </w:pPr>
            <w:r w:rsidRPr="00E73630">
              <w:rPr>
                <w:sz w:val="20"/>
                <w:szCs w:val="20"/>
              </w:rPr>
              <w:t xml:space="preserve">Verify the Probe data Update </w:t>
            </w:r>
          </w:p>
          <w:p w:rsidR="00E73630" w:rsidRDefault="00E73630" w:rsidP="00E73630">
            <w:pPr>
              <w:spacing w:after="57"/>
              <w:rPr>
                <w:sz w:val="20"/>
                <w:szCs w:val="20"/>
              </w:rPr>
            </w:pPr>
          </w:p>
          <w:p w:rsidR="00E73630" w:rsidRDefault="00E73630" w:rsidP="00E73630">
            <w:pPr>
              <w:spacing w:after="57"/>
              <w:rPr>
                <w:sz w:val="20"/>
                <w:szCs w:val="20"/>
              </w:rPr>
            </w:pPr>
          </w:p>
          <w:p w:rsidR="00E73630" w:rsidRDefault="00E73630" w:rsidP="00E73630">
            <w:pPr>
              <w:spacing w:after="57"/>
              <w:rPr>
                <w:sz w:val="20"/>
                <w:szCs w:val="20"/>
              </w:rPr>
            </w:pPr>
          </w:p>
          <w:p w:rsidR="00E73630" w:rsidRPr="00E73630" w:rsidRDefault="00E73630" w:rsidP="00E73630">
            <w:pPr>
              <w:spacing w:after="57"/>
              <w:ind w:left="0"/>
              <w:rPr>
                <w:sz w:val="20"/>
                <w:szCs w:val="20"/>
              </w:rPr>
            </w:pPr>
            <w:r w:rsidRPr="00E73630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E7363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E73630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See Test limitation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section </w:t>
            </w:r>
            <w:r w:rsidRPr="00E73630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for </w:t>
            </w:r>
            <w:r w:rsidRPr="00E73630">
              <w:rPr>
                <w:rFonts w:ascii="Calibri" w:eastAsia="Calibri" w:hAnsi="Calibri" w:cs="Calibri"/>
                <w:b/>
                <w:sz w:val="20"/>
                <w:szCs w:val="20"/>
              </w:rPr>
              <w:t>Confirming</w:t>
            </w:r>
            <w:r w:rsidRPr="00E73630">
              <w:rPr>
                <w:rFonts w:ascii="Calibri" w:hAnsi="Calibri" w:cs="Calibri"/>
                <w:b/>
                <w:sz w:val="20"/>
                <w:szCs w:val="20"/>
              </w:rPr>
              <w:t xml:space="preserve"> Probe Updates.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4667A" w:rsidRPr="00E73630" w:rsidRDefault="00E4667A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E73630">
              <w:rPr>
                <w:rFonts w:ascii="Calibri" w:hAnsi="Calibri" w:cs="Calibri"/>
                <w:sz w:val="20"/>
                <w:szCs w:val="20"/>
              </w:rPr>
              <w:t>There is an Update Icon appearing beneath the encircled question.</w:t>
            </w:r>
          </w:p>
          <w:p w:rsidR="00E4667A" w:rsidRPr="00E73630" w:rsidRDefault="00E4667A" w:rsidP="002D562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E73630">
              <w:rPr>
                <w:rFonts w:ascii="Calibri" w:hAnsi="Calibri" w:cs="Calibri"/>
                <w:sz w:val="20"/>
                <w:szCs w:val="20"/>
              </w:rPr>
              <w:t>Triggering an</w:t>
            </w:r>
            <w:r w:rsidR="004351BF">
              <w:rPr>
                <w:rFonts w:ascii="Calibri" w:hAnsi="Calibri" w:cs="Calibri"/>
                <w:sz w:val="20"/>
                <w:szCs w:val="20"/>
              </w:rPr>
              <w:t xml:space="preserve"> update</w:t>
            </w:r>
            <w:r w:rsidRPr="00E73630">
              <w:rPr>
                <w:rFonts w:ascii="Calibri" w:hAnsi="Calibri" w:cs="Calibri"/>
                <w:sz w:val="20"/>
                <w:szCs w:val="20"/>
              </w:rPr>
              <w:t xml:space="preserve"> causes the Icon to spin while the update is in process</w:t>
            </w:r>
            <w:r w:rsidR="00E73630">
              <w:rPr>
                <w:rFonts w:ascii="Calibri" w:hAnsi="Calibri" w:cs="Calibri"/>
                <w:sz w:val="20"/>
                <w:szCs w:val="20"/>
              </w:rPr>
              <w:t xml:space="preserve"> ( See </w:t>
            </w:r>
            <w:r w:rsidR="00E73630" w:rsidRPr="00E73630">
              <w:rPr>
                <w:rFonts w:ascii="Calibri" w:hAnsi="Calibri" w:cs="Calibri"/>
                <w:b/>
                <w:sz w:val="20"/>
                <w:szCs w:val="20"/>
              </w:rPr>
              <w:t>GS-885)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4667A" w:rsidRPr="00262DAF" w:rsidRDefault="00E4667A" w:rsidP="00E4667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4667A" w:rsidRPr="00262DAF" w:rsidRDefault="00E4667A" w:rsidP="0036504B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E4667A" w:rsidRPr="00262DAF" w:rsidRDefault="00E4667A" w:rsidP="002D5625">
            <w:pPr>
              <w:pStyle w:val="ListParagraph"/>
              <w:numPr>
                <w:ilvl w:val="0"/>
                <w:numId w:val="17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4667A" w:rsidRDefault="00E4667A" w:rsidP="00E4667A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3426A0" w:rsidRDefault="00E4667A" w:rsidP="002D562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</w:t>
            </w:r>
            <w:r w:rsidR="003426A0">
              <w:rPr>
                <w:sz w:val="20"/>
                <w:szCs w:val="20"/>
              </w:rPr>
              <w:t>rounding areas of this function</w:t>
            </w:r>
          </w:p>
          <w:p w:rsidR="00E4667A" w:rsidRPr="003426A0" w:rsidRDefault="00E4667A" w:rsidP="003426A0">
            <w:pPr>
              <w:rPr>
                <w:sz w:val="20"/>
                <w:szCs w:val="20"/>
              </w:rPr>
            </w:pPr>
            <w:r w:rsidRPr="003426A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4667A" w:rsidRDefault="00E4667A" w:rsidP="00E4667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4667A" w:rsidRPr="00262DAF" w:rsidRDefault="00E4667A" w:rsidP="00E4667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4667A" w:rsidRPr="00262DAF" w:rsidRDefault="00E4667A" w:rsidP="00E4667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4667A" w:rsidRPr="00262DAF" w:rsidTr="008B3635">
        <w:trPr>
          <w:cantSplit/>
          <w:trHeight w:val="1982"/>
        </w:trPr>
        <w:tc>
          <w:tcPr>
            <w:tcW w:w="14260" w:type="dxa"/>
            <w:gridSpan w:val="5"/>
            <w:shd w:val="clear" w:color="auto" w:fill="auto"/>
          </w:tcPr>
          <w:p w:rsidR="00E4667A" w:rsidRPr="00262DAF" w:rsidRDefault="00E4667A" w:rsidP="00E4667A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>Testing is completed for this section</w:t>
            </w:r>
          </w:p>
          <w:p w:rsidR="00E4667A" w:rsidRPr="00262DAF" w:rsidRDefault="00E4667A" w:rsidP="00E4667A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E4667A" w:rsidRPr="00262DAF" w:rsidRDefault="00E4667A" w:rsidP="00E4667A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E4667A" w:rsidRPr="00262DAF" w:rsidRDefault="00E4667A" w:rsidP="00E4667A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E4667A" w:rsidRPr="00262DAF" w:rsidRDefault="00E4667A" w:rsidP="00E4667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6A28C1" w:rsidRDefault="006A28C1">
      <w:r>
        <w:br w:type="page"/>
      </w:r>
    </w:p>
    <w:p w:rsidR="006A28C1" w:rsidRDefault="006A28C1" w:rsidP="006A28C1">
      <w:pPr>
        <w:pStyle w:val="Heading3"/>
      </w:pPr>
      <w:bookmarkStart w:id="23" w:name="_Toc417658363"/>
      <w:r w:rsidRPr="00062FB6">
        <w:lastRenderedPageBreak/>
        <w:t xml:space="preserve">Test Case: </w:t>
      </w:r>
      <w:r>
        <w:t>Verify the Daily and Pivot Pass Metrics Selection is designed and defaults as expected</w:t>
      </w:r>
      <w:r w:rsidR="0081541A">
        <w:t>; examine Selection Highlighting.</w:t>
      </w:r>
      <w:bookmarkEnd w:id="23"/>
    </w:p>
    <w:p w:rsidR="006A28C1" w:rsidRDefault="00107DB4" w:rsidP="00107DB4">
      <w:r>
        <w:t>Scenarios will examine and focus on the Daily /Pivot Metrics design ex</w:t>
      </w:r>
      <w:r w:rsidR="0081541A">
        <w:t>pectations and default settings. And, review the Highlighting feature.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262DAF" w:rsidRDefault="006A28C1" w:rsidP="008B363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6A28C1" w:rsidRPr="00262DAF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6A28C1" w:rsidRPr="00262DAF" w:rsidTr="008B3635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6A28C1" w:rsidRPr="008301B8" w:rsidRDefault="006A28C1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6A28C1" w:rsidRPr="008301B8" w:rsidRDefault="006A28C1" w:rsidP="008B3635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6A28C1" w:rsidRPr="006F73FA" w:rsidRDefault="006A28C1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6A28C1" w:rsidRPr="00262DAF" w:rsidRDefault="006A28C1" w:rsidP="008B3635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6A28C1" w:rsidRPr="00262DAF" w:rsidRDefault="006A28C1" w:rsidP="008B3635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8B3635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6A28C1" w:rsidRDefault="006A28C1" w:rsidP="008B3635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6A28C1" w:rsidRDefault="006A28C1" w:rsidP="008B3635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6A28C1" w:rsidRDefault="006A28C1" w:rsidP="008B3635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6A28C1" w:rsidRPr="00262DAF" w:rsidRDefault="006A28C1" w:rsidP="002D5625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6A28C1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372468" w:rsidRDefault="006A28C1" w:rsidP="008B3635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2D562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Jira to </w:t>
            </w:r>
            <w:r w:rsidR="00911EB3">
              <w:rPr>
                <w:sz w:val="20"/>
                <w:szCs w:val="20"/>
              </w:rPr>
              <w:t>GS-713</w:t>
            </w:r>
          </w:p>
          <w:p w:rsidR="006A28C1" w:rsidRDefault="00313606" w:rsidP="008B363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17" w:history="1">
              <w:r w:rsidR="006A28C1" w:rsidRPr="007E046F">
                <w:rPr>
                  <w:rStyle w:val="Hyperlink"/>
                  <w:sz w:val="20"/>
                  <w:szCs w:val="20"/>
                </w:rPr>
                <w:t>https://jira.appliedinvention.com/browse/</w:t>
              </w:r>
              <w:r w:rsidR="00911EB3">
                <w:rPr>
                  <w:rStyle w:val="Hyperlink"/>
                  <w:sz w:val="20"/>
                  <w:szCs w:val="20"/>
                </w:rPr>
                <w:t>GS-713</w:t>
              </w:r>
            </w:hyperlink>
          </w:p>
          <w:p w:rsidR="006A28C1" w:rsidRDefault="006A28C1" w:rsidP="008B3635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6A28C1" w:rsidRPr="005311A4" w:rsidRDefault="006A28C1" w:rsidP="008B3635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18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</w:p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6A28C1" w:rsidRPr="00260E7C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6A28C1" w:rsidRPr="00260E7C" w:rsidRDefault="006A28C1" w:rsidP="008B3635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B1A46" w:rsidRDefault="002B1A46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After </w:t>
            </w:r>
            <w:r>
              <w:rPr>
                <w:rFonts w:ascii="Calibri" w:hAnsi="Calibri"/>
                <w:sz w:val="20"/>
                <w:szCs w:val="20"/>
              </w:rPr>
              <w:t>Successfully logging in.</w:t>
            </w:r>
          </w:p>
          <w:p w:rsidR="002B1A46" w:rsidRDefault="002B1A46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6A28C1" w:rsidRPr="004C2DBA" w:rsidRDefault="006A28C1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6A28C1" w:rsidRPr="004C2DBA" w:rsidRDefault="006A28C1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A28C1" w:rsidRPr="00705B22" w:rsidRDefault="006A28C1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8B3635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Pr="004C2DBA" w:rsidRDefault="006A28C1" w:rsidP="008B363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Now click</w:t>
            </w:r>
            <w:r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Pr="00052F68" w:rsidRDefault="006A28C1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opens.</w:t>
            </w:r>
          </w:p>
          <w:p w:rsidR="006A28C1" w:rsidRPr="00262DAF" w:rsidRDefault="006A28C1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CF32B7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CF32B7" w:rsidRDefault="00CF32B7" w:rsidP="00CF32B7">
            <w:pPr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Confirm that</w:t>
            </w:r>
            <w:r w:rsidRPr="00CF32B7">
              <w:rPr>
                <w:sz w:val="20"/>
                <w:szCs w:val="20"/>
              </w:rPr>
              <w:t xml:space="preserve"> the user can view a day’s metrics</w:t>
            </w:r>
            <w:r>
              <w:rPr>
                <w:sz w:val="20"/>
                <w:szCs w:val="20"/>
              </w:rPr>
              <w:t xml:space="preserve"> as follows:</w:t>
            </w:r>
          </w:p>
          <w:p w:rsidR="00CF32B7" w:rsidRDefault="00CF32B7" w:rsidP="00CF32B7">
            <w:pPr>
              <w:ind w:left="0"/>
              <w:rPr>
                <w:sz w:val="20"/>
                <w:szCs w:val="20"/>
              </w:rPr>
            </w:pPr>
          </w:p>
          <w:p w:rsidR="00CF32B7" w:rsidRDefault="00CF32B7" w:rsidP="002D5625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CF32B7">
              <w:rPr>
                <w:sz w:val="20"/>
                <w:szCs w:val="20"/>
              </w:rPr>
              <w:t xml:space="preserve">by clicking within the rectangular chart box </w:t>
            </w:r>
          </w:p>
          <w:p w:rsidR="00CF32B7" w:rsidRDefault="00CF32B7" w:rsidP="00CF32B7">
            <w:pPr>
              <w:pStyle w:val="ListParagraph"/>
              <w:ind w:left="45"/>
              <w:rPr>
                <w:sz w:val="20"/>
                <w:szCs w:val="20"/>
              </w:rPr>
            </w:pPr>
          </w:p>
          <w:p w:rsidR="006A28C1" w:rsidRDefault="00CF32B7" w:rsidP="002D5625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CF32B7">
              <w:rPr>
                <w:sz w:val="20"/>
                <w:szCs w:val="20"/>
              </w:rPr>
              <w:t>by clicking below it on the pivot pass line</w:t>
            </w:r>
          </w:p>
          <w:p w:rsidR="000C30B8" w:rsidRPr="000C30B8" w:rsidRDefault="000C30B8" w:rsidP="000C30B8">
            <w:pPr>
              <w:pStyle w:val="ListParagraph"/>
              <w:rPr>
                <w:sz w:val="20"/>
                <w:szCs w:val="20"/>
              </w:rPr>
            </w:pPr>
          </w:p>
          <w:p w:rsidR="000C30B8" w:rsidRPr="000C30B8" w:rsidRDefault="000C30B8" w:rsidP="000C30B8">
            <w:pPr>
              <w:pStyle w:val="ListParagraph"/>
              <w:ind w:left="4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Perform </w:t>
            </w:r>
            <w:r>
              <w:rPr>
                <w:sz w:val="20"/>
                <w:szCs w:val="20"/>
              </w:rPr>
              <w:t>these actions to verify the expected results noted in the “Expected Results” box to the right.</w:t>
            </w:r>
          </w:p>
        </w:tc>
        <w:tc>
          <w:tcPr>
            <w:tcW w:w="4050" w:type="dxa"/>
            <w:shd w:val="clear" w:color="auto" w:fill="auto"/>
          </w:tcPr>
          <w:p w:rsidR="00CF32B7" w:rsidRDefault="00CF32B7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1480B">
              <w:rPr>
                <w:sz w:val="20"/>
                <w:szCs w:val="20"/>
              </w:rPr>
              <w:t>The Users can view a given daily metric as expected.</w:t>
            </w:r>
          </w:p>
          <w:p w:rsidR="0041480B" w:rsidRPr="0041480B" w:rsidRDefault="0041480B" w:rsidP="0041480B">
            <w:pPr>
              <w:ind w:left="0"/>
              <w:rPr>
                <w:sz w:val="20"/>
                <w:szCs w:val="20"/>
              </w:rPr>
            </w:pPr>
          </w:p>
          <w:p w:rsidR="0041480B" w:rsidRDefault="0041480B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1480B">
              <w:rPr>
                <w:sz w:val="20"/>
                <w:szCs w:val="20"/>
              </w:rPr>
              <w:t>The selected date</w:t>
            </w:r>
            <w:r w:rsidR="00CF32B7" w:rsidRPr="0041480B">
              <w:rPr>
                <w:sz w:val="20"/>
                <w:szCs w:val="20"/>
              </w:rPr>
              <w:t xml:space="preserve"> bar darkens</w:t>
            </w:r>
            <w:r w:rsidRPr="0041480B">
              <w:rPr>
                <w:sz w:val="20"/>
                <w:szCs w:val="20"/>
              </w:rPr>
              <w:t>.</w:t>
            </w:r>
          </w:p>
          <w:p w:rsidR="0041480B" w:rsidRPr="0041480B" w:rsidRDefault="0041480B" w:rsidP="0041480B">
            <w:pPr>
              <w:ind w:left="0"/>
              <w:rPr>
                <w:sz w:val="20"/>
                <w:szCs w:val="20"/>
              </w:rPr>
            </w:pPr>
          </w:p>
          <w:p w:rsidR="00CF32B7" w:rsidRPr="0041480B" w:rsidRDefault="000C30B8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1480B">
              <w:rPr>
                <w:sz w:val="20"/>
                <w:szCs w:val="20"/>
              </w:rPr>
              <w:t>A</w:t>
            </w:r>
            <w:r w:rsidR="00CF32B7" w:rsidRPr="0041480B">
              <w:rPr>
                <w:sz w:val="20"/>
                <w:szCs w:val="20"/>
              </w:rPr>
              <w:t xml:space="preserve"> bubble-shaped</w:t>
            </w:r>
            <w:r w:rsidRPr="0041480B">
              <w:rPr>
                <w:sz w:val="20"/>
                <w:szCs w:val="20"/>
              </w:rPr>
              <w:t xml:space="preserve"> dialog</w:t>
            </w:r>
            <w:r w:rsidR="00CF32B7" w:rsidRPr="0041480B">
              <w:rPr>
                <w:sz w:val="20"/>
                <w:szCs w:val="20"/>
              </w:rPr>
              <w:t xml:space="preserve"> </w:t>
            </w:r>
            <w:r w:rsidR="005F64E5" w:rsidRPr="0041480B">
              <w:rPr>
                <w:sz w:val="20"/>
                <w:szCs w:val="20"/>
              </w:rPr>
              <w:t>appears.</w:t>
            </w:r>
          </w:p>
          <w:p w:rsidR="006A28C1" w:rsidRPr="00A0565D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B2805" w:rsidRPr="00262DAF" w:rsidTr="002B1A46">
        <w:trPr>
          <w:cantSplit/>
          <w:trHeight w:val="534"/>
          <w:tblHeader/>
        </w:trPr>
        <w:tc>
          <w:tcPr>
            <w:tcW w:w="636" w:type="dxa"/>
            <w:shd w:val="clear" w:color="auto" w:fill="auto"/>
          </w:tcPr>
          <w:p w:rsidR="007B2805" w:rsidRPr="00262DAF" w:rsidRDefault="007B2805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B2805" w:rsidRDefault="007B2805" w:rsidP="00222ADE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sz w:val="20"/>
                <w:szCs w:val="20"/>
              </w:rPr>
            </w:pPr>
            <w:r w:rsidRPr="000C30B8">
              <w:rPr>
                <w:rFonts w:asciiTheme="minorHAnsi" w:hAnsiTheme="minorHAnsi"/>
                <w:sz w:val="20"/>
                <w:szCs w:val="20"/>
              </w:rPr>
              <w:t xml:space="preserve">Verify the </w:t>
            </w:r>
            <w:r w:rsidR="00222ADE">
              <w:rPr>
                <w:rFonts w:asciiTheme="minorHAnsi" w:hAnsiTheme="minorHAnsi"/>
                <w:b/>
                <w:sz w:val="20"/>
                <w:szCs w:val="20"/>
              </w:rPr>
              <w:t xml:space="preserve">Daily Water Balance </w:t>
            </w:r>
            <w:r w:rsidR="005F64E5">
              <w:rPr>
                <w:rFonts w:asciiTheme="minorHAnsi" w:hAnsiTheme="minorHAnsi"/>
                <w:b/>
                <w:sz w:val="20"/>
                <w:szCs w:val="20"/>
              </w:rPr>
              <w:t xml:space="preserve">Overlay </w:t>
            </w:r>
            <w:r w:rsidR="005F64E5" w:rsidRPr="000C30B8">
              <w:rPr>
                <w:rFonts w:asciiTheme="minorHAnsi" w:hAnsiTheme="minorHAnsi"/>
                <w:sz w:val="20"/>
                <w:szCs w:val="20"/>
              </w:rPr>
              <w:t>displays</w:t>
            </w:r>
            <w:r w:rsidRPr="000C30B8">
              <w:rPr>
                <w:rFonts w:asciiTheme="minorHAnsi" w:hAnsiTheme="minorHAnsi"/>
                <w:sz w:val="20"/>
                <w:szCs w:val="20"/>
              </w:rPr>
              <w:t xml:space="preserve"> the TW, ET, and Active Roots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</w:tcPr>
          <w:p w:rsidR="007B2805" w:rsidRPr="00CF32B7" w:rsidRDefault="0041480B" w:rsidP="002D562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The </w:t>
            </w:r>
            <w:r w:rsidR="005F64E5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dialog 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displays</w:t>
            </w:r>
            <w:r w:rsidRPr="0041480B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the TW, ET, and Active Roots.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B2805" w:rsidRPr="00262DAF" w:rsidRDefault="007B2805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7B2805" w:rsidRPr="00262DAF" w:rsidRDefault="007B2805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22ADE" w:rsidRPr="00262DAF" w:rsidTr="002B1A46">
        <w:trPr>
          <w:cantSplit/>
          <w:trHeight w:val="534"/>
          <w:tblHeader/>
        </w:trPr>
        <w:tc>
          <w:tcPr>
            <w:tcW w:w="636" w:type="dxa"/>
            <w:shd w:val="clear" w:color="auto" w:fill="auto"/>
          </w:tcPr>
          <w:p w:rsidR="00222ADE" w:rsidRPr="00262DAF" w:rsidRDefault="00222ADE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22ADE" w:rsidRPr="00222ADE" w:rsidRDefault="00222ADE" w:rsidP="00222ADE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/>
                <w:sz w:val="20"/>
                <w:szCs w:val="20"/>
              </w:rPr>
            </w:pPr>
            <w:r w:rsidRPr="00222AD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on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any date in the X-axis</w:t>
            </w:r>
          </w:p>
        </w:tc>
        <w:tc>
          <w:tcPr>
            <w:tcW w:w="4050" w:type="dxa"/>
            <w:shd w:val="clear" w:color="auto" w:fill="auto"/>
          </w:tcPr>
          <w:p w:rsidR="00222ADE" w:rsidRDefault="00222ADE" w:rsidP="002D562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The dialog displays</w:t>
            </w:r>
            <w:r w:rsidRPr="0041480B"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t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he TW, ET, and Active Roots for </w:t>
            </w:r>
            <w:r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that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day.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22ADE" w:rsidRPr="00262DAF" w:rsidRDefault="00222ADE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22ADE" w:rsidRPr="00262DAF" w:rsidRDefault="00222ADE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A28C1" w:rsidRPr="00262DAF" w:rsidTr="002B1A46">
        <w:trPr>
          <w:cantSplit/>
          <w:trHeight w:val="489"/>
          <w:tblHeader/>
        </w:trPr>
        <w:tc>
          <w:tcPr>
            <w:tcW w:w="636" w:type="dxa"/>
            <w:shd w:val="clear" w:color="auto" w:fill="auto"/>
          </w:tcPr>
          <w:p w:rsidR="006A28C1" w:rsidRPr="00262DAF" w:rsidRDefault="006A28C1" w:rsidP="002D5625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A28C1" w:rsidRDefault="006A28C1" w:rsidP="008B3635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6A28C1" w:rsidRDefault="006A28C1" w:rsidP="002D562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807FD4" w:rsidRPr="000C2D69" w:rsidRDefault="00807FD4" w:rsidP="002D5625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81070">
              <w:rPr>
                <w:b/>
                <w:sz w:val="20"/>
                <w:szCs w:val="20"/>
              </w:rPr>
              <w:t>Selection Highlighting</w:t>
            </w:r>
            <w:r>
              <w:rPr>
                <w:sz w:val="20"/>
                <w:szCs w:val="20"/>
              </w:rPr>
              <w:t xml:space="preserve"> refer to the wireframe</w:t>
            </w:r>
            <w:r w:rsidR="00981070">
              <w:rPr>
                <w:sz w:val="20"/>
                <w:szCs w:val="20"/>
              </w:rPr>
              <w:t xml:space="preserve"> for scenarios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A28C1" w:rsidRDefault="006A28C1" w:rsidP="008B3635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A28C1" w:rsidRPr="00262DAF" w:rsidRDefault="006A28C1" w:rsidP="008B363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A28C1" w:rsidRPr="00262DAF" w:rsidRDefault="006A28C1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B1A46" w:rsidRPr="00262DAF" w:rsidTr="00FE1EC3">
        <w:trPr>
          <w:cantSplit/>
          <w:trHeight w:val="656"/>
          <w:tblHeader/>
        </w:trPr>
        <w:tc>
          <w:tcPr>
            <w:tcW w:w="14260" w:type="dxa"/>
            <w:gridSpan w:val="5"/>
            <w:shd w:val="clear" w:color="auto" w:fill="auto"/>
          </w:tcPr>
          <w:p w:rsidR="002B1A46" w:rsidRPr="00262DAF" w:rsidRDefault="002B1A46" w:rsidP="002B1A46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lastRenderedPageBreak/>
              <w:t>Testing is completed for this section</w:t>
            </w:r>
          </w:p>
          <w:p w:rsidR="002B1A46" w:rsidRPr="00262DAF" w:rsidRDefault="002B1A46" w:rsidP="002B1A46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2B1A46" w:rsidRPr="00262DAF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2B1A46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2B1A46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B1A46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B1A46" w:rsidRDefault="002B1A46" w:rsidP="002B1A46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B1A46" w:rsidRPr="00262DAF" w:rsidRDefault="002B1A46" w:rsidP="008B363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 w:rsidR="00C05085" w:rsidRDefault="00C05085">
      <w:pPr>
        <w:rPr>
          <w:rFonts w:ascii="Tahoma" w:eastAsia="Times New Roman" w:hAnsi="Tahoma" w:cs="Times New Roman"/>
          <w:b/>
          <w:szCs w:val="20"/>
        </w:rPr>
      </w:pPr>
      <w:r>
        <w:br w:type="page"/>
      </w:r>
    </w:p>
    <w:p w:rsidR="001B4A30" w:rsidRDefault="001B4A30" w:rsidP="00C05085">
      <w:pPr>
        <w:pStyle w:val="Heading3"/>
      </w:pPr>
      <w:bookmarkStart w:id="24" w:name="_Toc417658364"/>
      <w:r w:rsidRPr="00062FB6">
        <w:lastRenderedPageBreak/>
        <w:t xml:space="preserve">Test Case: </w:t>
      </w:r>
      <w:r>
        <w:t>Verify the Precipitation Forecast components design and defaults as expected.</w:t>
      </w:r>
      <w:bookmarkEnd w:id="24"/>
    </w:p>
    <w:p w:rsidR="001B4A30" w:rsidRDefault="00785FD5" w:rsidP="001B4A30">
      <w:r>
        <w:rPr>
          <w:noProof/>
        </w:rPr>
        <w:drawing>
          <wp:anchor distT="0" distB="0" distL="114300" distR="114300" simplePos="0" relativeHeight="251659264" behindDoc="0" locked="0" layoutInCell="1" allowOverlap="0" wp14:anchorId="3BAB73B3" wp14:editId="3B8279B6">
            <wp:simplePos x="0" y="0"/>
            <wp:positionH relativeFrom="margin">
              <wp:posOffset>1131731</wp:posOffset>
            </wp:positionH>
            <wp:positionV relativeFrom="paragraph">
              <wp:posOffset>235876</wp:posOffset>
            </wp:positionV>
            <wp:extent cx="4900295" cy="2478405"/>
            <wp:effectExtent l="0" t="0" r="0" b="0"/>
            <wp:wrapTopAndBottom/>
            <wp:docPr id="13034" name="Picture 13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" name="Picture 130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A30">
        <w:t>Scenario</w:t>
      </w:r>
      <w:r w:rsidR="00CF32B7">
        <w:t>s will examine and focus on the</w:t>
      </w:r>
      <w:r w:rsidR="001B4A30">
        <w:t xml:space="preserve"> design expectations and default settings</w:t>
      </w:r>
      <w:r w:rsidR="00CF32B7">
        <w:t xml:space="preserve"> for precipitation forecasting</w:t>
      </w:r>
      <w:r w:rsidR="001B4A30">
        <w:t>.</w:t>
      </w:r>
    </w:p>
    <w:p w:rsidR="00785FD5" w:rsidRDefault="00785FD5" w:rsidP="001B4A30"/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1B4A30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1B4A30" w:rsidRPr="00262DAF" w:rsidRDefault="001B4A30" w:rsidP="003426A0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1B4A30" w:rsidRPr="00262DAF" w:rsidRDefault="001B4A30" w:rsidP="003426A0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B4A30" w:rsidRPr="00262DAF" w:rsidRDefault="001B4A30" w:rsidP="003426A0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1B4A30" w:rsidRPr="00262DAF" w:rsidRDefault="001B4A30" w:rsidP="003426A0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262DAF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1B4A30" w:rsidRPr="00262DAF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1B4A30" w:rsidRPr="00262DAF" w:rsidTr="003426A0">
        <w:trPr>
          <w:cantSplit/>
        </w:trPr>
        <w:tc>
          <w:tcPr>
            <w:tcW w:w="636" w:type="dxa"/>
            <w:shd w:val="clear" w:color="auto" w:fill="auto"/>
          </w:tcPr>
          <w:p w:rsidR="001B4A30" w:rsidRPr="008E7C1E" w:rsidRDefault="001B4A30" w:rsidP="002D5625">
            <w:pPr>
              <w:pStyle w:val="ListParagraph"/>
              <w:numPr>
                <w:ilvl w:val="0"/>
                <w:numId w:val="25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Pr="00262DAF" w:rsidRDefault="001B4A30" w:rsidP="003426A0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1B4A30" w:rsidRPr="008301B8" w:rsidRDefault="001B4A30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1B4A30" w:rsidRPr="008301B8" w:rsidRDefault="001B4A30" w:rsidP="003426A0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1B4A30" w:rsidRPr="006F73FA" w:rsidRDefault="001B4A30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1B4A30" w:rsidRPr="00262DAF" w:rsidRDefault="001B4A30" w:rsidP="003426A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1B4A30" w:rsidRPr="00262DAF" w:rsidRDefault="001B4A30" w:rsidP="003426A0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372468" w:rsidRDefault="001B4A30" w:rsidP="003426A0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1B4A30" w:rsidRPr="00262DAF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1B4A30" w:rsidRPr="008F7A1D" w:rsidTr="003426A0">
        <w:trPr>
          <w:cantSplit/>
        </w:trPr>
        <w:tc>
          <w:tcPr>
            <w:tcW w:w="636" w:type="dxa"/>
            <w:shd w:val="clear" w:color="auto" w:fill="auto"/>
          </w:tcPr>
          <w:p w:rsidR="001B4A30" w:rsidRPr="008F7A1D" w:rsidRDefault="001B4A30" w:rsidP="002D5625">
            <w:pPr>
              <w:pStyle w:val="ListParagraph"/>
              <w:numPr>
                <w:ilvl w:val="0"/>
                <w:numId w:val="25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Pr="008F7A1D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8F7A1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8F7A1D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1B4A30" w:rsidRPr="008F7A1D" w:rsidRDefault="001B4A30" w:rsidP="003426A0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8F7A1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8F7A1D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1B4A30" w:rsidRPr="008F7A1D" w:rsidRDefault="001B4A30" w:rsidP="003426A0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1B4A30" w:rsidRPr="008F7A1D" w:rsidRDefault="001B4A30" w:rsidP="003426A0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8F7A1D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 w:rsidRPr="008F7A1D"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1B4A30" w:rsidRPr="008F7A1D" w:rsidRDefault="001B4A30" w:rsidP="003426A0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1B4A30" w:rsidRPr="008F7A1D" w:rsidRDefault="001B4A30" w:rsidP="003426A0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8F7A1D"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1B4A30" w:rsidRPr="008F7A1D" w:rsidRDefault="001B4A30" w:rsidP="002D5625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Fields that have been set up with a probe in the ground.</w:t>
            </w:r>
            <w:r w:rsidRPr="008F7A1D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1B4A30" w:rsidRPr="008F7A1D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8F7A1D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1B4A30" w:rsidRPr="008F7A1D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1B4A30" w:rsidRPr="008F7A1D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8F7A1D"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8F7A1D" w:rsidRDefault="001B4A30" w:rsidP="003426A0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1B4A30" w:rsidRPr="008F7A1D" w:rsidRDefault="001B4A30" w:rsidP="003426A0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1B4A30" w:rsidRPr="008F7A1D" w:rsidTr="003426A0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B4A30" w:rsidRPr="008F7A1D" w:rsidRDefault="001B4A30" w:rsidP="002D5625">
            <w:pPr>
              <w:pStyle w:val="ListParagraph"/>
              <w:numPr>
                <w:ilvl w:val="0"/>
                <w:numId w:val="25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Pr="008F7A1D" w:rsidRDefault="001B4A30" w:rsidP="002D562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 xml:space="preserve">Open Jira to </w:t>
            </w:r>
            <w:r w:rsidR="00911EB3">
              <w:rPr>
                <w:sz w:val="20"/>
                <w:szCs w:val="20"/>
              </w:rPr>
              <w:t>GS-713</w:t>
            </w:r>
          </w:p>
          <w:p w:rsidR="001B4A30" w:rsidRPr="008F7A1D" w:rsidRDefault="00313606" w:rsidP="003426A0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20" w:history="1">
              <w:r w:rsidR="001B4A30" w:rsidRPr="008F7A1D">
                <w:rPr>
                  <w:rStyle w:val="Hyperlink"/>
                  <w:sz w:val="20"/>
                  <w:szCs w:val="20"/>
                </w:rPr>
                <w:t>https://jira.appliedinvention.com/browse/</w:t>
              </w:r>
              <w:r w:rsidR="00911EB3">
                <w:rPr>
                  <w:rStyle w:val="Hyperlink"/>
                  <w:sz w:val="20"/>
                  <w:szCs w:val="20"/>
                </w:rPr>
                <w:t>GS-713</w:t>
              </w:r>
            </w:hyperlink>
          </w:p>
          <w:p w:rsidR="001B4A30" w:rsidRPr="008F7A1D" w:rsidRDefault="001B4A30" w:rsidP="003426A0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Review the specification stated in this:</w:t>
            </w:r>
          </w:p>
          <w:p w:rsidR="001B4A30" w:rsidRPr="008F7A1D" w:rsidRDefault="001B4A30" w:rsidP="003426A0">
            <w:pPr>
              <w:spacing w:after="160" w:line="259" w:lineRule="auto"/>
              <w:ind w:left="0"/>
              <w:rPr>
                <w:color w:val="0563C1" w:themeColor="hyperlink"/>
                <w:sz w:val="20"/>
                <w:szCs w:val="20"/>
                <w:u w:val="single"/>
              </w:rPr>
            </w:pPr>
            <w:r w:rsidRPr="008F7A1D">
              <w:rPr>
                <w:sz w:val="20"/>
                <w:szCs w:val="20"/>
              </w:rPr>
              <w:t xml:space="preserve"> </w:t>
            </w:r>
            <w:hyperlink r:id="rId21" w:tooltip="Follow link" w:history="1">
              <w:r w:rsidRPr="008F7A1D">
                <w:rPr>
                  <w:rStyle w:val="Hyperlink"/>
                  <w:sz w:val="20"/>
                  <w:szCs w:val="20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1B4A30" w:rsidRPr="008F7A1D" w:rsidRDefault="001B4A30" w:rsidP="003426A0">
            <w:pPr>
              <w:ind w:left="0"/>
              <w:rPr>
                <w:sz w:val="20"/>
                <w:szCs w:val="20"/>
              </w:rPr>
            </w:pPr>
          </w:p>
          <w:p w:rsidR="001B4A30" w:rsidRPr="008F7A1D" w:rsidRDefault="001B4A30" w:rsidP="003426A0">
            <w:pPr>
              <w:ind w:left="0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Able to do as instructed.</w:t>
            </w:r>
          </w:p>
          <w:p w:rsidR="001B4A30" w:rsidRPr="008F7A1D" w:rsidRDefault="001B4A30" w:rsidP="003426A0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1B4A30" w:rsidRPr="008F7A1D" w:rsidRDefault="001B4A30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1B4A30" w:rsidRPr="008F7A1D" w:rsidRDefault="001B4A30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B4A30" w:rsidRPr="008F7A1D" w:rsidTr="003426A0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1B4A30" w:rsidRPr="008F7A1D" w:rsidRDefault="001B4A30" w:rsidP="002D5625">
            <w:pPr>
              <w:pStyle w:val="ListParagraph"/>
              <w:numPr>
                <w:ilvl w:val="0"/>
                <w:numId w:val="25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Pr="008F7A1D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8F7A1D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8F7A1D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8F7A1D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1B4A30" w:rsidRPr="008F7A1D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8F7A1D">
              <w:rPr>
                <w:rFonts w:ascii="Calibri" w:hAnsi="Calibri" w:cs="Calibri"/>
                <w:sz w:val="20"/>
                <w:szCs w:val="20"/>
              </w:rPr>
              <w:t>Observe and confirm any differences with JIRA/Owner expectations.</w:t>
            </w:r>
          </w:p>
          <w:p w:rsidR="001B4A30" w:rsidRPr="008F7A1D" w:rsidRDefault="001B4A30" w:rsidP="003426A0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1B4A30" w:rsidRPr="008F7A1D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8F7A1D"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1B4A30" w:rsidRPr="008F7A1D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1B4A30" w:rsidRPr="008F7A1D" w:rsidRDefault="001B4A30" w:rsidP="003426A0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8F7A1D"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8F7A1D" w:rsidRDefault="001B4A30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8F7A1D" w:rsidRDefault="001B4A30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785FD5" w:rsidRPr="008F7A1D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785FD5" w:rsidRPr="008F7A1D" w:rsidRDefault="00785FD5" w:rsidP="002D5625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785FD5" w:rsidRPr="008F7A1D" w:rsidRDefault="00785FD5" w:rsidP="00785FD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8F7A1D">
              <w:rPr>
                <w:rFonts w:ascii="Calibri" w:hAnsi="Calibri"/>
                <w:b/>
                <w:sz w:val="20"/>
                <w:szCs w:val="20"/>
              </w:rPr>
              <w:t xml:space="preserve">After </w:t>
            </w:r>
            <w:r w:rsidRPr="008F7A1D">
              <w:rPr>
                <w:rFonts w:ascii="Calibri" w:hAnsi="Calibri"/>
                <w:sz w:val="20"/>
                <w:szCs w:val="20"/>
              </w:rPr>
              <w:t>Successfully logging in.</w:t>
            </w:r>
          </w:p>
          <w:p w:rsidR="00785FD5" w:rsidRPr="008F7A1D" w:rsidRDefault="00785FD5" w:rsidP="00785FD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785FD5" w:rsidRPr="008F7A1D" w:rsidRDefault="00785FD5" w:rsidP="00785FD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8F7A1D">
              <w:rPr>
                <w:rFonts w:ascii="Calibri" w:hAnsi="Calibri"/>
                <w:b/>
                <w:sz w:val="20"/>
                <w:szCs w:val="20"/>
              </w:rPr>
              <w:t>From</w:t>
            </w:r>
            <w:r w:rsidRPr="008F7A1D"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785FD5" w:rsidRPr="008F7A1D" w:rsidRDefault="00785FD5" w:rsidP="00785FD5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785FD5" w:rsidRPr="008F7A1D" w:rsidRDefault="00785FD5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Able to do as instructed.</w:t>
            </w:r>
          </w:p>
          <w:p w:rsidR="00785FD5" w:rsidRPr="008F7A1D" w:rsidRDefault="00785FD5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785FD5" w:rsidRPr="008F7A1D" w:rsidRDefault="00785FD5" w:rsidP="00785FD5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785FD5" w:rsidRPr="008F7A1D" w:rsidRDefault="00785FD5" w:rsidP="00785FD5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B4A30" w:rsidRPr="008F7A1D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B4A30" w:rsidRPr="008F7A1D" w:rsidRDefault="001B4A30" w:rsidP="002D5625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Pr="008F7A1D" w:rsidRDefault="001B4A30" w:rsidP="003426A0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 w:rsidRPr="008F7A1D">
              <w:rPr>
                <w:rFonts w:ascii="Calibri" w:hAnsi="Calibri"/>
                <w:b/>
                <w:sz w:val="20"/>
                <w:szCs w:val="20"/>
              </w:rPr>
              <w:t>Now click</w:t>
            </w:r>
            <w:r w:rsidRPr="008F7A1D">
              <w:rPr>
                <w:rFonts w:ascii="Calibri" w:hAnsi="Calibri"/>
                <w:sz w:val="20"/>
                <w:szCs w:val="20"/>
              </w:rPr>
              <w:t xml:space="preserve"> or Tap on the Field’s Plan button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B4A30" w:rsidRPr="008F7A1D" w:rsidRDefault="001B4A30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 xml:space="preserve">The </w:t>
            </w:r>
            <w:r w:rsidRPr="008F7A1D">
              <w:rPr>
                <w:b/>
                <w:sz w:val="20"/>
                <w:szCs w:val="20"/>
              </w:rPr>
              <w:t>In-Season</w:t>
            </w:r>
            <w:r w:rsidRPr="008F7A1D">
              <w:rPr>
                <w:sz w:val="20"/>
                <w:szCs w:val="20"/>
              </w:rPr>
              <w:t xml:space="preserve"> </w:t>
            </w:r>
            <w:r w:rsidRPr="008F7A1D">
              <w:rPr>
                <w:b/>
                <w:sz w:val="20"/>
                <w:szCs w:val="20"/>
              </w:rPr>
              <w:t xml:space="preserve">Plan Page </w:t>
            </w:r>
            <w:r w:rsidRPr="008F7A1D">
              <w:rPr>
                <w:sz w:val="20"/>
                <w:szCs w:val="20"/>
              </w:rPr>
              <w:t>opens.</w:t>
            </w:r>
          </w:p>
          <w:p w:rsidR="001B4A30" w:rsidRPr="008F7A1D" w:rsidRDefault="001B4A30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8F7A1D" w:rsidRDefault="001B4A30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8F7A1D" w:rsidRDefault="001B4A30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B4A30" w:rsidRPr="008F7A1D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1B4A30" w:rsidRPr="008F7A1D" w:rsidRDefault="001B4A30" w:rsidP="002D5625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3145D" w:rsidRPr="008F7A1D" w:rsidRDefault="0043145D" w:rsidP="003426A0">
            <w:pPr>
              <w:ind w:left="0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 xml:space="preserve">Precipitation during a single day is indicated by the presence of three cloud icons in the area above the bar.  </w:t>
            </w:r>
          </w:p>
          <w:p w:rsidR="0043145D" w:rsidRPr="008F7A1D" w:rsidRDefault="0043145D" w:rsidP="003426A0">
            <w:pPr>
              <w:ind w:left="0"/>
              <w:rPr>
                <w:sz w:val="20"/>
                <w:szCs w:val="20"/>
              </w:rPr>
            </w:pPr>
          </w:p>
          <w:p w:rsidR="001B4A30" w:rsidRPr="008F7A1D" w:rsidRDefault="0043145D" w:rsidP="0043145D">
            <w:pPr>
              <w:ind w:left="0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Confirm they are defaulting and designed as expected.</w:t>
            </w:r>
          </w:p>
          <w:p w:rsidR="0043145D" w:rsidRPr="008F7A1D" w:rsidRDefault="0043145D" w:rsidP="0043145D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785FD5" w:rsidRPr="008F7A1D" w:rsidRDefault="0043145D" w:rsidP="002D5625">
            <w:pPr>
              <w:pStyle w:val="ListParagraph"/>
              <w:numPr>
                <w:ilvl w:val="0"/>
                <w:numId w:val="21"/>
              </w:numPr>
              <w:spacing w:after="51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 xml:space="preserve">The Y-axis component </w:t>
            </w:r>
            <w:r w:rsidRPr="008F7A1D">
              <w:rPr>
                <w:b/>
                <w:sz w:val="20"/>
                <w:szCs w:val="20"/>
              </w:rPr>
              <w:t>do not</w:t>
            </w:r>
            <w:r w:rsidRPr="008F7A1D">
              <w:rPr>
                <w:sz w:val="20"/>
                <w:szCs w:val="20"/>
              </w:rPr>
              <w:t xml:space="preserve"> obscure the Cloud Icons.</w:t>
            </w:r>
          </w:p>
          <w:p w:rsidR="00785FD5" w:rsidRPr="008F7A1D" w:rsidRDefault="00785FD5" w:rsidP="002D5625">
            <w:pPr>
              <w:pStyle w:val="ListParagraph"/>
              <w:numPr>
                <w:ilvl w:val="0"/>
                <w:numId w:val="21"/>
              </w:numPr>
              <w:spacing w:after="51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 xml:space="preserve">The </w:t>
            </w:r>
            <w:r w:rsidR="0043145D" w:rsidRPr="008F7A1D">
              <w:rPr>
                <w:sz w:val="20"/>
                <w:szCs w:val="20"/>
              </w:rPr>
              <w:t>volume of rain forecast</w:t>
            </w:r>
            <w:r w:rsidR="00EE7E49" w:rsidRPr="008F7A1D">
              <w:rPr>
                <w:sz w:val="20"/>
                <w:szCs w:val="20"/>
              </w:rPr>
              <w:t xml:space="preserve"> is</w:t>
            </w:r>
            <w:r w:rsidRPr="008F7A1D">
              <w:rPr>
                <w:sz w:val="20"/>
                <w:szCs w:val="20"/>
              </w:rPr>
              <w:t xml:space="preserve"> </w:t>
            </w:r>
            <w:r w:rsidR="00EE7E49" w:rsidRPr="008F7A1D">
              <w:rPr>
                <w:sz w:val="20"/>
                <w:szCs w:val="20"/>
              </w:rPr>
              <w:t>portrayed by</w:t>
            </w:r>
            <w:r w:rsidRPr="008F7A1D">
              <w:rPr>
                <w:sz w:val="20"/>
                <w:szCs w:val="20"/>
              </w:rPr>
              <w:t xml:space="preserve"> the </w:t>
            </w:r>
            <w:r w:rsidRPr="008F7A1D">
              <w:rPr>
                <w:sz w:val="20"/>
                <w:szCs w:val="20"/>
                <w:u w:val="single"/>
              </w:rPr>
              <w:t>darkness</w:t>
            </w:r>
            <w:r w:rsidRPr="008F7A1D">
              <w:rPr>
                <w:sz w:val="20"/>
                <w:szCs w:val="20"/>
              </w:rPr>
              <w:t xml:space="preserve"> value of the cloud icon. </w:t>
            </w:r>
          </w:p>
          <w:p w:rsidR="001B4A30" w:rsidRPr="008F7A1D" w:rsidRDefault="00785FD5" w:rsidP="002D5625">
            <w:pPr>
              <w:pStyle w:val="ListParagraph"/>
              <w:numPr>
                <w:ilvl w:val="0"/>
                <w:numId w:val="21"/>
              </w:numPr>
              <w:spacing w:after="51"/>
              <w:rPr>
                <w:rFonts w:ascii="Calibri" w:hAnsi="Calibri" w:cs="Calibri"/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 xml:space="preserve">The amount of rain </w:t>
            </w:r>
            <w:r w:rsidR="00877A75" w:rsidRPr="008F7A1D">
              <w:rPr>
                <w:sz w:val="20"/>
                <w:szCs w:val="20"/>
              </w:rPr>
              <w:t xml:space="preserve">is conveyed </w:t>
            </w:r>
            <w:r w:rsidRPr="008F7A1D">
              <w:rPr>
                <w:sz w:val="20"/>
                <w:szCs w:val="20"/>
              </w:rPr>
              <w:t xml:space="preserve">by the number of </w:t>
            </w:r>
            <w:r w:rsidR="00EE7E49" w:rsidRPr="008F7A1D">
              <w:rPr>
                <w:sz w:val="20"/>
                <w:szCs w:val="20"/>
              </w:rPr>
              <w:t>cloud icons (one, two or three).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8F7A1D" w:rsidRDefault="001B4A30" w:rsidP="003426A0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8F7A1D" w:rsidRDefault="001B4A30" w:rsidP="003426A0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B4A30" w:rsidRPr="008F7A1D" w:rsidTr="00EE7E49">
        <w:trPr>
          <w:cantSplit/>
          <w:trHeight w:val="804"/>
          <w:tblHeader/>
        </w:trPr>
        <w:tc>
          <w:tcPr>
            <w:tcW w:w="636" w:type="dxa"/>
            <w:shd w:val="clear" w:color="auto" w:fill="auto"/>
          </w:tcPr>
          <w:p w:rsidR="001B4A30" w:rsidRPr="008F7A1D" w:rsidRDefault="001B4A30" w:rsidP="002D5625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1B4A30" w:rsidRPr="008F7A1D" w:rsidRDefault="00EE7E49" w:rsidP="00EE7E49">
            <w:pPr>
              <w:spacing w:after="51"/>
              <w:ind w:left="0"/>
              <w:rPr>
                <w:sz w:val="20"/>
                <w:szCs w:val="20"/>
              </w:rPr>
            </w:pPr>
            <w:r w:rsidRPr="008F7A1D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 w:rsidRPr="008F7A1D">
              <w:rPr>
                <w:sz w:val="20"/>
                <w:szCs w:val="20"/>
              </w:rPr>
              <w:t xml:space="preserve"> on the </w:t>
            </w:r>
            <w:r w:rsidR="00877A75" w:rsidRPr="008F7A1D">
              <w:rPr>
                <w:sz w:val="20"/>
                <w:szCs w:val="20"/>
              </w:rPr>
              <w:t xml:space="preserve">cloud </w:t>
            </w:r>
            <w:r w:rsidRPr="008F7A1D">
              <w:rPr>
                <w:sz w:val="20"/>
                <w:szCs w:val="20"/>
              </w:rPr>
              <w:t>icon</w:t>
            </w:r>
            <w:r w:rsidR="00877A75" w:rsidRPr="008F7A1D">
              <w:rPr>
                <w:sz w:val="20"/>
                <w:szCs w:val="20"/>
              </w:rPr>
              <w:t>s</w:t>
            </w:r>
            <w:r w:rsidRPr="008F7A1D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1B4A30" w:rsidRPr="008F7A1D" w:rsidRDefault="007078C3" w:rsidP="002D5625">
            <w:pPr>
              <w:pStyle w:val="ListParagraph"/>
              <w:numPr>
                <w:ilvl w:val="0"/>
                <w:numId w:val="21"/>
              </w:numPr>
              <w:spacing w:after="51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Clicking on each cloud</w:t>
            </w:r>
            <w:r w:rsidR="00EE7E49" w:rsidRPr="008F7A1D">
              <w:rPr>
                <w:sz w:val="20"/>
                <w:szCs w:val="20"/>
              </w:rPr>
              <w:t xml:space="preserve"> icon displays a small popup with number values for percentage and amount of rain expected. 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1B4A30" w:rsidRPr="008F7A1D" w:rsidRDefault="001B4A30" w:rsidP="00EE7E49">
            <w:pPr>
              <w:tabs>
                <w:tab w:val="left" w:pos="733"/>
                <w:tab w:val="left" w:pos="1441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1B4A30" w:rsidRPr="008F7A1D" w:rsidRDefault="001B4A30" w:rsidP="00EE7E49">
            <w:pPr>
              <w:ind w:left="0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05E67" w:rsidRPr="008F7A1D" w:rsidTr="00FE1EC3">
        <w:trPr>
          <w:cantSplit/>
          <w:trHeight w:val="804"/>
          <w:tblHeader/>
        </w:trPr>
        <w:tc>
          <w:tcPr>
            <w:tcW w:w="636" w:type="dxa"/>
            <w:shd w:val="clear" w:color="auto" w:fill="auto"/>
          </w:tcPr>
          <w:p w:rsidR="00E05E67" w:rsidRPr="008F7A1D" w:rsidRDefault="00E05E67" w:rsidP="002D5625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E05E67" w:rsidRPr="008F7A1D" w:rsidRDefault="00E05E67" w:rsidP="009148E7">
            <w:pPr>
              <w:spacing w:after="51"/>
              <w:ind w:left="0"/>
              <w:rPr>
                <w:sz w:val="20"/>
                <w:szCs w:val="20"/>
                <w:highlight w:val="yellow"/>
              </w:rPr>
            </w:pPr>
            <w:r w:rsidRPr="008F7A1D">
              <w:rPr>
                <w:b/>
                <w:sz w:val="20"/>
                <w:szCs w:val="20"/>
              </w:rPr>
              <w:t xml:space="preserve">Confirm </w:t>
            </w:r>
            <w:r w:rsidRPr="008F7A1D">
              <w:rPr>
                <w:sz w:val="20"/>
                <w:szCs w:val="20"/>
              </w:rPr>
              <w:t>there is a toggle for adding to the Total Water.</w:t>
            </w:r>
            <w:r w:rsidRPr="008F7A1D">
              <w:rPr>
                <w:sz w:val="20"/>
                <w:szCs w:val="20"/>
                <w:highlight w:val="yellow"/>
              </w:rPr>
              <w:t xml:space="preserve"> </w:t>
            </w:r>
          </w:p>
          <w:p w:rsidR="00C11F71" w:rsidRPr="008F7A1D" w:rsidRDefault="00C11F71" w:rsidP="009148E7">
            <w:pPr>
              <w:spacing w:after="51"/>
              <w:ind w:left="0"/>
              <w:rPr>
                <w:sz w:val="20"/>
                <w:szCs w:val="20"/>
                <w:highlight w:val="yellow"/>
              </w:rPr>
            </w:pPr>
          </w:p>
          <w:p w:rsidR="00C11F71" w:rsidRPr="008F7A1D" w:rsidRDefault="00C11F71" w:rsidP="009148E7">
            <w:pPr>
              <w:spacing w:after="51"/>
              <w:ind w:left="0"/>
              <w:rPr>
                <w:sz w:val="20"/>
                <w:szCs w:val="20"/>
                <w:highlight w:val="yellow"/>
              </w:rPr>
            </w:pPr>
          </w:p>
          <w:p w:rsidR="00C11F71" w:rsidRPr="008F7A1D" w:rsidRDefault="00C11F71" w:rsidP="009148E7">
            <w:pPr>
              <w:spacing w:after="51"/>
              <w:ind w:left="0"/>
              <w:rPr>
                <w:sz w:val="20"/>
                <w:szCs w:val="20"/>
                <w:highlight w:val="yellow"/>
              </w:rPr>
            </w:pPr>
          </w:p>
          <w:p w:rsidR="00C11F71" w:rsidRPr="008F7A1D" w:rsidRDefault="00C11F71" w:rsidP="009148E7">
            <w:pPr>
              <w:spacing w:after="51"/>
              <w:ind w:left="0"/>
              <w:rPr>
                <w:sz w:val="20"/>
                <w:szCs w:val="20"/>
                <w:highlight w:val="yellow"/>
              </w:rPr>
            </w:pPr>
          </w:p>
          <w:p w:rsidR="00C11F71" w:rsidRPr="008F7A1D" w:rsidRDefault="00C11F71" w:rsidP="004351BF">
            <w:pPr>
              <w:spacing w:after="51"/>
              <w:ind w:left="0"/>
              <w:rPr>
                <w:sz w:val="20"/>
                <w:szCs w:val="20"/>
                <w:highlight w:val="yellow"/>
              </w:rPr>
            </w:pPr>
            <w:r w:rsidRPr="008F7A1D">
              <w:rPr>
                <w:rFonts w:ascii="Calibri" w:eastAsia="Calibri" w:hAnsi="Calibri" w:cs="Calibri"/>
                <w:b/>
                <w:i/>
                <w:sz w:val="20"/>
                <w:szCs w:val="20"/>
                <w:highlight w:val="yellow"/>
                <w:shd w:val="clear" w:color="auto" w:fill="FFFF00"/>
              </w:rPr>
              <w:t>Note to Tester</w:t>
            </w:r>
            <w:r w:rsidRPr="008F7A1D">
              <w:rPr>
                <w:rFonts w:ascii="Calibri" w:eastAsia="Calibri" w:hAnsi="Calibri" w:cs="Calibri"/>
                <w:b/>
                <w:i/>
                <w:sz w:val="20"/>
                <w:szCs w:val="20"/>
                <w:highlight w:val="yellow"/>
              </w:rPr>
              <w:t xml:space="preserve">:  </w:t>
            </w:r>
            <w:r w:rsidR="004351BF" w:rsidRPr="008F7A1D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</w:t>
            </w:r>
            <w:r w:rsidR="004351BF" w:rsidRPr="008F7A1D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For the following steps </w:t>
            </w:r>
            <w:r w:rsidR="004351BF" w:rsidRPr="008F7A1D">
              <w:rPr>
                <w:rFonts w:ascii="Calibri" w:eastAsia="Calibri" w:hAnsi="Calibri" w:cs="Calibri"/>
                <w:sz w:val="20"/>
                <w:szCs w:val="20"/>
              </w:rPr>
              <w:t xml:space="preserve">Consult </w:t>
            </w:r>
            <w:r w:rsidR="004351BF" w:rsidRPr="008F7A1D">
              <w:rPr>
                <w:rFonts w:ascii="Calibri" w:eastAsia="Calibri" w:hAnsi="Calibri" w:cs="Calibri"/>
                <w:b/>
                <w:sz w:val="20"/>
                <w:szCs w:val="20"/>
              </w:rPr>
              <w:t>GS-883</w:t>
            </w:r>
            <w:r w:rsidR="004351BF" w:rsidRPr="008F7A1D">
              <w:rPr>
                <w:rFonts w:ascii="Calibri" w:eastAsia="Calibri" w:hAnsi="Calibri" w:cs="Calibri"/>
                <w:sz w:val="20"/>
                <w:szCs w:val="20"/>
              </w:rPr>
              <w:t xml:space="preserve"> for specs.</w:t>
            </w:r>
          </w:p>
        </w:tc>
        <w:tc>
          <w:tcPr>
            <w:tcW w:w="4050" w:type="dxa"/>
            <w:shd w:val="clear" w:color="auto" w:fill="auto"/>
          </w:tcPr>
          <w:p w:rsidR="00631D8E" w:rsidRPr="008F7A1D" w:rsidRDefault="00E05E67" w:rsidP="002D5625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 xml:space="preserve">To </w:t>
            </w:r>
            <w:r w:rsidRPr="008F7A1D">
              <w:rPr>
                <w:b/>
                <w:sz w:val="20"/>
                <w:szCs w:val="20"/>
              </w:rPr>
              <w:t>the right of the chart</w:t>
            </w:r>
            <w:r w:rsidRPr="008F7A1D">
              <w:rPr>
                <w:sz w:val="20"/>
                <w:szCs w:val="20"/>
              </w:rPr>
              <w:t xml:space="preserve"> is a toggle for setting the value</w:t>
            </w:r>
            <w:r w:rsidR="009148E7" w:rsidRPr="008F7A1D">
              <w:rPr>
                <w:sz w:val="20"/>
                <w:szCs w:val="20"/>
              </w:rPr>
              <w:t xml:space="preserve"> to add to the total water.</w:t>
            </w:r>
          </w:p>
          <w:p w:rsidR="00631D8E" w:rsidRPr="008F7A1D" w:rsidRDefault="00631D8E" w:rsidP="00631D8E">
            <w:pPr>
              <w:ind w:left="0"/>
              <w:rPr>
                <w:sz w:val="20"/>
                <w:szCs w:val="20"/>
              </w:rPr>
            </w:pPr>
          </w:p>
          <w:p w:rsidR="00E05E67" w:rsidRPr="008F7A1D" w:rsidRDefault="007078C3" w:rsidP="002D5625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It is easily identifiable by the user without having to guess what it is far.</w:t>
            </w:r>
          </w:p>
          <w:p w:rsidR="00631D8E" w:rsidRPr="008F7A1D" w:rsidRDefault="00631D8E" w:rsidP="00631D8E">
            <w:pPr>
              <w:pStyle w:val="ListParagraph"/>
              <w:rPr>
                <w:sz w:val="20"/>
                <w:szCs w:val="20"/>
              </w:rPr>
            </w:pPr>
          </w:p>
          <w:p w:rsidR="00631D8E" w:rsidRPr="008F7A1D" w:rsidRDefault="007078C3" w:rsidP="002D5625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 xml:space="preserve">It </w:t>
            </w:r>
            <w:r w:rsidR="00AE2ED9" w:rsidRPr="008F7A1D">
              <w:rPr>
                <w:sz w:val="20"/>
                <w:szCs w:val="20"/>
              </w:rPr>
              <w:t>has 2</w:t>
            </w:r>
            <w:r w:rsidRPr="008F7A1D">
              <w:rPr>
                <w:sz w:val="20"/>
                <w:szCs w:val="20"/>
              </w:rPr>
              <w:t xml:space="preserve"> settings </w:t>
            </w:r>
            <w:r w:rsidR="004351BF" w:rsidRPr="008F7A1D">
              <w:rPr>
                <w:sz w:val="20"/>
                <w:szCs w:val="20"/>
              </w:rPr>
              <w:t xml:space="preserve">exclude or include precipitation. </w:t>
            </w:r>
            <w:r w:rsidR="004351BF" w:rsidRPr="008F7A1D">
              <w:rPr>
                <w:b/>
                <w:sz w:val="20"/>
                <w:szCs w:val="20"/>
              </w:rPr>
              <w:t xml:space="preserve"> See GS-883</w:t>
            </w:r>
          </w:p>
          <w:p w:rsidR="00631D8E" w:rsidRPr="008F7A1D" w:rsidRDefault="00631D8E" w:rsidP="00631D8E">
            <w:pPr>
              <w:ind w:left="0"/>
              <w:rPr>
                <w:sz w:val="20"/>
                <w:szCs w:val="20"/>
              </w:rPr>
            </w:pPr>
          </w:p>
          <w:p w:rsidR="00E05E67" w:rsidRPr="008F7A1D" w:rsidRDefault="00E05E67" w:rsidP="004351BF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The default value is set to</w:t>
            </w:r>
            <w:r w:rsidR="009148E7" w:rsidRPr="008F7A1D">
              <w:rPr>
                <w:sz w:val="20"/>
                <w:szCs w:val="20"/>
              </w:rPr>
              <w:t xml:space="preserve"> </w:t>
            </w:r>
            <w:r w:rsidR="004351BF" w:rsidRPr="008F7A1D">
              <w:rPr>
                <w:sz w:val="20"/>
                <w:szCs w:val="20"/>
              </w:rPr>
              <w:t>exclude</w:t>
            </w:r>
            <w:r w:rsidRPr="008F7A1D">
              <w:rPr>
                <w:sz w:val="20"/>
                <w:szCs w:val="20"/>
              </w:rPr>
              <w:t>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05E67" w:rsidRPr="008F7A1D" w:rsidRDefault="00E05E67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05E67" w:rsidRPr="008F7A1D" w:rsidRDefault="00E05E67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E2ED9" w:rsidRPr="008F7A1D" w:rsidTr="008F7A1D">
        <w:trPr>
          <w:cantSplit/>
          <w:trHeight w:val="576"/>
          <w:tblHeader/>
        </w:trPr>
        <w:tc>
          <w:tcPr>
            <w:tcW w:w="636" w:type="dxa"/>
            <w:shd w:val="clear" w:color="auto" w:fill="auto"/>
          </w:tcPr>
          <w:p w:rsidR="00AE2ED9" w:rsidRPr="008F7A1D" w:rsidRDefault="00AE2ED9" w:rsidP="002D5625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AE2ED9" w:rsidRPr="008F7A1D" w:rsidRDefault="00AE2ED9" w:rsidP="009148E7">
            <w:pPr>
              <w:spacing w:after="51"/>
              <w:ind w:left="0"/>
              <w:rPr>
                <w:sz w:val="20"/>
                <w:szCs w:val="20"/>
              </w:rPr>
            </w:pPr>
            <w:r w:rsidRPr="008F7A1D">
              <w:rPr>
                <w:b/>
                <w:sz w:val="20"/>
                <w:szCs w:val="20"/>
              </w:rPr>
              <w:t xml:space="preserve">Set the TW toggle </w:t>
            </w:r>
            <w:r w:rsidR="004351BF" w:rsidRPr="008F7A1D">
              <w:rPr>
                <w:sz w:val="20"/>
                <w:szCs w:val="20"/>
              </w:rPr>
              <w:t>to Include</w:t>
            </w:r>
            <w:r w:rsidRPr="008F7A1D">
              <w:rPr>
                <w:sz w:val="20"/>
                <w:szCs w:val="20"/>
              </w:rPr>
              <w:t xml:space="preserve"> </w:t>
            </w:r>
            <w:r w:rsidR="004351BF" w:rsidRPr="008F7A1D">
              <w:rPr>
                <w:sz w:val="20"/>
                <w:szCs w:val="20"/>
              </w:rPr>
              <w:t>(</w:t>
            </w:r>
            <w:r w:rsidRPr="008F7A1D">
              <w:rPr>
                <w:sz w:val="20"/>
                <w:szCs w:val="20"/>
              </w:rPr>
              <w:t>On</w:t>
            </w:r>
            <w:r w:rsidR="004351BF" w:rsidRPr="008F7A1D">
              <w:rPr>
                <w:sz w:val="20"/>
                <w:szCs w:val="20"/>
              </w:rPr>
              <w:t>)</w:t>
            </w:r>
          </w:p>
        </w:tc>
        <w:tc>
          <w:tcPr>
            <w:tcW w:w="4050" w:type="dxa"/>
            <w:shd w:val="clear" w:color="auto" w:fill="auto"/>
          </w:tcPr>
          <w:p w:rsidR="00AE2ED9" w:rsidRPr="008F7A1D" w:rsidRDefault="00AE2ED9" w:rsidP="00AE2ED9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8F7A1D"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</w:tcPr>
          <w:p w:rsidR="00AE2ED9" w:rsidRPr="008F7A1D" w:rsidRDefault="00AE2ED9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AE2ED9" w:rsidRPr="008F7A1D" w:rsidRDefault="00AE2ED9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05E67" w:rsidRPr="008F7A1D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E05E67" w:rsidRPr="008F7A1D" w:rsidRDefault="00E05E67" w:rsidP="002D5625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31D8E" w:rsidRPr="008F7A1D" w:rsidRDefault="00631D8E" w:rsidP="00E05E67">
            <w:pPr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  <w:r w:rsidRPr="008F7A1D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With </w:t>
            </w:r>
            <w:r w:rsidRPr="008F7A1D">
              <w:rPr>
                <w:rFonts w:ascii="Calibri" w:eastAsia="Calibri" w:hAnsi="Calibri" w:cs="Calibri"/>
                <w:sz w:val="20"/>
                <w:szCs w:val="20"/>
              </w:rPr>
              <w:t>the Precipitation Overlay opened:</w:t>
            </w:r>
          </w:p>
          <w:p w:rsidR="00631D8E" w:rsidRPr="008F7A1D" w:rsidRDefault="00631D8E" w:rsidP="00E05E67">
            <w:pPr>
              <w:ind w:left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E05E67" w:rsidRPr="008F7A1D" w:rsidRDefault="00E05E67" w:rsidP="00AE2ED9">
            <w:pPr>
              <w:pStyle w:val="ListParagraph"/>
              <w:ind w:left="94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31D8E" w:rsidRPr="008F7A1D" w:rsidRDefault="00631D8E" w:rsidP="002D5625">
            <w:pPr>
              <w:pStyle w:val="ListParagraph"/>
              <w:numPr>
                <w:ilvl w:val="0"/>
                <w:numId w:val="22"/>
              </w:numPr>
              <w:spacing w:after="51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 xml:space="preserve">The </w:t>
            </w:r>
            <w:r w:rsidRPr="008F7A1D">
              <w:rPr>
                <w:b/>
                <w:sz w:val="20"/>
                <w:szCs w:val="20"/>
              </w:rPr>
              <w:t>y-axis height</w:t>
            </w:r>
            <w:r w:rsidRPr="008F7A1D">
              <w:rPr>
                <w:sz w:val="20"/>
                <w:szCs w:val="20"/>
              </w:rPr>
              <w:t xml:space="preserve"> of the event’s bar will increase so the estimated amount is added.  </w:t>
            </w:r>
          </w:p>
          <w:p w:rsidR="00631D8E" w:rsidRPr="008F7A1D" w:rsidRDefault="00631D8E" w:rsidP="001F57FD">
            <w:pPr>
              <w:spacing w:after="51"/>
              <w:ind w:left="48"/>
              <w:contextualSpacing/>
              <w:rPr>
                <w:sz w:val="20"/>
                <w:szCs w:val="20"/>
              </w:rPr>
            </w:pPr>
          </w:p>
          <w:p w:rsidR="00631D8E" w:rsidRPr="008F7A1D" w:rsidRDefault="00631D8E" w:rsidP="002D5625">
            <w:pPr>
              <w:pStyle w:val="ListParagraph"/>
              <w:numPr>
                <w:ilvl w:val="0"/>
                <w:numId w:val="22"/>
              </w:numPr>
              <w:spacing w:after="51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 xml:space="preserve">The </w:t>
            </w:r>
            <w:r w:rsidRPr="008F7A1D">
              <w:rPr>
                <w:b/>
                <w:sz w:val="20"/>
                <w:szCs w:val="20"/>
              </w:rPr>
              <w:t>bar area</w:t>
            </w:r>
            <w:r w:rsidRPr="008F7A1D">
              <w:rPr>
                <w:sz w:val="20"/>
                <w:szCs w:val="20"/>
              </w:rPr>
              <w:t xml:space="preserve"> that represents precipitation increase </w:t>
            </w:r>
            <w:r w:rsidR="00780289" w:rsidRPr="008F7A1D">
              <w:rPr>
                <w:sz w:val="20"/>
                <w:szCs w:val="20"/>
              </w:rPr>
              <w:t>having a</w:t>
            </w:r>
            <w:r w:rsidRPr="008F7A1D">
              <w:rPr>
                <w:sz w:val="20"/>
                <w:szCs w:val="20"/>
              </w:rPr>
              <w:t xml:space="preserve"> pattern of </w:t>
            </w:r>
            <w:r w:rsidRPr="008F7A1D">
              <w:rPr>
                <w:sz w:val="20"/>
                <w:szCs w:val="20"/>
                <w:u w:val="single"/>
              </w:rPr>
              <w:t>diagonal striping</w:t>
            </w:r>
            <w:r w:rsidRPr="008F7A1D">
              <w:rPr>
                <w:sz w:val="20"/>
                <w:szCs w:val="20"/>
              </w:rPr>
              <w:t xml:space="preserve">.  </w:t>
            </w:r>
          </w:p>
          <w:p w:rsidR="00780289" w:rsidRPr="008F7A1D" w:rsidRDefault="00780289" w:rsidP="001F57FD">
            <w:pPr>
              <w:pStyle w:val="ListParagraph"/>
              <w:rPr>
                <w:sz w:val="20"/>
                <w:szCs w:val="20"/>
              </w:rPr>
            </w:pPr>
          </w:p>
          <w:p w:rsidR="00631D8E" w:rsidRPr="008F7A1D" w:rsidRDefault="00631D8E" w:rsidP="002D5625">
            <w:pPr>
              <w:pStyle w:val="ListParagraph"/>
              <w:numPr>
                <w:ilvl w:val="0"/>
                <w:numId w:val="22"/>
              </w:numPr>
              <w:spacing w:after="51"/>
              <w:rPr>
                <w:rFonts w:ascii="Calibri" w:hAnsi="Calibri" w:cs="Calibri"/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 xml:space="preserve">The </w:t>
            </w:r>
            <w:r w:rsidRPr="008F7A1D">
              <w:rPr>
                <w:b/>
                <w:sz w:val="20"/>
                <w:szCs w:val="20"/>
              </w:rPr>
              <w:t>background color</w:t>
            </w:r>
            <w:r w:rsidRPr="008F7A1D">
              <w:rPr>
                <w:sz w:val="20"/>
                <w:szCs w:val="20"/>
              </w:rPr>
              <w:t xml:space="preserve"> of the diagonal pattern will match the bar color.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05E67" w:rsidRPr="008F7A1D" w:rsidRDefault="00E05E67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05E67" w:rsidRPr="008F7A1D" w:rsidRDefault="00E05E67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65881" w:rsidRPr="008F7A1D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65881" w:rsidRPr="008F7A1D" w:rsidRDefault="00665881" w:rsidP="002D5625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65881" w:rsidRPr="008F7A1D" w:rsidRDefault="00665881" w:rsidP="00665881">
            <w:pPr>
              <w:spacing w:after="51"/>
              <w:ind w:left="0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Select a date metric that is in the past.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65881" w:rsidRPr="008F7A1D" w:rsidRDefault="00665881" w:rsidP="002D5625">
            <w:pPr>
              <w:pStyle w:val="ListParagraph"/>
              <w:numPr>
                <w:ilvl w:val="0"/>
                <w:numId w:val="22"/>
              </w:numPr>
              <w:spacing w:after="51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Once precipitation events are in the past the cloud icon vanished.</w:t>
            </w:r>
          </w:p>
          <w:p w:rsidR="00AE2ED9" w:rsidRPr="008F7A1D" w:rsidRDefault="00AE2ED9" w:rsidP="00AE2ED9">
            <w:pPr>
              <w:spacing w:after="51"/>
              <w:ind w:left="48"/>
              <w:rPr>
                <w:sz w:val="20"/>
                <w:szCs w:val="20"/>
              </w:rPr>
            </w:pPr>
          </w:p>
          <w:p w:rsidR="00780289" w:rsidRPr="008F7A1D" w:rsidRDefault="00864C55" w:rsidP="002D5625">
            <w:pPr>
              <w:pStyle w:val="ListParagraph"/>
              <w:numPr>
                <w:ilvl w:val="0"/>
                <w:numId w:val="22"/>
              </w:numPr>
              <w:spacing w:after="51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The</w:t>
            </w:r>
            <w:r w:rsidR="00780289" w:rsidRPr="008F7A1D">
              <w:rPr>
                <w:sz w:val="20"/>
                <w:szCs w:val="20"/>
              </w:rPr>
              <w:t xml:space="preserve"> “Chance of </w:t>
            </w:r>
            <w:proofErr w:type="spellStart"/>
            <w:r w:rsidR="00780289" w:rsidRPr="008F7A1D">
              <w:rPr>
                <w:sz w:val="20"/>
                <w:szCs w:val="20"/>
              </w:rPr>
              <w:t>Precip</w:t>
            </w:r>
            <w:proofErr w:type="spellEnd"/>
            <w:r w:rsidR="00780289" w:rsidRPr="008F7A1D">
              <w:rPr>
                <w:sz w:val="20"/>
                <w:szCs w:val="20"/>
              </w:rPr>
              <w:t xml:space="preserve">” line </w:t>
            </w:r>
            <w:r w:rsidRPr="008F7A1D">
              <w:rPr>
                <w:sz w:val="20"/>
                <w:szCs w:val="20"/>
              </w:rPr>
              <w:t xml:space="preserve">also </w:t>
            </w:r>
            <w:r w:rsidR="001F57FD" w:rsidRPr="008F7A1D">
              <w:rPr>
                <w:sz w:val="20"/>
                <w:szCs w:val="20"/>
              </w:rPr>
              <w:t>vanished (once the precipitation has occurred.)</w:t>
            </w:r>
            <w:r w:rsidR="00780289" w:rsidRPr="008F7A1D">
              <w:rPr>
                <w:sz w:val="20"/>
                <w:szCs w:val="20"/>
              </w:rPr>
              <w:t xml:space="preserve"> </w:t>
            </w:r>
          </w:p>
          <w:p w:rsidR="001F57FD" w:rsidRPr="008F7A1D" w:rsidRDefault="001F57FD" w:rsidP="001F57FD">
            <w:pPr>
              <w:pStyle w:val="ListParagraph"/>
              <w:rPr>
                <w:sz w:val="20"/>
                <w:szCs w:val="20"/>
              </w:rPr>
            </w:pPr>
          </w:p>
          <w:p w:rsidR="001F57FD" w:rsidRPr="008F7A1D" w:rsidRDefault="001F57FD" w:rsidP="002D5625">
            <w:pPr>
              <w:pStyle w:val="ListParagraph"/>
              <w:numPr>
                <w:ilvl w:val="0"/>
                <w:numId w:val="22"/>
              </w:numPr>
              <w:spacing w:after="51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The “</w:t>
            </w:r>
            <w:proofErr w:type="spellStart"/>
            <w:r w:rsidRPr="008F7A1D">
              <w:rPr>
                <w:sz w:val="20"/>
                <w:szCs w:val="20"/>
              </w:rPr>
              <w:t>Precip</w:t>
            </w:r>
            <w:proofErr w:type="spellEnd"/>
            <w:r w:rsidRPr="008F7A1D">
              <w:rPr>
                <w:sz w:val="20"/>
                <w:szCs w:val="20"/>
              </w:rPr>
              <w:t xml:space="preserve"> Estimate” line will change to “</w:t>
            </w:r>
            <w:proofErr w:type="spellStart"/>
            <w:r w:rsidRPr="008F7A1D">
              <w:rPr>
                <w:sz w:val="20"/>
                <w:szCs w:val="20"/>
              </w:rPr>
              <w:t>Precip</w:t>
            </w:r>
            <w:proofErr w:type="spellEnd"/>
            <w:r w:rsidRPr="008F7A1D">
              <w:rPr>
                <w:sz w:val="20"/>
                <w:szCs w:val="20"/>
              </w:rPr>
              <w:t xml:space="preserve"> Total” and its value now equals the reported amount of the precipitation.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65881" w:rsidRPr="008F7A1D" w:rsidRDefault="00665881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65881" w:rsidRPr="008F7A1D" w:rsidRDefault="00665881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65881" w:rsidRPr="008F7A1D" w:rsidTr="008F7A1D">
        <w:trPr>
          <w:cantSplit/>
          <w:trHeight w:val="444"/>
          <w:tblHeader/>
        </w:trPr>
        <w:tc>
          <w:tcPr>
            <w:tcW w:w="636" w:type="dxa"/>
            <w:shd w:val="clear" w:color="auto" w:fill="auto"/>
          </w:tcPr>
          <w:p w:rsidR="00665881" w:rsidRPr="008F7A1D" w:rsidRDefault="00665881" w:rsidP="002D5625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65881" w:rsidRPr="008F7A1D" w:rsidRDefault="004351BF" w:rsidP="008F7A1D">
            <w:pPr>
              <w:spacing w:after="51"/>
              <w:ind w:left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Set the Weather Toggle to Exclude (Off).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65881" w:rsidRPr="008F7A1D" w:rsidRDefault="00780289" w:rsidP="002D5625">
            <w:pPr>
              <w:pStyle w:val="ListParagraph"/>
              <w:numPr>
                <w:ilvl w:val="0"/>
                <w:numId w:val="22"/>
              </w:numPr>
              <w:spacing w:after="51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>The diagonal pattern is not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65881" w:rsidRPr="008F7A1D" w:rsidRDefault="00665881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65881" w:rsidRPr="008F7A1D" w:rsidRDefault="00665881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A0E10" w:rsidRPr="008F7A1D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4A0E10" w:rsidRPr="008F7A1D" w:rsidRDefault="004A0E10" w:rsidP="002D5625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A0E10" w:rsidRPr="008F7A1D" w:rsidRDefault="004A0E10" w:rsidP="00780289">
            <w:pPr>
              <w:spacing w:after="51"/>
              <w:ind w:left="0"/>
              <w:rPr>
                <w:sz w:val="20"/>
                <w:szCs w:val="20"/>
              </w:rPr>
            </w:pPr>
            <w:r w:rsidRPr="008F7A1D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 w:rsidRPr="008F7A1D">
              <w:rPr>
                <w:rFonts w:ascii="Calibri" w:eastAsia="Calibri" w:hAnsi="Calibri" w:cs="Calibri"/>
                <w:sz w:val="20"/>
                <w:szCs w:val="20"/>
              </w:rPr>
              <w:t xml:space="preserve">on the Overlay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A0E10" w:rsidRPr="008F7A1D" w:rsidRDefault="004A0E10" w:rsidP="002D5625">
            <w:pPr>
              <w:pStyle w:val="ListParagraph"/>
              <w:numPr>
                <w:ilvl w:val="0"/>
                <w:numId w:val="22"/>
              </w:numPr>
              <w:spacing w:after="51"/>
              <w:rPr>
                <w:sz w:val="20"/>
                <w:szCs w:val="20"/>
              </w:rPr>
            </w:pPr>
            <w:r w:rsidRPr="008F7A1D">
              <w:rPr>
                <w:sz w:val="20"/>
                <w:szCs w:val="20"/>
              </w:rPr>
              <w:t xml:space="preserve">Once the overlay was clicked it is no longer displayed. 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A0E10" w:rsidRPr="008F7A1D" w:rsidRDefault="004A0E10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A0E10" w:rsidRPr="008F7A1D" w:rsidRDefault="004A0E10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E05E67" w:rsidRPr="00262DAF" w:rsidTr="003426A0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E05E67" w:rsidRPr="008E7C1E" w:rsidRDefault="00E05E67" w:rsidP="002D562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5431" w:type="dxa"/>
            <w:shd w:val="clear" w:color="auto" w:fill="auto"/>
          </w:tcPr>
          <w:p w:rsidR="00E05E67" w:rsidRDefault="00E05E67" w:rsidP="00E05E67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E05E67" w:rsidRPr="00F524DE" w:rsidRDefault="00E05E67" w:rsidP="008F7A1D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  <w:r w:rsidRPr="00F524DE">
              <w:rPr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E05E67" w:rsidRDefault="00E05E67" w:rsidP="00E05E67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E05E67" w:rsidRPr="00262DAF" w:rsidRDefault="00E05E67" w:rsidP="00E05E6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E05E67" w:rsidRPr="00780289" w:rsidRDefault="00E05E67" w:rsidP="002D5625">
            <w:pPr>
              <w:pStyle w:val="ListParagraph"/>
              <w:numPr>
                <w:ilvl w:val="0"/>
                <w:numId w:val="22"/>
              </w:numPr>
              <w:spacing w:after="51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E05E67" w:rsidRPr="00262DAF" w:rsidTr="003426A0">
        <w:trPr>
          <w:cantSplit/>
          <w:trHeight w:val="1982"/>
        </w:trPr>
        <w:tc>
          <w:tcPr>
            <w:tcW w:w="14260" w:type="dxa"/>
            <w:gridSpan w:val="5"/>
            <w:shd w:val="clear" w:color="auto" w:fill="auto"/>
          </w:tcPr>
          <w:p w:rsidR="00E05E67" w:rsidRPr="00262DAF" w:rsidRDefault="00E05E67" w:rsidP="00E05E67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lastRenderedPageBreak/>
              <w:t>Testing is completed for this section</w:t>
            </w:r>
          </w:p>
          <w:p w:rsidR="00E05E67" w:rsidRPr="00262DAF" w:rsidRDefault="00E05E67" w:rsidP="00E05E67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E05E67" w:rsidRPr="00262DAF" w:rsidRDefault="00E05E67" w:rsidP="00E05E67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E05E67" w:rsidRPr="00262DAF" w:rsidRDefault="00E05E67" w:rsidP="00E05E67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E05E67" w:rsidRPr="00262DAF" w:rsidRDefault="00E05E67" w:rsidP="00E05E67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</w:tbl>
    <w:p w:rsidR="0044613C" w:rsidRDefault="0044613C">
      <w:r>
        <w:br w:type="page"/>
      </w:r>
    </w:p>
    <w:p w:rsidR="0044613C" w:rsidRPr="00042D5F" w:rsidRDefault="0044613C" w:rsidP="00217365">
      <w:pPr>
        <w:pStyle w:val="Heading1"/>
        <w:rPr>
          <w:rFonts w:cs="Tahoma"/>
        </w:rPr>
      </w:pPr>
      <w:bookmarkStart w:id="25" w:name="_Toc417658365"/>
      <w:r w:rsidRPr="00042D5F">
        <w:rPr>
          <w:rFonts w:cs="Tahoma"/>
        </w:rPr>
        <w:lastRenderedPageBreak/>
        <w:t xml:space="preserve">Test Case: Verify the </w:t>
      </w:r>
      <w:r w:rsidR="00217365" w:rsidRPr="00042D5F">
        <w:rPr>
          <w:rFonts w:cs="Tahoma"/>
        </w:rPr>
        <w:t>In-Season Plan functionality is</w:t>
      </w:r>
      <w:r w:rsidR="00C05085" w:rsidRPr="00042D5F">
        <w:rPr>
          <w:rFonts w:cs="Tahoma"/>
        </w:rPr>
        <w:t xml:space="preserve"> as expected</w:t>
      </w:r>
      <w:r w:rsidR="00217365" w:rsidRPr="00042D5F">
        <w:rPr>
          <w:rFonts w:cs="Tahoma"/>
        </w:rPr>
        <w:t xml:space="preserve"> (Edit Mode)</w:t>
      </w:r>
      <w:r w:rsidRPr="00042D5F">
        <w:rPr>
          <w:rFonts w:cs="Tahoma"/>
        </w:rPr>
        <w:t>.</w:t>
      </w:r>
      <w:bookmarkEnd w:id="25"/>
    </w:p>
    <w:p w:rsidR="00217365" w:rsidRDefault="00217365" w:rsidP="0044613C">
      <w:r>
        <w:t xml:space="preserve">The test scenarios presented in this test case will exercise the Editing capabilities of JIRA issue </w:t>
      </w:r>
      <w:r w:rsidR="00911EB3">
        <w:t>GS-713</w:t>
      </w:r>
      <w:r>
        <w:t xml:space="preserve"> .</w:t>
      </w:r>
      <w:r w:rsidRPr="008028BB">
        <w:rPr>
          <w:b/>
        </w:rPr>
        <w:t>See</w:t>
      </w:r>
      <w:r>
        <w:rPr>
          <w:b/>
        </w:rPr>
        <w:t xml:space="preserve"> </w:t>
      </w:r>
      <w:r w:rsidRPr="00665786">
        <w:t>Purpose and Scope</w:t>
      </w:r>
      <w:r>
        <w:rPr>
          <w:b/>
        </w:rPr>
        <w:t>,</w:t>
      </w:r>
      <w:r>
        <w:t xml:space="preserve"> Limitations, Risks and Assumption section above before testing.</w:t>
      </w:r>
    </w:p>
    <w:p w:rsidR="00FE1EC3" w:rsidRDefault="00FE1EC3"/>
    <w:p w:rsidR="00FE1EC3" w:rsidRDefault="00FE1EC3" w:rsidP="00FE1EC3">
      <w:pPr>
        <w:jc w:val="center"/>
      </w:pPr>
      <w:r>
        <w:rPr>
          <w:noProof/>
        </w:rPr>
        <w:drawing>
          <wp:inline distT="0" distB="0" distL="0" distR="0" wp14:anchorId="3141ED8D" wp14:editId="4B66F720">
            <wp:extent cx="4983480" cy="309067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02" w:rsidRDefault="00677802">
      <w:r>
        <w:br w:type="page"/>
      </w:r>
    </w:p>
    <w:p w:rsidR="00677802" w:rsidRDefault="00677802" w:rsidP="00911EB3">
      <w:pPr>
        <w:pStyle w:val="Heading2"/>
      </w:pPr>
      <w:bookmarkStart w:id="26" w:name="_Toc417658366"/>
      <w:r w:rsidRPr="00062FB6">
        <w:lastRenderedPageBreak/>
        <w:t xml:space="preserve">Test Case: </w:t>
      </w:r>
      <w:r>
        <w:t xml:space="preserve">Verify the </w:t>
      </w:r>
      <w:r w:rsidR="00DA7C85">
        <w:t>editing the In-Season Plan</w:t>
      </w:r>
      <w:r w:rsidR="00E212E8">
        <w:t xml:space="preserve"> functionality is working as expected.</w:t>
      </w:r>
      <w:bookmarkEnd w:id="26"/>
    </w:p>
    <w:p w:rsidR="006A28C1" w:rsidRDefault="00677802" w:rsidP="00677802">
      <w:r>
        <w:t>Scenarios will exercise the Selection of Future Pivot Pa</w:t>
      </w:r>
      <w:r w:rsidR="00DA7C85">
        <w:t>ss functionality and editing the In-Season Plan.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677802" w:rsidRPr="00262DAF" w:rsidTr="00652BAA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677802" w:rsidRPr="00262DAF" w:rsidRDefault="00677802" w:rsidP="00652BAA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677802" w:rsidRPr="00262DAF" w:rsidRDefault="00677802" w:rsidP="00652BAA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77802" w:rsidRPr="00262DAF" w:rsidRDefault="00677802" w:rsidP="00652BAA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677802" w:rsidRPr="00262DAF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677802" w:rsidRPr="00262DAF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677802" w:rsidRPr="00262DAF" w:rsidTr="00652BAA">
        <w:trPr>
          <w:cantSplit/>
        </w:trPr>
        <w:tc>
          <w:tcPr>
            <w:tcW w:w="636" w:type="dxa"/>
            <w:shd w:val="clear" w:color="auto" w:fill="auto"/>
          </w:tcPr>
          <w:p w:rsidR="00677802" w:rsidRPr="00055DAF" w:rsidRDefault="00677802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Pr="00262DAF" w:rsidRDefault="00677802" w:rsidP="00652BAA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677802" w:rsidRPr="008301B8" w:rsidRDefault="00677802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677802" w:rsidRPr="008301B8" w:rsidRDefault="00677802" w:rsidP="00652BAA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677802" w:rsidRPr="006F73FA" w:rsidRDefault="00677802" w:rsidP="002D5625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677802" w:rsidRPr="00262DAF" w:rsidRDefault="00677802" w:rsidP="00652BAA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677802" w:rsidRPr="00262DAF" w:rsidRDefault="00677802" w:rsidP="00652BAA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372468" w:rsidRDefault="00677802" w:rsidP="00652BAA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677802" w:rsidRPr="00262DAF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</w:trPr>
        <w:tc>
          <w:tcPr>
            <w:tcW w:w="636" w:type="dxa"/>
            <w:shd w:val="clear" w:color="auto" w:fill="auto"/>
          </w:tcPr>
          <w:p w:rsidR="00677802" w:rsidRPr="00262DAF" w:rsidRDefault="00677802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Pr="00262DAF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677802" w:rsidRDefault="00677802" w:rsidP="00652BAA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677802" w:rsidRDefault="00677802" w:rsidP="00652BAA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677802" w:rsidRDefault="00677802" w:rsidP="00652BAA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677802" w:rsidRDefault="00677802" w:rsidP="00652BAA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677802" w:rsidRDefault="00677802" w:rsidP="00652BAA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677802" w:rsidRPr="00262DAF" w:rsidRDefault="00677802" w:rsidP="002D5625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677802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677802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677802" w:rsidRPr="00262DAF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372468" w:rsidRDefault="00677802" w:rsidP="00652BAA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677802" w:rsidRPr="00262DAF" w:rsidRDefault="00677802" w:rsidP="00652BAA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77802" w:rsidRPr="00262DAF" w:rsidRDefault="00677802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Default="00677802" w:rsidP="002D562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Jira to </w:t>
            </w:r>
            <w:r w:rsidR="00911EB3">
              <w:rPr>
                <w:sz w:val="20"/>
                <w:szCs w:val="20"/>
              </w:rPr>
              <w:t>GS-713</w:t>
            </w:r>
          </w:p>
          <w:p w:rsidR="00677802" w:rsidRDefault="00313606" w:rsidP="00652BAA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23" w:history="1">
              <w:r w:rsidR="00677802" w:rsidRPr="007E046F">
                <w:rPr>
                  <w:rStyle w:val="Hyperlink"/>
                  <w:sz w:val="20"/>
                  <w:szCs w:val="20"/>
                </w:rPr>
                <w:t>https://jira.appliedinvention.com/browse/</w:t>
              </w:r>
              <w:r w:rsidR="00911EB3">
                <w:rPr>
                  <w:rStyle w:val="Hyperlink"/>
                  <w:sz w:val="20"/>
                  <w:szCs w:val="20"/>
                </w:rPr>
                <w:t>GS-713</w:t>
              </w:r>
            </w:hyperlink>
          </w:p>
          <w:p w:rsidR="00677802" w:rsidRDefault="00677802" w:rsidP="00652BAA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677802" w:rsidRPr="005311A4" w:rsidRDefault="00677802" w:rsidP="00652BAA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24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677802" w:rsidRDefault="00677802" w:rsidP="00652BAA">
            <w:pPr>
              <w:ind w:left="0"/>
              <w:rPr>
                <w:sz w:val="20"/>
                <w:szCs w:val="20"/>
              </w:rPr>
            </w:pPr>
          </w:p>
          <w:p w:rsidR="00677802" w:rsidRDefault="00677802" w:rsidP="00652BAA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77802" w:rsidRDefault="00677802" w:rsidP="00652BAA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677802" w:rsidRPr="00262DAF" w:rsidRDefault="00677802" w:rsidP="00652B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677802" w:rsidRPr="00262DAF" w:rsidRDefault="00677802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677802" w:rsidRPr="00260E7C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677802" w:rsidRPr="00260E7C" w:rsidRDefault="00677802" w:rsidP="00652BAA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77802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677802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677802" w:rsidRDefault="00677802" w:rsidP="00652BAA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7802" w:rsidRPr="00262DAF" w:rsidRDefault="00677802" w:rsidP="00652B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77802" w:rsidRPr="00262DAF" w:rsidRDefault="00677802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Default="00677802" w:rsidP="00652BAA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After </w:t>
            </w:r>
            <w:r>
              <w:rPr>
                <w:rFonts w:ascii="Calibri" w:hAnsi="Calibri"/>
                <w:sz w:val="20"/>
                <w:szCs w:val="20"/>
              </w:rPr>
              <w:t>Successfully logging in.</w:t>
            </w:r>
          </w:p>
          <w:p w:rsidR="00677802" w:rsidRDefault="00677802" w:rsidP="00652BAA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677802" w:rsidRPr="004C2DBA" w:rsidRDefault="00677802" w:rsidP="00652BAA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677802" w:rsidRPr="004C2DBA" w:rsidRDefault="00677802" w:rsidP="00652BAA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77802" w:rsidRDefault="00677802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677802" w:rsidRPr="00705B22" w:rsidRDefault="00677802" w:rsidP="002D562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7802" w:rsidRPr="00262DAF" w:rsidRDefault="00677802" w:rsidP="00652B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677802" w:rsidRPr="00262DAF" w:rsidTr="00652BAA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677802" w:rsidRPr="00262DAF" w:rsidRDefault="00677802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677802" w:rsidRPr="00BD658E" w:rsidRDefault="00BD658E" w:rsidP="00652BAA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Now </w:t>
            </w:r>
            <w:r w:rsidRPr="00BD658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the Plan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677802" w:rsidRPr="00052F68" w:rsidRDefault="00677802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opens.</w:t>
            </w:r>
          </w:p>
          <w:p w:rsidR="00677802" w:rsidRPr="00262DAF" w:rsidRDefault="00677802" w:rsidP="002D56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677802" w:rsidRPr="00262DAF" w:rsidRDefault="00677802" w:rsidP="00652BAA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677802" w:rsidRPr="00262DAF" w:rsidRDefault="00677802" w:rsidP="00652B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D658E" w:rsidRPr="00262DAF" w:rsidTr="001F417F">
        <w:trPr>
          <w:cantSplit/>
          <w:trHeight w:val="1740"/>
          <w:tblHeader/>
        </w:trPr>
        <w:tc>
          <w:tcPr>
            <w:tcW w:w="636" w:type="dxa"/>
            <w:shd w:val="clear" w:color="auto" w:fill="auto"/>
          </w:tcPr>
          <w:p w:rsidR="00BD658E" w:rsidRPr="00262DAF" w:rsidRDefault="00BD658E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D658E" w:rsidRDefault="00BD658E" w:rsidP="00BD658E">
            <w:pPr>
              <w:pStyle w:val="ListParagraph"/>
              <w:ind w:left="45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 w:cs="Calibri"/>
                <w:sz w:val="20"/>
                <w:szCs w:val="20"/>
              </w:rPr>
              <w:t>future Pivot Pass can be edited:</w:t>
            </w:r>
          </w:p>
          <w:p w:rsidR="00BD658E" w:rsidRPr="00022E1B" w:rsidRDefault="00BD658E" w:rsidP="00BD658E">
            <w:pPr>
              <w:pStyle w:val="ListParagraph"/>
              <w:ind w:left="45"/>
              <w:rPr>
                <w:sz w:val="20"/>
                <w:szCs w:val="20"/>
              </w:rPr>
            </w:pPr>
          </w:p>
          <w:p w:rsidR="00BD658E" w:rsidRPr="000C30B8" w:rsidRDefault="00BD658E" w:rsidP="00BD658E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 pivot pass that is in the future</w:t>
            </w:r>
          </w:p>
        </w:tc>
        <w:tc>
          <w:tcPr>
            <w:tcW w:w="4050" w:type="dxa"/>
            <w:shd w:val="clear" w:color="auto" w:fill="auto"/>
          </w:tcPr>
          <w:p w:rsidR="00BD658E" w:rsidRDefault="00BD658E" w:rsidP="00BD658E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Page updates as expected – the footer, chart, overlays etc.</w:t>
            </w:r>
          </w:p>
          <w:p w:rsidR="00BD658E" w:rsidRDefault="00BD658E" w:rsidP="00BD658E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0C1A0E">
              <w:rPr>
                <w:rFonts w:ascii="Calibri" w:hAnsi="Calibri" w:cs="Calibri"/>
                <w:sz w:val="20"/>
                <w:szCs w:val="20"/>
              </w:rPr>
              <w:t>The selected Pivot Pass timeline is dark</w:t>
            </w:r>
            <w:r>
              <w:rPr>
                <w:rFonts w:ascii="Calibri" w:hAnsi="Calibri" w:cs="Calibri"/>
                <w:sz w:val="20"/>
                <w:szCs w:val="20"/>
              </w:rPr>
              <w:t>en and its line appears thicken.</w:t>
            </w:r>
          </w:p>
          <w:p w:rsidR="00BD658E" w:rsidRPr="000C1A0E" w:rsidRDefault="00BD658E" w:rsidP="00BD658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BD658E" w:rsidRPr="00CD3AD7" w:rsidRDefault="00BD658E" w:rsidP="00BD658E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022E1B">
              <w:rPr>
                <w:rFonts w:ascii="Calibri" w:hAnsi="Calibri" w:cs="Calibri"/>
                <w:b/>
                <w:sz w:val="20"/>
                <w:szCs w:val="20"/>
              </w:rPr>
              <w:t>Edit Pivot Pass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button appears: the button is designed as expected.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BD658E" w:rsidRPr="00262DAF" w:rsidRDefault="00BD658E" w:rsidP="00BD658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BD658E" w:rsidRPr="004C2DBA" w:rsidRDefault="00BD658E" w:rsidP="00BD658E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</w:tr>
      <w:tr w:rsidR="008D2664" w:rsidRPr="00262DAF" w:rsidTr="00652BAA">
        <w:trPr>
          <w:cantSplit/>
          <w:trHeight w:val="534"/>
          <w:tblHeader/>
        </w:trPr>
        <w:tc>
          <w:tcPr>
            <w:tcW w:w="636" w:type="dxa"/>
            <w:shd w:val="clear" w:color="auto" w:fill="auto"/>
          </w:tcPr>
          <w:p w:rsidR="008D2664" w:rsidRPr="00262DAF" w:rsidRDefault="008D2664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D2664" w:rsidRPr="00222ADE" w:rsidRDefault="008D2664" w:rsidP="008D2664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222AD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on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he </w:t>
            </w:r>
            <w:r w:rsidRPr="00022E1B">
              <w:rPr>
                <w:rFonts w:ascii="Calibri" w:hAnsi="Calibri" w:cs="Calibri"/>
                <w:b/>
                <w:sz w:val="20"/>
                <w:szCs w:val="20"/>
              </w:rPr>
              <w:t>Edit Pivot Pass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button</w:t>
            </w:r>
          </w:p>
        </w:tc>
        <w:tc>
          <w:tcPr>
            <w:tcW w:w="4050" w:type="dxa"/>
            <w:shd w:val="clear" w:color="auto" w:fill="auto"/>
          </w:tcPr>
          <w:p w:rsidR="008D2664" w:rsidRPr="00CE6B79" w:rsidRDefault="008D2664" w:rsidP="008D2664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 w:rsidRPr="00CE6B79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CE6B79">
              <w:rPr>
                <w:rFonts w:ascii="Calibri" w:hAnsi="Calibri" w:cs="Calibri"/>
                <w:sz w:val="20"/>
                <w:szCs w:val="20"/>
              </w:rPr>
              <w:t xml:space="preserve">-axis shorten horizontally displaying only the current day and the 10 day forecast.  </w:t>
            </w:r>
          </w:p>
          <w:p w:rsidR="008D2664" w:rsidRDefault="008D2664" w:rsidP="008D2664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CE6B79">
              <w:rPr>
                <w:rFonts w:ascii="Calibri" w:eastAsiaTheme="minorHAnsi" w:hAnsi="Calibri" w:cs="Calibri"/>
                <w:sz w:val="20"/>
                <w:szCs w:val="20"/>
              </w:rPr>
              <w:t>The calendar dates and pivot pass line adjust accordingly</w:t>
            </w:r>
          </w:p>
          <w:p w:rsidR="00435D53" w:rsidRPr="00435D53" w:rsidRDefault="008D2664" w:rsidP="00435D53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</w:rPr>
              <w:t>The Edit Future Pivot Plan panel opens to the right.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D2664" w:rsidRPr="00262DAF" w:rsidRDefault="008D2664" w:rsidP="008D266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8D2664" w:rsidRPr="00262DAF" w:rsidRDefault="008D2664" w:rsidP="008D266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35D53" w:rsidRPr="00262DAF" w:rsidTr="00652BAA">
        <w:trPr>
          <w:cantSplit/>
          <w:trHeight w:val="534"/>
          <w:tblHeader/>
        </w:trPr>
        <w:tc>
          <w:tcPr>
            <w:tcW w:w="636" w:type="dxa"/>
            <w:shd w:val="clear" w:color="auto" w:fill="auto"/>
          </w:tcPr>
          <w:p w:rsidR="00435D53" w:rsidRPr="00262DAF" w:rsidRDefault="00435D53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35D53" w:rsidRPr="00435D53" w:rsidRDefault="00435D53" w:rsidP="00435D53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Verify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the Chart buttons in Edit mode</w:t>
            </w:r>
          </w:p>
        </w:tc>
        <w:tc>
          <w:tcPr>
            <w:tcW w:w="4050" w:type="dxa"/>
            <w:shd w:val="clear" w:color="auto" w:fill="auto"/>
          </w:tcPr>
          <w:p w:rsidR="00435D53" w:rsidRDefault="00435D53" w:rsidP="008D2664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435D53">
              <w:rPr>
                <w:rFonts w:ascii="Calibri" w:hAnsi="Calibri" w:cs="Calibri"/>
                <w:b/>
                <w:sz w:val="20"/>
                <w:szCs w:val="20"/>
              </w:rPr>
              <w:t>Cancel Edit button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available</w:t>
            </w:r>
          </w:p>
          <w:p w:rsidR="00435D53" w:rsidRPr="00CE6B79" w:rsidRDefault="00435D53" w:rsidP="008D2664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435D53">
              <w:rPr>
                <w:rFonts w:ascii="Calibri" w:hAnsi="Calibri" w:cs="Calibri"/>
                <w:b/>
                <w:sz w:val="20"/>
                <w:szCs w:val="20"/>
              </w:rPr>
              <w:t>Compare Button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is available.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435D53" w:rsidRPr="00262DAF" w:rsidRDefault="00435D53" w:rsidP="008D266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435D53" w:rsidRPr="00262DAF" w:rsidRDefault="00435D53" w:rsidP="008D266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35D53" w:rsidRPr="00262DAF" w:rsidTr="00D251E1">
        <w:trPr>
          <w:cantSplit/>
          <w:trHeight w:val="360"/>
          <w:tblHeader/>
        </w:trPr>
        <w:tc>
          <w:tcPr>
            <w:tcW w:w="636" w:type="dxa"/>
            <w:shd w:val="clear" w:color="auto" w:fill="auto"/>
          </w:tcPr>
          <w:p w:rsidR="00435D53" w:rsidRPr="00262DAF" w:rsidRDefault="00435D53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35D53" w:rsidRPr="000C30B8" w:rsidRDefault="00435D53" w:rsidP="00D251E1">
            <w:pPr>
              <w:pStyle w:val="ListParagraph"/>
              <w:ind w:left="45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 w:cs="Calibri"/>
                <w:sz w:val="20"/>
                <w:szCs w:val="20"/>
              </w:rPr>
              <w:t>the Field Level Settings button is hidden while in edit or comparison mode.</w:t>
            </w:r>
          </w:p>
        </w:tc>
        <w:tc>
          <w:tcPr>
            <w:tcW w:w="4050" w:type="dxa"/>
            <w:shd w:val="clear" w:color="auto" w:fill="auto"/>
          </w:tcPr>
          <w:p w:rsidR="00435D53" w:rsidRPr="00CD3AD7" w:rsidRDefault="00435D53" w:rsidP="00D251E1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Settings Gear Icon </w:t>
            </w:r>
            <w:r>
              <w:rPr>
                <w:rFonts w:ascii="Calibri" w:hAnsi="Calibri" w:cs="Calibri"/>
                <w:sz w:val="20"/>
                <w:szCs w:val="20"/>
              </w:rPr>
              <w:t>button is not available.</w:t>
            </w:r>
          </w:p>
        </w:tc>
        <w:tc>
          <w:tcPr>
            <w:tcW w:w="630" w:type="dxa"/>
            <w:shd w:val="clear" w:color="auto" w:fill="auto"/>
          </w:tcPr>
          <w:p w:rsidR="00435D53" w:rsidRPr="00262DAF" w:rsidRDefault="00435D53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435D53" w:rsidRPr="00262DAF" w:rsidRDefault="00435D53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435D53" w:rsidRPr="00262DAF" w:rsidTr="00D251E1">
        <w:trPr>
          <w:cantSplit/>
          <w:trHeight w:val="360"/>
          <w:tblHeader/>
        </w:trPr>
        <w:tc>
          <w:tcPr>
            <w:tcW w:w="636" w:type="dxa"/>
            <w:shd w:val="clear" w:color="auto" w:fill="auto"/>
          </w:tcPr>
          <w:p w:rsidR="00435D53" w:rsidRPr="00262DAF" w:rsidRDefault="00435D53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435D53" w:rsidRPr="000C30B8" w:rsidRDefault="00435D53" w:rsidP="00D251E1">
            <w:pPr>
              <w:pStyle w:val="ListParagraph"/>
              <w:ind w:left="45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Confirm </w:t>
            </w:r>
            <w:r>
              <w:rPr>
                <w:rFonts w:ascii="Calibri" w:hAnsi="Calibri" w:cs="Calibri"/>
                <w:sz w:val="20"/>
                <w:szCs w:val="20"/>
              </w:rPr>
              <w:t>the Soil Depth Icon is hidden while in edit or comparison mode.</w:t>
            </w:r>
          </w:p>
        </w:tc>
        <w:tc>
          <w:tcPr>
            <w:tcW w:w="4050" w:type="dxa"/>
            <w:shd w:val="clear" w:color="auto" w:fill="auto"/>
          </w:tcPr>
          <w:p w:rsidR="00435D53" w:rsidRPr="00CD3AD7" w:rsidRDefault="00435D53" w:rsidP="00D251E1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8D2664">
              <w:rPr>
                <w:rFonts w:ascii="Calibri" w:hAnsi="Calibri" w:cs="Calibri"/>
                <w:b/>
                <w:sz w:val="20"/>
                <w:szCs w:val="20"/>
              </w:rPr>
              <w:t>Soil Depth Icon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button is not available.</w:t>
            </w:r>
          </w:p>
        </w:tc>
        <w:tc>
          <w:tcPr>
            <w:tcW w:w="630" w:type="dxa"/>
            <w:shd w:val="clear" w:color="auto" w:fill="auto"/>
          </w:tcPr>
          <w:p w:rsidR="00435D53" w:rsidRPr="00262DAF" w:rsidRDefault="00435D53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435D53" w:rsidRPr="00262DAF" w:rsidRDefault="00435D53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D2664" w:rsidRPr="00262DAF" w:rsidTr="00CF5BD3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Confirm </w:t>
            </w:r>
            <w:r>
              <w:rPr>
                <w:sz w:val="20"/>
                <w:szCs w:val="20"/>
              </w:rPr>
              <w:t>the Edit Future Pivot panel is designed and defaults as expected.</w:t>
            </w: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Pr="001F417F" w:rsidRDefault="008D2664" w:rsidP="008D2664">
            <w:pPr>
              <w:ind w:left="0"/>
              <w:rPr>
                <w:sz w:val="20"/>
                <w:szCs w:val="20"/>
              </w:rPr>
            </w:pPr>
            <w:r w:rsidRPr="001F417F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1F417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1F417F">
              <w:rPr>
                <w:rFonts w:ascii="Calibri" w:eastAsia="Calibri" w:hAnsi="Calibri" w:cs="Calibri"/>
                <w:i/>
                <w:sz w:val="20"/>
                <w:szCs w:val="20"/>
              </w:rPr>
              <w:t>review the settings from the Setup Step 2 panel.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Pr="00354095">
              <w:rPr>
                <w:b/>
                <w:sz w:val="20"/>
                <w:szCs w:val="20"/>
              </w:rPr>
              <w:t>Panel label</w:t>
            </w:r>
            <w:r>
              <w:rPr>
                <w:sz w:val="20"/>
                <w:szCs w:val="20"/>
              </w:rPr>
              <w:t xml:space="preserve"> is available and position correctly. Its text is correct. </w:t>
            </w:r>
          </w:p>
          <w:p w:rsidR="008D2664" w:rsidRPr="00354095" w:rsidRDefault="008D2664" w:rsidP="008D2664">
            <w:pPr>
              <w:ind w:left="0" w:right="403"/>
              <w:contextualSpacing/>
              <w:rPr>
                <w:sz w:val="20"/>
                <w:szCs w:val="20"/>
              </w:rPr>
            </w:pPr>
          </w:p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 w:rsidRPr="00354095">
              <w:rPr>
                <w:b/>
                <w:sz w:val="20"/>
                <w:szCs w:val="20"/>
              </w:rPr>
              <w:t>Pivot Pass Start Date</w:t>
            </w:r>
            <w:r w:rsidRPr="00CD0AD6">
              <w:rPr>
                <w:sz w:val="20"/>
                <w:szCs w:val="20"/>
              </w:rPr>
              <w:t xml:space="preserve"> control is available and defaults to the selected date of the Pivot Cycle. The Pivot Pass Rate displays</w:t>
            </w:r>
          </w:p>
          <w:p w:rsidR="008D2664" w:rsidRPr="00354095" w:rsidRDefault="008D2664" w:rsidP="008D2664">
            <w:pPr>
              <w:ind w:left="0" w:right="403"/>
              <w:contextualSpacing/>
              <w:rPr>
                <w:sz w:val="20"/>
                <w:szCs w:val="20"/>
              </w:rPr>
            </w:pPr>
          </w:p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 w:rsidRPr="00A865C3">
              <w:rPr>
                <w:b/>
                <w:sz w:val="20"/>
                <w:szCs w:val="20"/>
                <w:u w:val="single"/>
              </w:rPr>
              <w:t>Pivot Pass Cycle</w:t>
            </w:r>
            <w:r>
              <w:rPr>
                <w:sz w:val="20"/>
                <w:szCs w:val="20"/>
              </w:rPr>
              <w:t xml:space="preserve"> input box is available; its value defaults to the selected Pivot Pass value. There is a radio button next to it and it is checked by default.</w:t>
            </w:r>
          </w:p>
          <w:p w:rsidR="008D2664" w:rsidRPr="00354095" w:rsidRDefault="008D2664" w:rsidP="008D2664">
            <w:pPr>
              <w:ind w:left="0" w:right="403"/>
              <w:contextualSpacing/>
              <w:rPr>
                <w:sz w:val="20"/>
                <w:szCs w:val="20"/>
              </w:rPr>
            </w:pPr>
          </w:p>
          <w:p w:rsidR="008D2664" w:rsidRPr="00CE6B79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 w:rsidRPr="00A865C3">
              <w:rPr>
                <w:sz w:val="20"/>
                <w:szCs w:val="20"/>
              </w:rPr>
              <w:t xml:space="preserve">The </w:t>
            </w:r>
            <w:r w:rsidRPr="00A865C3">
              <w:rPr>
                <w:b/>
                <w:sz w:val="20"/>
                <w:szCs w:val="20"/>
                <w:u w:val="single"/>
              </w:rPr>
              <w:t>Pivot Pass Rate</w:t>
            </w:r>
            <w:r w:rsidRPr="00A865C3">
              <w:rPr>
                <w:sz w:val="20"/>
                <w:szCs w:val="20"/>
              </w:rPr>
              <w:t xml:space="preserve"> radio is available displaying the selected rate.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</w:tr>
      <w:tr w:rsidR="008D2664" w:rsidRPr="00262DAF" w:rsidTr="00CF5BD3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Confirm </w:t>
            </w:r>
            <w:r>
              <w:rPr>
                <w:sz w:val="20"/>
                <w:szCs w:val="20"/>
              </w:rPr>
              <w:t>editing the Pivot Pass Cycle value works as expected.</w:t>
            </w:r>
          </w:p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to try:</w:t>
            </w:r>
          </w:p>
          <w:p w:rsidR="008D2664" w:rsidRDefault="008D2664" w:rsidP="008D2664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min values</w:t>
            </w:r>
          </w:p>
          <w:p w:rsidR="008D2664" w:rsidRDefault="008D2664" w:rsidP="008D2664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max values</w:t>
            </w:r>
          </w:p>
          <w:p w:rsidR="008D2664" w:rsidRPr="00354095" w:rsidRDefault="008D2664" w:rsidP="008D2664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invalid values.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input is accepted if it is a valid value else an error alert is issued.</w:t>
            </w:r>
          </w:p>
          <w:p w:rsidR="008D2664" w:rsidRDefault="008D2664" w:rsidP="008D2664">
            <w:pPr>
              <w:pStyle w:val="ListParagraph"/>
              <w:ind w:left="0" w:right="403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</w:tr>
      <w:tr w:rsidR="008D2664" w:rsidRPr="00262DAF" w:rsidTr="00CF5BD3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Confirm </w:t>
            </w:r>
            <w:r>
              <w:rPr>
                <w:sz w:val="20"/>
                <w:szCs w:val="20"/>
              </w:rPr>
              <w:t>editing the Pivot Pass Rate value works as expected.</w:t>
            </w:r>
          </w:p>
          <w:p w:rsidR="008D2664" w:rsidRPr="00354095" w:rsidRDefault="008D2664" w:rsidP="008D2664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-As you perform the test in the step above confirm the Expected Results column accordingly.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value shown is as expected which is derived from the Pivot Pass Cycle value.</w:t>
            </w:r>
          </w:p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value is formatted correctly and as expected.</w:t>
            </w:r>
          </w:p>
          <w:p w:rsidR="008D2664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the Pivot Pass Cycle value is updated it updates accordingly and is correct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</w:tr>
      <w:tr w:rsidR="008D2664" w:rsidRPr="00262DAF" w:rsidTr="00CF5BD3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A24BDE" w:rsidRDefault="008D2664" w:rsidP="008D2664">
            <w:pPr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Pausing the pivot.</w:t>
            </w:r>
          </w:p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  <w:r w:rsidRPr="008D2664">
              <w:rPr>
                <w:sz w:val="20"/>
                <w:szCs w:val="20"/>
              </w:rPr>
              <w:t>Since a pivot date that is in the future was selected in the previous step.</w:t>
            </w:r>
          </w:p>
          <w:p w:rsidR="008D2664" w:rsidRPr="008D2664" w:rsidRDefault="008D2664" w:rsidP="008D2664">
            <w:pPr>
              <w:ind w:left="0"/>
              <w:rPr>
                <w:sz w:val="20"/>
                <w:szCs w:val="20"/>
              </w:rPr>
            </w:pPr>
          </w:p>
          <w:p w:rsidR="008D2664" w:rsidRPr="008D2664" w:rsidRDefault="008D2664" w:rsidP="008D2664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8D2664">
              <w:rPr>
                <w:b/>
                <w:sz w:val="20"/>
                <w:szCs w:val="20"/>
              </w:rPr>
              <w:t xml:space="preserve">Confirm </w:t>
            </w:r>
            <w:r w:rsidRPr="008D2664">
              <w:rPr>
                <w:sz w:val="20"/>
                <w:szCs w:val="20"/>
              </w:rPr>
              <w:t>creating an Irrigation pause works as expected:</w:t>
            </w:r>
          </w:p>
          <w:p w:rsidR="008D2664" w:rsidRPr="008D2664" w:rsidRDefault="008D2664" w:rsidP="008D2664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AA3D08" w:rsidRDefault="008D2664" w:rsidP="008D2664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 break is shown in the pivot timeline.</w:t>
            </w:r>
          </w:p>
          <w:p w:rsidR="008D2664" w:rsidRPr="00AA3D08" w:rsidRDefault="008D2664" w:rsidP="008D2664">
            <w:pPr>
              <w:ind w:left="0" w:right="403"/>
              <w:rPr>
                <w:sz w:val="20"/>
                <w:szCs w:val="20"/>
              </w:rPr>
            </w:pPr>
          </w:p>
          <w:p w:rsidR="008D2664" w:rsidRPr="00AA3D08" w:rsidRDefault="008D2664" w:rsidP="008D2664">
            <w:pPr>
              <w:ind w:left="0" w:right="403"/>
              <w:rPr>
                <w:sz w:val="20"/>
                <w:szCs w:val="20"/>
              </w:rPr>
            </w:pPr>
            <w:r w:rsidRPr="00AA3D08">
              <w:rPr>
                <w:rFonts w:ascii="Calibri" w:hAnsi="Calibri" w:cs="Calibri"/>
                <w:sz w:val="20"/>
                <w:szCs w:val="20"/>
              </w:rPr>
              <w:t>Any irrigation that occurs beyond the end of that Plan will be truncated.</w:t>
            </w:r>
          </w:p>
          <w:p w:rsidR="008D2664" w:rsidRPr="00324E2E" w:rsidRDefault="008D2664" w:rsidP="008D2664">
            <w:pPr>
              <w:ind w:left="0" w:right="403"/>
              <w:rPr>
                <w:sz w:val="20"/>
                <w:szCs w:val="20"/>
              </w:rPr>
            </w:pPr>
          </w:p>
          <w:p w:rsidR="008D2664" w:rsidRPr="00AA3D08" w:rsidRDefault="008D2664" w:rsidP="008D2664">
            <w:pPr>
              <w:ind w:left="0" w:right="403"/>
              <w:rPr>
                <w:sz w:val="20"/>
                <w:szCs w:val="20"/>
              </w:rPr>
            </w:pPr>
            <w:r w:rsidRPr="00AA3D08">
              <w:rPr>
                <w:rFonts w:ascii="Calibri" w:eastAsia="Calibri" w:hAnsi="Calibri" w:cs="Calibri"/>
                <w:b/>
                <w:i/>
                <w:sz w:val="18"/>
                <w:szCs w:val="20"/>
                <w:shd w:val="clear" w:color="auto" w:fill="FFFF00"/>
              </w:rPr>
              <w:t>Note to Tester</w:t>
            </w:r>
            <w:r w:rsidRPr="00AA3D08">
              <w:rPr>
                <w:rFonts w:ascii="Calibri" w:eastAsia="Calibri" w:hAnsi="Calibri" w:cs="Calibri"/>
                <w:b/>
                <w:i/>
                <w:sz w:val="18"/>
                <w:szCs w:val="20"/>
              </w:rPr>
              <w:t>:  consult the wireframe.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8D2664" w:rsidRPr="00CE6B79" w:rsidRDefault="008D2664" w:rsidP="008D2664">
            <w:pPr>
              <w:rPr>
                <w:sz w:val="20"/>
                <w:szCs w:val="20"/>
              </w:rPr>
            </w:pPr>
          </w:p>
        </w:tc>
      </w:tr>
      <w:tr w:rsidR="008D2664" w:rsidRPr="00262DAF" w:rsidTr="00CF5BD3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C82E1E" w:rsidP="00C82E1E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82E1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 </w:t>
            </w:r>
            <w:r w:rsidR="008D2664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Cancel </w:t>
            </w:r>
            <w:r w:rsidR="008D2664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8D2664" w:rsidRPr="00C82E1E">
              <w:rPr>
                <w:rFonts w:ascii="Calibri" w:eastAsia="Calibri" w:hAnsi="Calibri" w:cs="Calibri"/>
                <w:b/>
                <w:sz w:val="20"/>
                <w:szCs w:val="20"/>
              </w:rPr>
              <w:t>Edit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button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9304E" w:rsidRPr="00CF5BD3" w:rsidRDefault="008D2664" w:rsidP="00C82E1E">
            <w:pPr>
              <w:pStyle w:val="NormalWeb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Any edits made are canc</w:t>
            </w:r>
            <w:r w:rsidR="00C82E1E">
              <w:rPr>
                <w:rFonts w:asciiTheme="minorHAnsi" w:eastAsiaTheme="minorHAnsi" w:hAnsiTheme="minorHAnsi" w:cstheme="minorBidi"/>
                <w:sz w:val="20"/>
                <w:szCs w:val="20"/>
              </w:rPr>
              <w:t>elled and not seen in the Chart.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D2664" w:rsidRPr="00262DAF" w:rsidRDefault="008D2664" w:rsidP="008D266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8D2664" w:rsidRPr="00262DAF" w:rsidRDefault="008D2664" w:rsidP="008D266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D2664" w:rsidRPr="00262DAF" w:rsidTr="00CF5BD3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8D2664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F5BD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Verify </w:t>
            </w:r>
            <w:r w:rsidRPr="00BD658E">
              <w:rPr>
                <w:rFonts w:ascii="Calibri" w:eastAsia="Calibri" w:hAnsi="Calibri" w:cs="Calibri"/>
                <w:sz w:val="20"/>
                <w:szCs w:val="20"/>
              </w:rPr>
              <w:t>if a new month occurs within the 18-day range, the new month’s abbreviation appear underneath the bar for the first of the month</w:t>
            </w:r>
            <w:r w:rsidRPr="00CF5BD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.  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8D2664">
            <w:pPr>
              <w:pStyle w:val="NormalWeb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Able </w:t>
            </w:r>
            <w:r w:rsidRPr="00CF5BD3">
              <w:rPr>
                <w:rFonts w:asciiTheme="minorHAnsi" w:eastAsiaTheme="minorHAnsi" w:hAnsiTheme="minorHAnsi" w:cstheme="minorBidi"/>
                <w:sz w:val="20"/>
                <w:szCs w:val="20"/>
              </w:rPr>
              <w:t>to setup a case to test this.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D2664" w:rsidRPr="00262DAF" w:rsidRDefault="008D2664" w:rsidP="008D266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8D2664" w:rsidRPr="00262DAF" w:rsidRDefault="008D2664" w:rsidP="008D266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D2664" w:rsidRPr="00262DAF" w:rsidTr="00CF5BD3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055DAF">
            <w:pPr>
              <w:pStyle w:val="ListParagraph"/>
              <w:numPr>
                <w:ilvl w:val="0"/>
                <w:numId w:val="28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BD658E" w:rsidRDefault="008D2664" w:rsidP="008D2664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sz w:val="20"/>
                <w:szCs w:val="20"/>
              </w:rPr>
            </w:pPr>
            <w:r w:rsidRPr="00CF5BD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Confirm </w:t>
            </w:r>
            <w:r w:rsidRPr="00BD658E">
              <w:rPr>
                <w:rFonts w:ascii="Calibri" w:eastAsia="Calibri" w:hAnsi="Calibri" w:cs="Calibri"/>
                <w:sz w:val="20"/>
                <w:szCs w:val="20"/>
              </w:rPr>
              <w:t>a maturity marker will appear at the base of a bar when the maturity stage changes.</w:t>
            </w:r>
          </w:p>
          <w:p w:rsidR="008D2664" w:rsidRPr="00CF5BD3" w:rsidRDefault="008D2664" w:rsidP="008D2664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D2664" w:rsidRPr="00CF5BD3" w:rsidRDefault="008D2664" w:rsidP="008D2664">
            <w:pPr>
              <w:pStyle w:val="NormalWeb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Able </w:t>
            </w:r>
            <w:r w:rsidRPr="00CF5BD3">
              <w:rPr>
                <w:rFonts w:asciiTheme="minorHAnsi" w:eastAsiaTheme="minorHAnsi" w:hAnsiTheme="minorHAnsi" w:cstheme="minorBidi"/>
                <w:sz w:val="20"/>
                <w:szCs w:val="20"/>
              </w:rPr>
              <w:t>to setup a case to test this.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D2664" w:rsidRPr="00262DAF" w:rsidRDefault="008D2664" w:rsidP="008D266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8D2664" w:rsidRPr="00262DAF" w:rsidRDefault="008D2664" w:rsidP="008D266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D2664" w:rsidRPr="00262DAF" w:rsidTr="00652BAA">
        <w:trPr>
          <w:cantSplit/>
          <w:trHeight w:val="489"/>
          <w:tblHeader/>
        </w:trPr>
        <w:tc>
          <w:tcPr>
            <w:tcW w:w="636" w:type="dxa"/>
            <w:shd w:val="clear" w:color="auto" w:fill="auto"/>
          </w:tcPr>
          <w:p w:rsidR="008D2664" w:rsidRPr="00262DAF" w:rsidRDefault="008D2664" w:rsidP="00055DAF">
            <w:pPr>
              <w:pStyle w:val="ListParagraph"/>
              <w:numPr>
                <w:ilvl w:val="0"/>
                <w:numId w:val="28"/>
              </w:numPr>
              <w:contextualSpacing w:val="0"/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8D2664" w:rsidRDefault="008D2664" w:rsidP="008D2664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8D2664" w:rsidRDefault="008D2664" w:rsidP="008D266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8D2664" w:rsidRPr="000C2D69" w:rsidRDefault="008D2664" w:rsidP="008D266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81070">
              <w:rPr>
                <w:b/>
                <w:sz w:val="20"/>
                <w:szCs w:val="20"/>
              </w:rPr>
              <w:t>Selection Highlighting</w:t>
            </w:r>
            <w:r>
              <w:rPr>
                <w:sz w:val="20"/>
                <w:szCs w:val="20"/>
              </w:rPr>
              <w:t xml:space="preserve"> refer to the wireframe for scenarios.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8D2664" w:rsidRDefault="008D2664" w:rsidP="008D2664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8D2664" w:rsidRPr="00262DAF" w:rsidRDefault="008D2664" w:rsidP="008D2664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8D2664" w:rsidRPr="00262DAF" w:rsidRDefault="008D2664" w:rsidP="008D266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D2664" w:rsidRPr="00262DAF" w:rsidTr="00652BAA">
        <w:trPr>
          <w:cantSplit/>
          <w:trHeight w:val="656"/>
          <w:tblHeader/>
        </w:trPr>
        <w:tc>
          <w:tcPr>
            <w:tcW w:w="14260" w:type="dxa"/>
            <w:gridSpan w:val="5"/>
            <w:shd w:val="clear" w:color="auto" w:fill="auto"/>
          </w:tcPr>
          <w:p w:rsidR="008D2664" w:rsidRPr="00262DAF" w:rsidRDefault="008D2664" w:rsidP="008D2664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lastRenderedPageBreak/>
              <w:t>Testing is completed for this section</w:t>
            </w:r>
          </w:p>
          <w:p w:rsidR="008D2664" w:rsidRPr="00262DAF" w:rsidRDefault="008D2664" w:rsidP="008D2664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8D2664" w:rsidRPr="00262DAF" w:rsidRDefault="008D2664" w:rsidP="008D2664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8D2664" w:rsidRDefault="008D2664" w:rsidP="008D2664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8D2664" w:rsidRDefault="008D2664" w:rsidP="008D2664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8D2664" w:rsidRDefault="008D2664" w:rsidP="008D2664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8D2664" w:rsidRPr="00262DAF" w:rsidRDefault="008D2664" w:rsidP="008D266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 w:rsidR="00677802" w:rsidRDefault="00677802" w:rsidP="006A28C1">
      <w:pPr>
        <w:ind w:left="0"/>
      </w:pPr>
    </w:p>
    <w:p w:rsidR="009F1895" w:rsidRDefault="009F1895">
      <w:r>
        <w:br w:type="page"/>
      </w:r>
    </w:p>
    <w:p w:rsidR="009F1895" w:rsidRDefault="009F1895" w:rsidP="009F1895">
      <w:pPr>
        <w:pStyle w:val="Heading3"/>
      </w:pPr>
      <w:bookmarkStart w:id="27" w:name="_Toc417658367"/>
      <w:r w:rsidRPr="00062FB6">
        <w:lastRenderedPageBreak/>
        <w:t xml:space="preserve">Test Case: </w:t>
      </w:r>
      <w:r>
        <w:t>Verify the editing the In-Season Plan with Apply Cycle/Rate Toggle and Comparison functionality is working as expected.</w:t>
      </w:r>
      <w:bookmarkEnd w:id="27"/>
    </w:p>
    <w:p w:rsidR="009F1895" w:rsidRDefault="009F1895" w:rsidP="009F1895">
      <w:r>
        <w:t>Scenarios will exercise the editing and Comparison the In-Season Plan functionality.</w:t>
      </w:r>
    </w:p>
    <w:tbl>
      <w:tblPr>
        <w:tblW w:w="14260" w:type="dxa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6"/>
        <w:gridCol w:w="5431"/>
        <w:gridCol w:w="4050"/>
        <w:gridCol w:w="630"/>
        <w:gridCol w:w="3513"/>
      </w:tblGrid>
      <w:tr w:rsidR="009F1895" w:rsidRPr="00262DAF" w:rsidTr="00D251E1">
        <w:trPr>
          <w:cantSplit/>
          <w:trHeight w:val="656"/>
          <w:tblHeader/>
        </w:trPr>
        <w:tc>
          <w:tcPr>
            <w:tcW w:w="636" w:type="dxa"/>
            <w:shd w:val="clear" w:color="auto" w:fill="auto"/>
            <w:vAlign w:val="center"/>
          </w:tcPr>
          <w:p w:rsidR="009F1895" w:rsidRPr="00262DAF" w:rsidRDefault="009F1895" w:rsidP="00D251E1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b/>
                <w:color w:val="808080" w:themeColor="background1" w:themeShade="80"/>
                <w:sz w:val="18"/>
                <w:szCs w:val="18"/>
              </w:rPr>
              <w:br w:type="page"/>
            </w: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5431" w:type="dxa"/>
            <w:shd w:val="clear" w:color="auto" w:fill="auto"/>
            <w:vAlign w:val="center"/>
          </w:tcPr>
          <w:p w:rsidR="009F1895" w:rsidRPr="00262DAF" w:rsidRDefault="009F1895" w:rsidP="00D251E1">
            <w:pPr>
              <w:ind w:left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Perform Action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9F1895" w:rsidRPr="00262DAF" w:rsidRDefault="009F1895" w:rsidP="00D251E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Expected Results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F1895" w:rsidRPr="00262DAF" w:rsidRDefault="009F1895" w:rsidP="00D251E1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P</w:t>
            </w:r>
          </w:p>
          <w:p w:rsidR="009F1895" w:rsidRPr="00262DAF" w:rsidRDefault="009F1895" w:rsidP="00D251E1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F</w:t>
            </w:r>
          </w:p>
          <w:p w:rsidR="009F1895" w:rsidRPr="00262DAF" w:rsidRDefault="009F1895" w:rsidP="00D251E1">
            <w:pPr>
              <w:tabs>
                <w:tab w:val="left" w:pos="733"/>
                <w:tab w:val="left" w:pos="1441"/>
              </w:tabs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3513" w:type="dxa"/>
            <w:shd w:val="clear" w:color="auto" w:fill="auto"/>
            <w:vAlign w:val="center"/>
          </w:tcPr>
          <w:p w:rsidR="009F1895" w:rsidRPr="00262DAF" w:rsidRDefault="009F1895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 xml:space="preserve">Remarks: 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Use this section to add comments or notes. Or, actual results if feature was not as expected. You may also reference JIRA bug issue if a defect was written. </w:t>
            </w:r>
          </w:p>
          <w:p w:rsidR="009F1895" w:rsidRPr="00262DAF" w:rsidRDefault="009F1895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sz w:val="20"/>
                <w:szCs w:val="20"/>
              </w:rPr>
              <w:t>PFB</w:t>
            </w:r>
            <w:r w:rsidRPr="00262DAF">
              <w:rPr>
                <w:rFonts w:ascii="Calibri" w:hAnsi="Calibri" w:cs="Calibri"/>
                <w:sz w:val="20"/>
                <w:szCs w:val="20"/>
              </w:rPr>
              <w:t xml:space="preserve"> = (P) assed, (F) ailed or (B) </w:t>
            </w:r>
            <w:proofErr w:type="spellStart"/>
            <w:r w:rsidRPr="00262DAF">
              <w:rPr>
                <w:rFonts w:ascii="Calibri" w:hAnsi="Calibri" w:cs="Calibri"/>
                <w:sz w:val="20"/>
                <w:szCs w:val="20"/>
              </w:rPr>
              <w:t>ypassed</w:t>
            </w:r>
            <w:proofErr w:type="spellEnd"/>
            <w:r w:rsidRPr="00262DAF">
              <w:rPr>
                <w:rFonts w:ascii="Calibri" w:hAnsi="Calibri" w:cs="Calibri"/>
                <w:sz w:val="20"/>
                <w:szCs w:val="20"/>
              </w:rPr>
              <w:t>. The step was bypassed.</w:t>
            </w:r>
          </w:p>
        </w:tc>
      </w:tr>
      <w:tr w:rsidR="009F1895" w:rsidRPr="00262DAF" w:rsidTr="00D251E1">
        <w:trPr>
          <w:cantSplit/>
        </w:trPr>
        <w:tc>
          <w:tcPr>
            <w:tcW w:w="636" w:type="dxa"/>
            <w:shd w:val="clear" w:color="auto" w:fill="auto"/>
          </w:tcPr>
          <w:p w:rsidR="009F1895" w:rsidRPr="00055DAF" w:rsidRDefault="009F1895" w:rsidP="00055DAF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9F1895" w:rsidRPr="00262DAF" w:rsidRDefault="009F1895" w:rsidP="00D251E1">
            <w:pPr>
              <w:ind w:left="0"/>
              <w:rPr>
                <w:b/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Instructions: </w:t>
            </w:r>
          </w:p>
          <w:p w:rsidR="009F1895" w:rsidRPr="008301B8" w:rsidRDefault="009F1895" w:rsidP="00D251E1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 xml:space="preserve">See the </w:t>
            </w:r>
            <w:r w:rsidRPr="00262DAF">
              <w:rPr>
                <w:b/>
                <w:color w:val="1F4E79" w:themeColor="accent1" w:themeShade="80"/>
                <w:sz w:val="20"/>
                <w:szCs w:val="20"/>
              </w:rPr>
              <w:t xml:space="preserve">Test Environment Supported Devices and Brower </w:t>
            </w:r>
            <w:r w:rsidRPr="00262DAF">
              <w:rPr>
                <w:color w:val="1F4E79" w:themeColor="accent1" w:themeShade="80"/>
                <w:sz w:val="20"/>
                <w:szCs w:val="20"/>
              </w:rPr>
              <w:t>section of this test plan for details.</w:t>
            </w:r>
          </w:p>
          <w:p w:rsidR="009F1895" w:rsidRPr="008301B8" w:rsidRDefault="009F1895" w:rsidP="00D251E1">
            <w:pPr>
              <w:ind w:left="0"/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</w:p>
          <w:p w:rsidR="009F1895" w:rsidRPr="006F73FA" w:rsidRDefault="009F1895" w:rsidP="00D251E1">
            <w:pPr>
              <w:pStyle w:val="ListParagraph"/>
              <w:numPr>
                <w:ilvl w:val="0"/>
                <w:numId w:val="3"/>
              </w:numPr>
              <w:rPr>
                <w:b/>
                <w:color w:val="1F4E79" w:themeColor="accent1" w:themeShade="80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Enter Browser/Device:</w:t>
            </w:r>
          </w:p>
        </w:tc>
        <w:tc>
          <w:tcPr>
            <w:tcW w:w="4050" w:type="dxa"/>
            <w:shd w:val="clear" w:color="auto" w:fill="auto"/>
          </w:tcPr>
          <w:p w:rsidR="009F1895" w:rsidRPr="00262DAF" w:rsidRDefault="009F1895" w:rsidP="00D251E1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  <w:r w:rsidRPr="00262DAF">
              <w:rPr>
                <w:color w:val="1F4E79" w:themeColor="accent1" w:themeShade="80"/>
                <w:sz w:val="20"/>
                <w:szCs w:val="20"/>
              </w:rPr>
              <w:t>Able to follow instructions.</w:t>
            </w:r>
          </w:p>
          <w:p w:rsidR="009F1895" w:rsidRPr="00262DAF" w:rsidRDefault="009F1895" w:rsidP="00D251E1">
            <w:pPr>
              <w:ind w:left="67" w:right="-108"/>
              <w:rPr>
                <w:color w:val="1F4E79" w:themeColor="accent1" w:themeShade="8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9F1895" w:rsidRPr="00372468" w:rsidRDefault="009F1895" w:rsidP="00D251E1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  <w:r w:rsidRPr="00372468">
              <w:rPr>
                <w:rFonts w:ascii="Calibri" w:hAnsi="Calibri" w:cs="Calibri"/>
                <w:bCs/>
                <w:sz w:val="16"/>
                <w:szCs w:val="16"/>
              </w:rPr>
              <w:t>n/a</w:t>
            </w:r>
          </w:p>
        </w:tc>
        <w:tc>
          <w:tcPr>
            <w:tcW w:w="3513" w:type="dxa"/>
            <w:shd w:val="clear" w:color="auto" w:fill="auto"/>
          </w:tcPr>
          <w:p w:rsidR="009F1895" w:rsidRPr="00262DAF" w:rsidRDefault="009F1895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9F1895" w:rsidRPr="00262DAF" w:rsidTr="00D251E1">
        <w:trPr>
          <w:cantSplit/>
        </w:trPr>
        <w:tc>
          <w:tcPr>
            <w:tcW w:w="636" w:type="dxa"/>
            <w:shd w:val="clear" w:color="auto" w:fill="auto"/>
          </w:tcPr>
          <w:p w:rsidR="009F1895" w:rsidRPr="00055DAF" w:rsidRDefault="009F1895" w:rsidP="00055DAF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9F1895" w:rsidRPr="00262DAF" w:rsidRDefault="009F1895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Pre-requisites: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</w:p>
          <w:p w:rsidR="009F1895" w:rsidRDefault="009F1895" w:rsidP="00D251E1">
            <w:pPr>
              <w:ind w:left="0" w:right="-108"/>
              <w:rPr>
                <w:rFonts w:ascii="Calibri" w:hAnsi="Calibri" w:cs="Calibri"/>
                <w:bCs/>
                <w:sz w:val="20"/>
                <w:szCs w:val="20"/>
              </w:rPr>
            </w:pPr>
            <w:r w:rsidRPr="000B52A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Clear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the cache of the browser under test before execution.</w:t>
            </w:r>
          </w:p>
          <w:p w:rsidR="009F1895" w:rsidRDefault="009F1895" w:rsidP="00D251E1">
            <w:pPr>
              <w:ind w:left="0" w:right="-108"/>
              <w:rPr>
                <w:b/>
                <w:color w:val="000000" w:themeColor="text1"/>
                <w:sz w:val="20"/>
                <w:szCs w:val="20"/>
              </w:rPr>
            </w:pPr>
          </w:p>
          <w:p w:rsidR="009F1895" w:rsidRDefault="009F1895" w:rsidP="00D251E1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 w:rsidRPr="000B52A3">
              <w:rPr>
                <w:b/>
                <w:color w:val="000000" w:themeColor="text1"/>
                <w:sz w:val="20"/>
                <w:szCs w:val="20"/>
              </w:rPr>
              <w:t>To execute the scenarios</w:t>
            </w:r>
            <w:r>
              <w:rPr>
                <w:color w:val="000000" w:themeColor="text1"/>
                <w:sz w:val="20"/>
                <w:szCs w:val="20"/>
              </w:rPr>
              <w:t xml:space="preserve"> in this test case access to an Operation/Farm must contain at least 1 farm setup with the Water Irrigation Feature. </w:t>
            </w:r>
          </w:p>
          <w:p w:rsidR="009F1895" w:rsidRDefault="009F1895" w:rsidP="00D251E1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</w:p>
          <w:p w:rsidR="009F1895" w:rsidRDefault="009F1895" w:rsidP="00D251E1">
            <w:pPr>
              <w:ind w:left="0" w:right="-108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following field configuration must also available.</w:t>
            </w:r>
          </w:p>
          <w:p w:rsidR="009F1895" w:rsidRPr="00262DAF" w:rsidRDefault="009F1895" w:rsidP="00D251E1">
            <w:pPr>
              <w:pStyle w:val="ListParagraph"/>
              <w:numPr>
                <w:ilvl w:val="0"/>
                <w:numId w:val="12"/>
              </w:numPr>
              <w:rPr>
                <w:b/>
                <w:color w:val="1F4E79" w:themeColor="accent1" w:themeShade="80"/>
                <w:sz w:val="20"/>
                <w:szCs w:val="20"/>
              </w:rPr>
            </w:pPr>
            <w:r w:rsidRPr="00807D6E">
              <w:rPr>
                <w:sz w:val="20"/>
                <w:szCs w:val="20"/>
              </w:rPr>
              <w:t>Fields that have been set up</w:t>
            </w:r>
            <w:r>
              <w:rPr>
                <w:sz w:val="20"/>
                <w:szCs w:val="20"/>
              </w:rPr>
              <w:t xml:space="preserve"> with</w:t>
            </w:r>
            <w:r w:rsidRPr="00807D6E">
              <w:rPr>
                <w:sz w:val="20"/>
                <w:szCs w:val="20"/>
              </w:rPr>
              <w:t xml:space="preserve"> a probe in the ground.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050" w:type="dxa"/>
            <w:shd w:val="clear" w:color="auto" w:fill="auto"/>
          </w:tcPr>
          <w:p w:rsidR="009F1895" w:rsidRDefault="009F1895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Test pre-requisites are met.</w:t>
            </w:r>
          </w:p>
          <w:p w:rsidR="009F1895" w:rsidRDefault="009F1895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9F1895" w:rsidRPr="00262DAF" w:rsidRDefault="009F1895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Familiar with the JIRA story.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F1895" w:rsidRPr="00372468" w:rsidRDefault="009F1895" w:rsidP="00D251E1">
            <w:pPr>
              <w:ind w:left="0"/>
              <w:jc w:val="center"/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3513" w:type="dxa"/>
            <w:shd w:val="clear" w:color="auto" w:fill="auto"/>
          </w:tcPr>
          <w:p w:rsidR="009F1895" w:rsidRPr="00262DAF" w:rsidRDefault="009F1895" w:rsidP="00D251E1">
            <w:pPr>
              <w:ind w:left="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9F1895" w:rsidRPr="00262DAF" w:rsidTr="00D251E1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9F1895" w:rsidRPr="00055DAF" w:rsidRDefault="009F1895" w:rsidP="00055DAF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9F1895" w:rsidRDefault="009F1895" w:rsidP="00D251E1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Jira to </w:t>
            </w:r>
            <w:r w:rsidR="00911EB3">
              <w:rPr>
                <w:sz w:val="20"/>
                <w:szCs w:val="20"/>
              </w:rPr>
              <w:t>GS-713</w:t>
            </w:r>
          </w:p>
          <w:p w:rsidR="009F1895" w:rsidRDefault="00313606" w:rsidP="00D251E1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hyperlink r:id="rId25" w:history="1">
              <w:r w:rsidR="009F1895" w:rsidRPr="007E046F">
                <w:rPr>
                  <w:rStyle w:val="Hyperlink"/>
                  <w:sz w:val="20"/>
                  <w:szCs w:val="20"/>
                </w:rPr>
                <w:t>https://jira.appliedinvention.com/browse/</w:t>
              </w:r>
              <w:r w:rsidR="00911EB3">
                <w:rPr>
                  <w:rStyle w:val="Hyperlink"/>
                  <w:sz w:val="20"/>
                  <w:szCs w:val="20"/>
                </w:rPr>
                <w:t>GS-713</w:t>
              </w:r>
            </w:hyperlink>
          </w:p>
          <w:p w:rsidR="009F1895" w:rsidRDefault="009F1895" w:rsidP="00D251E1">
            <w:pPr>
              <w:spacing w:after="160" w:line="259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specification stated in this:</w:t>
            </w:r>
          </w:p>
          <w:p w:rsidR="009F1895" w:rsidRPr="005311A4" w:rsidRDefault="009F1895" w:rsidP="00D251E1">
            <w:pPr>
              <w:spacing w:after="160" w:line="259" w:lineRule="auto"/>
              <w:ind w:left="0"/>
              <w:rPr>
                <w:color w:val="0563C1" w:themeColor="hyperlink"/>
                <w:u w:val="single"/>
              </w:rPr>
            </w:pPr>
            <w:r>
              <w:rPr>
                <w:sz w:val="20"/>
                <w:szCs w:val="20"/>
              </w:rPr>
              <w:t xml:space="preserve"> </w:t>
            </w:r>
            <w:hyperlink r:id="rId26" w:tooltip="Follow link" w:history="1">
              <w:r>
                <w:rPr>
                  <w:rStyle w:val="Hyperlink"/>
                </w:rPr>
                <w:t xml:space="preserve">Google Doc Water Balance Requirements </w:t>
              </w:r>
            </w:hyperlink>
          </w:p>
        </w:tc>
        <w:tc>
          <w:tcPr>
            <w:tcW w:w="4050" w:type="dxa"/>
            <w:shd w:val="clear" w:color="auto" w:fill="auto"/>
          </w:tcPr>
          <w:p w:rsidR="009F1895" w:rsidRDefault="009F1895" w:rsidP="00D251E1">
            <w:pPr>
              <w:ind w:left="0"/>
              <w:rPr>
                <w:sz w:val="20"/>
                <w:szCs w:val="20"/>
              </w:rPr>
            </w:pPr>
          </w:p>
          <w:p w:rsidR="009F1895" w:rsidRDefault="009F1895" w:rsidP="00D251E1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9F1895" w:rsidRDefault="009F1895" w:rsidP="00D251E1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9F1895" w:rsidRPr="00262DAF" w:rsidRDefault="009F1895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9F1895" w:rsidRPr="00262DAF" w:rsidRDefault="009F1895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9F1895" w:rsidRPr="00262DAF" w:rsidTr="00D251E1">
        <w:trPr>
          <w:cantSplit/>
          <w:trHeight w:val="705"/>
          <w:tblHeader/>
        </w:trPr>
        <w:tc>
          <w:tcPr>
            <w:tcW w:w="636" w:type="dxa"/>
            <w:shd w:val="clear" w:color="auto" w:fill="auto"/>
          </w:tcPr>
          <w:p w:rsidR="009F1895" w:rsidRPr="00055DAF" w:rsidRDefault="009F1895" w:rsidP="00055DAF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9F1895" w:rsidRDefault="009F1895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  <w:shd w:val="clear" w:color="auto" w:fill="FFFF00"/>
              </w:rPr>
              <w:t>Note to Tester</w:t>
            </w:r>
            <w:r w:rsidRPr="00260E7C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: 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Refer to the Wire Frames. </w:t>
            </w:r>
          </w:p>
          <w:p w:rsidR="009F1895" w:rsidRPr="00260E7C" w:rsidRDefault="009F1895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Observe</w:t>
            </w:r>
            <w:r w:rsidRPr="00260E7C">
              <w:rPr>
                <w:rFonts w:ascii="Calibri" w:hAnsi="Calibri" w:cs="Calibri"/>
                <w:sz w:val="20"/>
                <w:szCs w:val="20"/>
              </w:rPr>
              <w:t xml:space="preserve"> and confirm any differences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with JIRA/Owner expectations.</w:t>
            </w:r>
          </w:p>
          <w:p w:rsidR="009F1895" w:rsidRPr="00260E7C" w:rsidRDefault="009F1895" w:rsidP="00D251E1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9F1895" w:rsidRDefault="009F1895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latest wireframes will be referenced as instructed.</w:t>
            </w:r>
          </w:p>
          <w:p w:rsidR="009F1895" w:rsidRDefault="009F1895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</w:p>
          <w:p w:rsidR="009F1895" w:rsidRDefault="009F1895" w:rsidP="00D251E1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continue testing.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F1895" w:rsidRPr="00262DAF" w:rsidRDefault="009F1895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9F1895" w:rsidRPr="00262DAF" w:rsidRDefault="009F1895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9F1895" w:rsidRPr="00262DAF" w:rsidTr="00D251E1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9F1895" w:rsidRPr="00055DAF" w:rsidRDefault="009F1895" w:rsidP="00055DAF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9F1895" w:rsidRDefault="009F1895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After </w:t>
            </w:r>
            <w:r>
              <w:rPr>
                <w:rFonts w:ascii="Calibri" w:hAnsi="Calibri"/>
                <w:sz w:val="20"/>
                <w:szCs w:val="20"/>
              </w:rPr>
              <w:t>Successfully logging in.</w:t>
            </w:r>
          </w:p>
          <w:p w:rsidR="009F1895" w:rsidRDefault="009F1895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  <w:p w:rsidR="009F1895" w:rsidRPr="004C2DBA" w:rsidRDefault="009F1895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From</w:t>
            </w:r>
            <w:r>
              <w:rPr>
                <w:rFonts w:ascii="Calibri" w:hAnsi="Calibri"/>
                <w:sz w:val="20"/>
                <w:szCs w:val="20"/>
              </w:rPr>
              <w:t xml:space="preserve"> the Water page. Select a field for testing</w:t>
            </w:r>
          </w:p>
          <w:p w:rsidR="009F1895" w:rsidRPr="004C2DBA" w:rsidRDefault="009F1895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9F1895" w:rsidRDefault="009F1895" w:rsidP="00D251E1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do as instructed.</w:t>
            </w:r>
          </w:p>
          <w:p w:rsidR="009F1895" w:rsidRPr="00705B22" w:rsidRDefault="009F1895" w:rsidP="00D251E1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 a Field that has been setup that has a probe in the ground i.e. probe data coming in.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F1895" w:rsidRPr="00262DAF" w:rsidRDefault="009F1895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9F1895" w:rsidRPr="00262DAF" w:rsidRDefault="009F1895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9F1895" w:rsidRPr="00262DAF" w:rsidTr="00D251E1">
        <w:trPr>
          <w:cantSplit/>
          <w:trHeight w:val="656"/>
          <w:tblHeader/>
        </w:trPr>
        <w:tc>
          <w:tcPr>
            <w:tcW w:w="636" w:type="dxa"/>
            <w:shd w:val="clear" w:color="auto" w:fill="auto"/>
          </w:tcPr>
          <w:p w:rsidR="009F1895" w:rsidRPr="00055DAF" w:rsidRDefault="009F1895" w:rsidP="00055DAF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9F1895" w:rsidRPr="00BD658E" w:rsidRDefault="009F1895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 xml:space="preserve">Now </w:t>
            </w:r>
            <w:r w:rsidRPr="00BD658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the Plan button.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9F1895" w:rsidRPr="00052F68" w:rsidRDefault="009F1895" w:rsidP="00D251E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FB2B3F">
              <w:rPr>
                <w:sz w:val="20"/>
                <w:szCs w:val="20"/>
              </w:rPr>
              <w:t xml:space="preserve">The </w:t>
            </w:r>
            <w:r w:rsidRPr="00FB2B3F">
              <w:rPr>
                <w:b/>
                <w:sz w:val="20"/>
                <w:szCs w:val="20"/>
              </w:rPr>
              <w:t>In-Season</w:t>
            </w:r>
            <w:r w:rsidRPr="00FB2B3F">
              <w:rPr>
                <w:sz w:val="20"/>
                <w:szCs w:val="20"/>
              </w:rPr>
              <w:t xml:space="preserve"> </w:t>
            </w:r>
            <w:r w:rsidRPr="00FB2B3F">
              <w:rPr>
                <w:b/>
                <w:sz w:val="20"/>
                <w:szCs w:val="20"/>
              </w:rPr>
              <w:t xml:space="preserve">Plan Page </w:t>
            </w:r>
            <w:r>
              <w:rPr>
                <w:sz w:val="20"/>
                <w:szCs w:val="20"/>
              </w:rPr>
              <w:t>opens.</w:t>
            </w:r>
          </w:p>
          <w:p w:rsidR="009F1895" w:rsidRPr="00262DAF" w:rsidRDefault="009F1895" w:rsidP="00D251E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The Water Balance Chart is displayed.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F1895" w:rsidRPr="00262DAF" w:rsidRDefault="009F1895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9F1895" w:rsidRPr="00262DAF" w:rsidRDefault="009F1895" w:rsidP="00D251E1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B368BF" w:rsidRPr="00262DAF" w:rsidTr="00B368BF">
        <w:trPr>
          <w:cantSplit/>
          <w:trHeight w:val="750"/>
          <w:tblHeader/>
        </w:trPr>
        <w:tc>
          <w:tcPr>
            <w:tcW w:w="636" w:type="dxa"/>
            <w:shd w:val="clear" w:color="auto" w:fill="auto"/>
          </w:tcPr>
          <w:p w:rsidR="00B368BF" w:rsidRPr="00055DAF" w:rsidRDefault="00B368BF" w:rsidP="00055DAF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B368BF" w:rsidRPr="000C30B8" w:rsidRDefault="00B368BF" w:rsidP="00D251E1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a pivot pass that is in the future</w:t>
            </w:r>
          </w:p>
          <w:p w:rsidR="00B368BF" w:rsidRPr="000C30B8" w:rsidRDefault="00B368BF" w:rsidP="00D251E1">
            <w:pPr>
              <w:pStyle w:val="NormalWeb"/>
              <w:spacing w:before="0" w:after="0"/>
              <w:textAlignment w:val="baseline"/>
              <w:rPr>
                <w:sz w:val="20"/>
                <w:szCs w:val="20"/>
              </w:rPr>
            </w:pPr>
            <w:r w:rsidRPr="00222AD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on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he </w:t>
            </w:r>
            <w:r w:rsidRPr="00022E1B">
              <w:rPr>
                <w:rFonts w:ascii="Calibri" w:hAnsi="Calibri" w:cs="Calibri"/>
                <w:b/>
                <w:sz w:val="20"/>
                <w:szCs w:val="20"/>
              </w:rPr>
              <w:t>Edit Pivot Pass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button</w:t>
            </w:r>
          </w:p>
        </w:tc>
        <w:tc>
          <w:tcPr>
            <w:tcW w:w="4050" w:type="dxa"/>
            <w:shd w:val="clear" w:color="auto" w:fill="auto"/>
          </w:tcPr>
          <w:p w:rsidR="00B368BF" w:rsidRPr="00CD3AD7" w:rsidRDefault="00B368BF" w:rsidP="00B368BF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022E1B">
              <w:rPr>
                <w:rFonts w:ascii="Calibri" w:hAnsi="Calibri" w:cs="Calibri"/>
                <w:b/>
                <w:sz w:val="20"/>
                <w:szCs w:val="20"/>
              </w:rPr>
              <w:t>Edit Pivot Pass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button appears: the button is designed as expected.</w:t>
            </w:r>
          </w:p>
        </w:tc>
        <w:tc>
          <w:tcPr>
            <w:tcW w:w="630" w:type="dxa"/>
            <w:shd w:val="clear" w:color="auto" w:fill="auto"/>
          </w:tcPr>
          <w:p w:rsidR="00B368BF" w:rsidRPr="00262DAF" w:rsidRDefault="00B368BF" w:rsidP="00D251E1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</w:tcPr>
          <w:p w:rsidR="00B368BF" w:rsidRPr="004C2DBA" w:rsidRDefault="00B368BF" w:rsidP="00D251E1">
            <w:pPr>
              <w:ind w:left="0"/>
              <w:contextualSpacing/>
              <w:rPr>
                <w:rFonts w:ascii="Calibri" w:hAnsi="Calibri"/>
                <w:sz w:val="20"/>
                <w:szCs w:val="20"/>
              </w:rPr>
            </w:pPr>
          </w:p>
        </w:tc>
      </w:tr>
      <w:tr w:rsidR="003C31B7" w:rsidRPr="00262DAF" w:rsidTr="00B368BF">
        <w:trPr>
          <w:cantSplit/>
          <w:trHeight w:val="417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055DAF" w:rsidRDefault="003C31B7" w:rsidP="003C31B7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B368BF" w:rsidRDefault="003C31B7" w:rsidP="003C31B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Pivot Pass Rate value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Default="003C31B7" w:rsidP="003C31B7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edit is accepted. The Apply Cycle/Rate line do not appear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</w:tr>
      <w:tr w:rsidR="003C31B7" w:rsidRPr="00262DAF" w:rsidTr="00B368BF">
        <w:trPr>
          <w:cantSplit/>
          <w:trHeight w:val="417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055DAF" w:rsidRDefault="003C31B7" w:rsidP="003C31B7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Default="003C31B7" w:rsidP="003C31B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Cancel the Edit. 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Default="003C31B7" w:rsidP="003C31B7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Pivot Pass Rate value is not edited.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</w:tr>
      <w:tr w:rsidR="003C31B7" w:rsidRPr="00262DAF" w:rsidTr="00B368BF">
        <w:trPr>
          <w:cantSplit/>
          <w:trHeight w:val="417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055DAF" w:rsidRDefault="003C31B7" w:rsidP="003C31B7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B368BF" w:rsidRDefault="003C31B7" w:rsidP="003C31B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Pivot Pass Cycle value only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Default="003C31B7" w:rsidP="003C31B7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edit is accepted. The Apply Cycle/Rate line do not appear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</w:tr>
      <w:tr w:rsidR="003C31B7" w:rsidRPr="00262DAF" w:rsidTr="00B368BF">
        <w:trPr>
          <w:cantSplit/>
          <w:trHeight w:val="417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055DAF" w:rsidRDefault="003C31B7" w:rsidP="003C31B7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B368BF" w:rsidRDefault="003C31B7" w:rsidP="003C31B7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Now, make edits for  both the Pivot Pass Rate and Cycle values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2132FE" w:rsidRDefault="003C31B7" w:rsidP="002132FE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Apply Cycle/Rate to </w:t>
            </w:r>
            <w:r w:rsidR="002132FE">
              <w:rPr>
                <w:sz w:val="20"/>
                <w:szCs w:val="20"/>
              </w:rPr>
              <w:t>appear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</w:tr>
      <w:tr w:rsidR="003C31B7" w:rsidRPr="00262DAF" w:rsidTr="00D251E1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055DAF" w:rsidRDefault="003C31B7" w:rsidP="003C31B7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Pr="00354095" w:rsidRDefault="002132FE" w:rsidP="003C31B7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“</w:t>
            </w:r>
            <w:r w:rsidRPr="002132FE">
              <w:rPr>
                <w:b/>
                <w:sz w:val="20"/>
                <w:szCs w:val="20"/>
              </w:rPr>
              <w:t>This</w:t>
            </w:r>
            <w:r>
              <w:rPr>
                <w:sz w:val="20"/>
                <w:szCs w:val="20"/>
              </w:rPr>
              <w:t>” Pass option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C31B7" w:rsidRDefault="002132FE" w:rsidP="003C31B7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pivot pass timeline updates as expected.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3C31B7" w:rsidRPr="00CE6B79" w:rsidRDefault="003C31B7" w:rsidP="003C31B7">
            <w:pPr>
              <w:rPr>
                <w:sz w:val="20"/>
                <w:szCs w:val="20"/>
              </w:rPr>
            </w:pPr>
          </w:p>
        </w:tc>
      </w:tr>
      <w:tr w:rsidR="002132FE" w:rsidRPr="00262DAF" w:rsidTr="00D251E1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055DAF" w:rsidRDefault="002132FE" w:rsidP="002132FE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354095" w:rsidRDefault="002132FE" w:rsidP="002132FE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the “</w:t>
            </w:r>
            <w:r>
              <w:rPr>
                <w:b/>
                <w:sz w:val="20"/>
                <w:szCs w:val="20"/>
              </w:rPr>
              <w:t>Every</w:t>
            </w:r>
            <w:r>
              <w:rPr>
                <w:sz w:val="20"/>
                <w:szCs w:val="20"/>
              </w:rPr>
              <w:t>” Pass option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Default="002132FE" w:rsidP="002132FE">
            <w:pPr>
              <w:pStyle w:val="ListParagraph"/>
              <w:numPr>
                <w:ilvl w:val="0"/>
                <w:numId w:val="14"/>
              </w:numPr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pivot pass timeline updates as expected.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132FE" w:rsidRPr="00CE6B79" w:rsidRDefault="002132FE" w:rsidP="002132FE">
            <w:pPr>
              <w:rPr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2132FE" w:rsidRPr="00CE6B79" w:rsidRDefault="002132FE" w:rsidP="002132FE">
            <w:pPr>
              <w:rPr>
                <w:sz w:val="20"/>
                <w:szCs w:val="20"/>
              </w:rPr>
            </w:pPr>
          </w:p>
        </w:tc>
      </w:tr>
      <w:tr w:rsidR="002132FE" w:rsidRPr="00262DAF" w:rsidTr="00D251E1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055DAF" w:rsidRDefault="002132FE" w:rsidP="002132FE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CF5BD3" w:rsidRDefault="002132FE" w:rsidP="002132FE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82E1E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Compare Plan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button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Default="002132FE" w:rsidP="00D94D4B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The In-Season redraws  displaying both plans:</w:t>
            </w:r>
          </w:p>
          <w:p w:rsidR="00D94D4B" w:rsidRDefault="00D94D4B" w:rsidP="00D94D4B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In top area of the plan is:</w:t>
            </w:r>
          </w:p>
          <w:p w:rsidR="00D94D4B" w:rsidRDefault="00D94D4B" w:rsidP="00D94D4B">
            <w:pPr>
              <w:pStyle w:val="NormalWeb"/>
              <w:numPr>
                <w:ilvl w:val="1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D94D4B"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New Plan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with a Green Icon</w:t>
            </w:r>
          </w:p>
          <w:p w:rsidR="002132FE" w:rsidRDefault="00D94D4B" w:rsidP="00D94D4B">
            <w:pPr>
              <w:pStyle w:val="NormalWeb"/>
              <w:numPr>
                <w:ilvl w:val="1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 w:rsidRPr="00D94D4B"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Current  Plan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with a Blue icon</w:t>
            </w:r>
          </w:p>
          <w:p w:rsidR="00D94D4B" w:rsidRDefault="00D94D4B" w:rsidP="00D94D4B">
            <w:pPr>
              <w:pStyle w:val="NormalWeb"/>
              <w:numPr>
                <w:ilvl w:val="1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There is an </w:t>
            </w:r>
            <w:r w:rsidRPr="00D94D4B"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Email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icon displayed</w:t>
            </w:r>
          </w:p>
          <w:p w:rsidR="00D94D4B" w:rsidRDefault="00D94D4B" w:rsidP="00D94D4B">
            <w:pPr>
              <w:pStyle w:val="NormalWeb"/>
              <w:numPr>
                <w:ilvl w:val="1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The </w:t>
            </w:r>
            <w:proofErr w:type="spellStart"/>
            <w:r w:rsidRPr="00D94D4B"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Water</w:t>
            </w:r>
            <w:proofErr w:type="gramStart"/>
            <w:r w:rsidRPr="00D94D4B"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,Soil</w:t>
            </w:r>
            <w:proofErr w:type="spellEnd"/>
            <w:proofErr w:type="gramEnd"/>
            <w:r w:rsidRPr="00D94D4B"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 xml:space="preserve"> </w:t>
            </w:r>
            <w:proofErr w:type="spellStart"/>
            <w:r w:rsidRPr="00D94D4B"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depth,Settings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icon are not available.</w:t>
            </w:r>
          </w:p>
          <w:p w:rsidR="00D94D4B" w:rsidRDefault="00D94D4B" w:rsidP="00D94D4B">
            <w:pPr>
              <w:pStyle w:val="NormalWeb"/>
              <w:numPr>
                <w:ilvl w:val="1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The </w:t>
            </w:r>
            <w:r w:rsidRPr="00D94D4B">
              <w:rPr>
                <w:rFonts w:asciiTheme="minorHAnsi" w:eastAsiaTheme="minorHAnsi" w:hAnsiTheme="minorHAnsi" w:cstheme="minorBidi"/>
                <w:b/>
                <w:sz w:val="20"/>
                <w:szCs w:val="20"/>
              </w:rPr>
              <w:t>Question mark and Update</w:t>
            </w: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 objects are still available. </w:t>
            </w:r>
          </w:p>
          <w:p w:rsidR="00D94D4B" w:rsidRPr="00CF5BD3" w:rsidRDefault="00D94D4B" w:rsidP="00D94D4B">
            <w:pPr>
              <w:pStyle w:val="NormalWeb"/>
              <w:numPr>
                <w:ilvl w:val="1"/>
                <w:numId w:val="14"/>
              </w:numPr>
              <w:spacing w:before="0" w:beforeAutospacing="0" w:after="0" w:afterAutospacing="0"/>
              <w:contextualSpacing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There is Pivot Pass Time Line Green and Blue representing each plan.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132FE" w:rsidRPr="00262DAF" w:rsidRDefault="002132FE" w:rsidP="002132F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2132FE" w:rsidRPr="00262DAF" w:rsidRDefault="002132FE" w:rsidP="002132F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132FE" w:rsidRPr="00262DAF" w:rsidTr="00D251E1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055DAF" w:rsidRDefault="002132FE" w:rsidP="002132FE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94D4B" w:rsidRPr="00D94D4B" w:rsidRDefault="002132FE" w:rsidP="00D94D4B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CF5BD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Verify </w:t>
            </w:r>
            <w:r w:rsidR="00D94D4B">
              <w:rPr>
                <w:rFonts w:ascii="Calibri" w:eastAsia="Calibri" w:hAnsi="Calibri" w:cs="Calibri"/>
                <w:sz w:val="20"/>
                <w:szCs w:val="20"/>
              </w:rPr>
              <w:t>you can go back to the edit</w:t>
            </w:r>
          </w:p>
          <w:p w:rsidR="002132FE" w:rsidRPr="00CF5BD3" w:rsidRDefault="00D94D4B" w:rsidP="00D94D4B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D94D4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 w:rsidRPr="00D94D4B">
              <w:rPr>
                <w:rFonts w:ascii="Calibri" w:eastAsia="Calibri" w:hAnsi="Calibri" w:cs="Calibri"/>
                <w:sz w:val="20"/>
                <w:szCs w:val="20"/>
              </w:rPr>
              <w:t xml:space="preserve">the </w:t>
            </w:r>
            <w:r w:rsidRPr="00D94D4B">
              <w:rPr>
                <w:rFonts w:ascii="Calibri" w:eastAsia="Calibri" w:hAnsi="Calibri" w:cs="Calibri"/>
                <w:sz w:val="20"/>
                <w:szCs w:val="20"/>
                <w:u w:val="single"/>
              </w:rPr>
              <w:t>Back to Edit</w:t>
            </w:r>
            <w:r w:rsidRPr="00D94D4B">
              <w:rPr>
                <w:rFonts w:ascii="Calibri" w:eastAsia="Calibri" w:hAnsi="Calibri" w:cs="Calibri"/>
                <w:sz w:val="20"/>
                <w:szCs w:val="20"/>
              </w:rPr>
              <w:t xml:space="preserve"> button</w:t>
            </w:r>
            <w:r w:rsidR="002132FE" w:rsidRPr="00CF5BD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Default="00D94D4B" w:rsidP="002132FE">
            <w:pPr>
              <w:pStyle w:val="NormalWeb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Able to return to the edit.</w:t>
            </w:r>
          </w:p>
          <w:p w:rsidR="00D94D4B" w:rsidRPr="00CF5BD3" w:rsidRDefault="00D94D4B" w:rsidP="002132FE">
            <w:pPr>
              <w:pStyle w:val="NormalWeb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>The page appears as expected.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132FE" w:rsidRPr="00262DAF" w:rsidRDefault="002132FE" w:rsidP="002132F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2132FE" w:rsidRPr="00262DAF" w:rsidRDefault="002132FE" w:rsidP="002132F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A41C7" w:rsidRPr="00262DAF" w:rsidTr="00D251E1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A41C7" w:rsidRPr="00055DAF" w:rsidRDefault="002A41C7" w:rsidP="002A41C7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A41C7" w:rsidRPr="00D94D4B" w:rsidRDefault="002A41C7" w:rsidP="002A41C7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D94D4B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on the Compare Plan button.</w:t>
            </w:r>
          </w:p>
          <w:p w:rsidR="002A41C7" w:rsidRPr="002A41C7" w:rsidRDefault="002A41C7" w:rsidP="002A41C7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Now, Save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the Plan. </w:t>
            </w:r>
          </w:p>
          <w:p w:rsidR="002A41C7" w:rsidRPr="002A41C7" w:rsidRDefault="002A41C7" w:rsidP="002A41C7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2A41C7" w:rsidRPr="002A41C7" w:rsidRDefault="002A41C7" w:rsidP="002A41C7">
            <w:pPr>
              <w:spacing w:after="57"/>
              <w:ind w:left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2A41C7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2A41C7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Click or Tap  </w:t>
            </w:r>
            <w:r w:rsidRPr="002A41C7">
              <w:rPr>
                <w:rFonts w:ascii="Calibri" w:eastAsia="Calibri" w:hAnsi="Calibri" w:cs="Calibri"/>
                <w:sz w:val="20"/>
                <w:szCs w:val="20"/>
              </w:rPr>
              <w:t xml:space="preserve">on the </w:t>
            </w:r>
            <w:r w:rsidRPr="002A41C7">
              <w:rPr>
                <w:rFonts w:ascii="Calibri" w:eastAsia="Calibri" w:hAnsi="Calibri" w:cs="Calibri"/>
                <w:b/>
                <w:sz w:val="20"/>
                <w:szCs w:val="20"/>
              </w:rPr>
              <w:t>Save New Plan button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A41C7" w:rsidRDefault="002A41C7" w:rsidP="002A41C7">
            <w:pPr>
              <w:pStyle w:val="NormalWeb"/>
              <w:textAlignment w:val="baseline"/>
              <w:rPr>
                <w:rFonts w:ascii="Calibri" w:eastAsiaTheme="minorHAnsi" w:hAnsi="Calibri" w:cs="Calibri"/>
                <w:sz w:val="20"/>
                <w:szCs w:val="20"/>
              </w:rPr>
            </w:pPr>
            <w:r w:rsidRPr="00D94D4B">
              <w:rPr>
                <w:rFonts w:ascii="Calibri" w:eastAsiaTheme="minorHAnsi" w:hAnsi="Calibri" w:cs="Calibri"/>
                <w:sz w:val="20"/>
                <w:szCs w:val="20"/>
              </w:rPr>
              <w:t>Able to do as instructed.</w:t>
            </w:r>
          </w:p>
          <w:p w:rsidR="002A41C7" w:rsidRDefault="002A41C7" w:rsidP="002A41C7">
            <w:pPr>
              <w:pStyle w:val="NormalWeb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="Calibri" w:eastAsiaTheme="minorHAnsi" w:hAnsi="Calibri" w:cs="Calibri"/>
                <w:sz w:val="20"/>
                <w:szCs w:val="20"/>
              </w:rPr>
              <w:t>The Plan is saved.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A41C7" w:rsidRPr="00262DAF" w:rsidRDefault="002A41C7" w:rsidP="002A41C7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2A41C7" w:rsidRPr="00262DAF" w:rsidRDefault="002A41C7" w:rsidP="002A41C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132FE" w:rsidRPr="00262DAF" w:rsidTr="00D251E1">
        <w:trPr>
          <w:cantSplit/>
          <w:trHeight w:val="534"/>
          <w:tblHeader/>
        </w:trPr>
        <w:tc>
          <w:tcPr>
            <w:tcW w:w="636" w:type="dxa"/>
            <w:tcBorders>
              <w:top w:val="single" w:sz="6" w:space="0" w:color="auto"/>
              <w:left w:val="thinThickLargeGap" w:sz="2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055DAF" w:rsidRDefault="002132FE" w:rsidP="002132FE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BD658E" w:rsidRDefault="002132FE" w:rsidP="002132FE">
            <w:pPr>
              <w:pStyle w:val="ListParagraph"/>
              <w:numPr>
                <w:ilvl w:val="0"/>
                <w:numId w:val="14"/>
              </w:numPr>
              <w:spacing w:after="57"/>
              <w:rPr>
                <w:rFonts w:ascii="Calibri" w:eastAsia="Calibri" w:hAnsi="Calibri" w:cs="Calibri"/>
                <w:sz w:val="20"/>
                <w:szCs w:val="20"/>
              </w:rPr>
            </w:pPr>
            <w:r w:rsidRPr="00CF5BD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Confirm </w:t>
            </w:r>
            <w:r w:rsidRPr="00BD658E">
              <w:rPr>
                <w:rFonts w:ascii="Calibri" w:eastAsia="Calibri" w:hAnsi="Calibri" w:cs="Calibri"/>
                <w:sz w:val="20"/>
                <w:szCs w:val="20"/>
              </w:rPr>
              <w:t>a maturity marker will appear at the base of a bar when the maturity stage changes.</w:t>
            </w:r>
          </w:p>
          <w:p w:rsidR="002132FE" w:rsidRPr="002A41C7" w:rsidRDefault="002132FE" w:rsidP="002A41C7">
            <w:pPr>
              <w:spacing w:after="57"/>
              <w:ind w:left="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32FE" w:rsidRPr="00CF5BD3" w:rsidRDefault="002132FE" w:rsidP="002132FE">
            <w:pPr>
              <w:pStyle w:val="NormalWeb"/>
              <w:textAlignment w:val="baseline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0"/>
              </w:rPr>
              <w:t xml:space="preserve">Able </w:t>
            </w:r>
            <w:r w:rsidRPr="00CF5BD3">
              <w:rPr>
                <w:rFonts w:asciiTheme="minorHAnsi" w:eastAsiaTheme="minorHAnsi" w:hAnsiTheme="minorHAnsi" w:cstheme="minorBidi"/>
                <w:sz w:val="20"/>
                <w:szCs w:val="20"/>
              </w:rPr>
              <w:t>to setup a case to test this.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132FE" w:rsidRPr="00262DAF" w:rsidRDefault="002132FE" w:rsidP="002132F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2132FE" w:rsidRPr="00262DAF" w:rsidRDefault="002132FE" w:rsidP="002132F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132FE" w:rsidRPr="00262DAF" w:rsidTr="00D251E1">
        <w:trPr>
          <w:cantSplit/>
          <w:trHeight w:val="489"/>
          <w:tblHeader/>
        </w:trPr>
        <w:tc>
          <w:tcPr>
            <w:tcW w:w="636" w:type="dxa"/>
            <w:shd w:val="clear" w:color="auto" w:fill="auto"/>
          </w:tcPr>
          <w:p w:rsidR="002132FE" w:rsidRPr="00055DAF" w:rsidRDefault="002132FE" w:rsidP="002132FE">
            <w:pPr>
              <w:pStyle w:val="ListParagraph"/>
              <w:numPr>
                <w:ilvl w:val="0"/>
                <w:numId w:val="29"/>
              </w:numPr>
              <w:rPr>
                <w:rFonts w:eastAsia="Times New Roman" w:cs="Calibri"/>
                <w:bCs/>
                <w:sz w:val="20"/>
                <w:szCs w:val="20"/>
              </w:rPr>
            </w:pPr>
          </w:p>
        </w:tc>
        <w:tc>
          <w:tcPr>
            <w:tcW w:w="5431" w:type="dxa"/>
            <w:shd w:val="clear" w:color="auto" w:fill="auto"/>
          </w:tcPr>
          <w:p w:rsidR="002132FE" w:rsidRDefault="002132FE" w:rsidP="002132FE">
            <w:pPr>
              <w:ind w:left="0"/>
              <w:rPr>
                <w:sz w:val="20"/>
                <w:szCs w:val="20"/>
              </w:rPr>
            </w:pPr>
            <w:r w:rsidRPr="000C2D69">
              <w:rPr>
                <w:b/>
                <w:caps/>
                <w:sz w:val="20"/>
                <w:szCs w:val="20"/>
              </w:rPr>
              <w:t>ad – hoc</w:t>
            </w:r>
            <w:r>
              <w:rPr>
                <w:sz w:val="20"/>
                <w:szCs w:val="20"/>
              </w:rPr>
              <w:t xml:space="preserve"> </w:t>
            </w:r>
            <w:r w:rsidRPr="000C2D69">
              <w:rPr>
                <w:b/>
                <w:caps/>
                <w:sz w:val="20"/>
                <w:szCs w:val="20"/>
              </w:rPr>
              <w:t xml:space="preserve">test: </w:t>
            </w:r>
          </w:p>
          <w:p w:rsidR="002132FE" w:rsidRDefault="002132FE" w:rsidP="002132FE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the surrounding areas of this function:</w:t>
            </w:r>
          </w:p>
          <w:p w:rsidR="002132FE" w:rsidRPr="000C2D69" w:rsidRDefault="002132FE" w:rsidP="002132FE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81070">
              <w:rPr>
                <w:b/>
                <w:sz w:val="20"/>
                <w:szCs w:val="20"/>
              </w:rPr>
              <w:t>Selection Highlighting</w:t>
            </w:r>
            <w:r>
              <w:rPr>
                <w:sz w:val="20"/>
                <w:szCs w:val="20"/>
              </w:rPr>
              <w:t xml:space="preserve"> refer to the wireframe for scenarios.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2132FE" w:rsidRDefault="002132FE" w:rsidP="002132FE">
            <w:pPr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Able to do as instructed.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2132FE" w:rsidRPr="00262DAF" w:rsidRDefault="002132FE" w:rsidP="002132FE">
            <w:pPr>
              <w:tabs>
                <w:tab w:val="left" w:pos="733"/>
                <w:tab w:val="left" w:pos="1441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13" w:type="dxa"/>
            <w:shd w:val="clear" w:color="auto" w:fill="auto"/>
            <w:vAlign w:val="center"/>
          </w:tcPr>
          <w:p w:rsidR="002132FE" w:rsidRPr="00262DAF" w:rsidRDefault="002132FE" w:rsidP="002132F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2132FE" w:rsidRPr="00262DAF" w:rsidTr="00D251E1">
        <w:trPr>
          <w:cantSplit/>
          <w:trHeight w:val="656"/>
          <w:tblHeader/>
        </w:trPr>
        <w:tc>
          <w:tcPr>
            <w:tcW w:w="14260" w:type="dxa"/>
            <w:gridSpan w:val="5"/>
            <w:shd w:val="clear" w:color="auto" w:fill="auto"/>
          </w:tcPr>
          <w:p w:rsidR="002132FE" w:rsidRPr="00262DAF" w:rsidRDefault="002132FE" w:rsidP="002132FE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lastRenderedPageBreak/>
              <w:t>Testing is completed for this section</w:t>
            </w:r>
          </w:p>
          <w:p w:rsidR="002132FE" w:rsidRPr="00262DAF" w:rsidRDefault="002132FE" w:rsidP="002132FE">
            <w:pPr>
              <w:ind w:left="0"/>
              <w:jc w:val="center"/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</w:pPr>
          </w:p>
          <w:p w:rsidR="002132FE" w:rsidRPr="00262DAF" w:rsidRDefault="002132FE" w:rsidP="002132FE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Record 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>Time it took to execute this test:____________________________</w:t>
            </w:r>
          </w:p>
          <w:p w:rsidR="002132FE" w:rsidRDefault="002132FE" w:rsidP="002132FE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(This includes time it took for test setup. It </w:t>
            </w:r>
            <w:r w:rsidRPr="00262DAF">
              <w:rPr>
                <w:rFonts w:ascii="Calibri" w:hAnsi="Calibri" w:cs="Calibri"/>
                <w:bCs/>
                <w:sz w:val="20"/>
                <w:szCs w:val="20"/>
                <w:u w:val="single"/>
              </w:rPr>
              <w:t>does not</w:t>
            </w:r>
            <w:r w:rsidRPr="00262DAF">
              <w:rPr>
                <w:rFonts w:ascii="Calibri" w:hAnsi="Calibri" w:cs="Calibri"/>
                <w:bCs/>
                <w:sz w:val="20"/>
                <w:szCs w:val="20"/>
              </w:rPr>
              <w:t xml:space="preserve"> include down time i.e. pauses in execution related to taking a break, attend a meeting, etc.)</w:t>
            </w:r>
          </w:p>
          <w:p w:rsidR="002132FE" w:rsidRDefault="002132FE" w:rsidP="002132FE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132FE" w:rsidRDefault="002132FE" w:rsidP="002132FE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132FE" w:rsidRDefault="002132FE" w:rsidP="002132FE">
            <w:pPr>
              <w:ind w:left="0"/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  <w:p w:rsidR="002132FE" w:rsidRPr="00262DAF" w:rsidRDefault="002132FE" w:rsidP="002132FE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 w:rsidR="00F32367" w:rsidRDefault="00F32367" w:rsidP="004530F6">
      <w:pPr>
        <w:ind w:left="0"/>
      </w:pPr>
    </w:p>
    <w:sectPr w:rsidR="00F32367" w:rsidSect="00CB4A61">
      <w:pgSz w:w="15840" w:h="12240" w:orient="landscape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FF2" w:rsidRDefault="00AF3FF2" w:rsidP="000F4E33">
      <w:r>
        <w:separator/>
      </w:r>
    </w:p>
  </w:endnote>
  <w:endnote w:type="continuationSeparator" w:id="0">
    <w:p w:rsidR="00AF3FF2" w:rsidRDefault="00AF3FF2" w:rsidP="000F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606" w:rsidRDefault="00313606" w:rsidP="00DD62C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  <w:tab w:val="left" w:pos="2655"/>
        <w:tab w:val="right" w:pos="14832"/>
      </w:tabs>
      <w:spacing w:before="360"/>
      <w:contextualSpacing/>
      <w:rPr>
        <w:noProof/>
        <w:color w:val="404040" w:themeColor="text1" w:themeTint="BF"/>
      </w:rPr>
    </w:pPr>
    <w:bookmarkStart w:id="18" w:name="_Toc478180657"/>
    <w:bookmarkEnd w:id="18"/>
    <w:r w:rsidRPr="00CE430E">
      <w:rPr>
        <w:b/>
        <w:sz w:val="16"/>
        <w:szCs w:val="16"/>
      </w:rPr>
      <w:t>Confiden</w:t>
    </w:r>
    <w:r>
      <w:rPr>
        <w:b/>
        <w:sz w:val="16"/>
        <w:szCs w:val="16"/>
      </w:rPr>
      <w:t>tia</w:t>
    </w:r>
    <w:r w:rsidRPr="00CE430E">
      <w:rPr>
        <w:b/>
        <w:sz w:val="16"/>
        <w:szCs w:val="16"/>
      </w:rPr>
      <w:t>l</w:t>
    </w:r>
    <w:r>
      <w:rPr>
        <w:b/>
        <w:sz w:val="16"/>
        <w:szCs w:val="16"/>
      </w:rPr>
      <w:t xml:space="preserve">   </w:t>
    </w:r>
    <w:r w:rsidRPr="002E6179">
      <w:rPr>
        <w:b/>
        <w:sz w:val="16"/>
        <w:szCs w:val="16"/>
      </w:rPr>
      <w:t xml:space="preserve"> </w:t>
    </w:r>
    <w:r w:rsidRPr="002E6179">
      <w:rPr>
        <w:sz w:val="16"/>
        <w:szCs w:val="16"/>
      </w:rPr>
      <w:fldChar w:fldCharType="begin"/>
    </w:r>
    <w:r w:rsidRPr="002E6179">
      <w:rPr>
        <w:sz w:val="16"/>
        <w:szCs w:val="16"/>
      </w:rPr>
      <w:instrText xml:space="preserve"> FILENAME </w:instrText>
    </w:r>
    <w:r w:rsidRPr="002E6179">
      <w:rPr>
        <w:sz w:val="16"/>
        <w:szCs w:val="16"/>
      </w:rPr>
      <w:fldChar w:fldCharType="separate"/>
    </w:r>
    <w:r w:rsidR="001240EE">
      <w:rPr>
        <w:noProof/>
        <w:sz w:val="16"/>
        <w:szCs w:val="16"/>
      </w:rPr>
      <w:t>GS-713 TAW by Soil Depth Plan Test Plan</w:t>
    </w:r>
    <w:r w:rsidRPr="002E6179">
      <w:rPr>
        <w:sz w:val="16"/>
        <w:szCs w:val="16"/>
      </w:rPr>
      <w:fldChar w:fldCharType="end"/>
    </w:r>
    <w:r w:rsidRPr="002E6179">
      <w:rPr>
        <w:sz w:val="16"/>
        <w:szCs w:val="16"/>
      </w:rPr>
      <w:t xml:space="preserve">  </w:t>
    </w:r>
    <w:r>
      <w:rPr>
        <w:sz w:val="16"/>
        <w:szCs w:val="16"/>
      </w:rPr>
      <w:t xml:space="preserve">                                                                                                 </w:t>
    </w:r>
    <w:r w:rsidRPr="00A32B33">
      <w:rPr>
        <w:sz w:val="16"/>
        <w:szCs w:val="16"/>
      </w:rPr>
      <w:t xml:space="preserve">Page | </w:t>
    </w:r>
    <w:r w:rsidRPr="00A32B33">
      <w:rPr>
        <w:sz w:val="16"/>
        <w:szCs w:val="16"/>
      </w:rPr>
      <w:fldChar w:fldCharType="begin"/>
    </w:r>
    <w:r w:rsidRPr="00A32B33">
      <w:rPr>
        <w:sz w:val="16"/>
        <w:szCs w:val="16"/>
      </w:rPr>
      <w:instrText xml:space="preserve"> PAGE   \* MERGEFORMAT </w:instrText>
    </w:r>
    <w:r w:rsidRPr="00A32B33">
      <w:rPr>
        <w:sz w:val="16"/>
        <w:szCs w:val="16"/>
      </w:rPr>
      <w:fldChar w:fldCharType="separate"/>
    </w:r>
    <w:r w:rsidR="00052BE0">
      <w:rPr>
        <w:noProof/>
        <w:sz w:val="16"/>
        <w:szCs w:val="16"/>
      </w:rPr>
      <w:t>21</w:t>
    </w:r>
    <w:r w:rsidRPr="00A32B33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tab/>
      <w:t>Prepared by: DBenoit Sr. SQA Engineer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FF2" w:rsidRDefault="00AF3FF2" w:rsidP="000F4E33">
      <w:r>
        <w:separator/>
      </w:r>
    </w:p>
  </w:footnote>
  <w:footnote w:type="continuationSeparator" w:id="0">
    <w:p w:rsidR="00AF3FF2" w:rsidRDefault="00AF3FF2" w:rsidP="000F4E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606" w:rsidRDefault="00313606">
    <w:pPr>
      <w:pStyle w:val="Header"/>
    </w:pPr>
  </w:p>
  <w:tbl>
    <w:tblPr>
      <w:tblW w:w="13410" w:type="dxa"/>
      <w:jc w:val="center"/>
      <w:tblBorders>
        <w:bottom w:val="single" w:sz="18" w:space="0" w:color="auto"/>
      </w:tblBorders>
      <w:tblLook w:val="01E0" w:firstRow="1" w:lastRow="1" w:firstColumn="1" w:lastColumn="1" w:noHBand="0" w:noVBand="0"/>
    </w:tblPr>
    <w:tblGrid>
      <w:gridCol w:w="3640"/>
      <w:gridCol w:w="9770"/>
    </w:tblGrid>
    <w:tr w:rsidR="00313606" w:rsidRPr="00E34ABD" w:rsidTr="00B44E42">
      <w:trPr>
        <w:trHeight w:val="784"/>
        <w:jc w:val="center"/>
      </w:trPr>
      <w:tc>
        <w:tcPr>
          <w:tcW w:w="3640" w:type="dxa"/>
          <w:shd w:val="clear" w:color="auto" w:fill="auto"/>
          <w:vAlign w:val="bottom"/>
        </w:tcPr>
        <w:p w:rsidR="00313606" w:rsidRDefault="00313606" w:rsidP="00BE4915">
          <w:pPr>
            <w:spacing w:after="60"/>
            <w:ind w:left="0"/>
          </w:pPr>
          <w:r>
            <w:rPr>
              <w:noProof/>
            </w:rPr>
            <w:drawing>
              <wp:inline distT="0" distB="0" distL="0" distR="0" wp14:anchorId="77C44101" wp14:editId="3EFEAAFD">
                <wp:extent cx="503434" cy="499027"/>
                <wp:effectExtent l="0" t="0" r="0" b="0"/>
                <wp:docPr id="5" name="Picture 5" descr="Displaying AILogo-0128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isplaying AILogo-0128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187" cy="507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hAnsi="Calibri" w:cs="Calibri"/>
              <w:lang w:val="en"/>
            </w:rPr>
            <w:tab/>
          </w:r>
          <w:r>
            <w:rPr>
              <w:rFonts w:ascii="Calibri" w:hAnsi="Calibri" w:cs="Calibri"/>
              <w:lang w:val="en"/>
            </w:rPr>
            <w:tab/>
          </w:r>
        </w:p>
      </w:tc>
      <w:tc>
        <w:tcPr>
          <w:tcW w:w="9770" w:type="dxa"/>
          <w:shd w:val="clear" w:color="auto" w:fill="auto"/>
          <w:vAlign w:val="bottom"/>
        </w:tcPr>
        <w:p w:rsidR="00313606" w:rsidRPr="00E34ABD" w:rsidRDefault="00313606" w:rsidP="00B722FA">
          <w:pPr>
            <w:spacing w:after="60"/>
            <w:ind w:left="0"/>
            <w:jc w:val="right"/>
            <w:rPr>
              <w:rFonts w:ascii="Tahoma" w:hAnsi="Tahoma" w:cs="Tahoma"/>
              <w:b/>
              <w:sz w:val="32"/>
              <w:szCs w:val="32"/>
            </w:rPr>
          </w:pPr>
          <w:r w:rsidRPr="00E34ABD">
            <w:rPr>
              <w:rFonts w:ascii="Tahoma" w:hAnsi="Tahoma" w:cs="Tahoma"/>
              <w:b/>
              <w:sz w:val="32"/>
              <w:szCs w:val="32"/>
            </w:rPr>
            <w:br/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begin"/>
          </w:r>
          <w:r w:rsidRPr="002E6179">
            <w:rPr>
              <w:rFonts w:ascii="Tahoma" w:hAnsi="Tahoma" w:cs="Tahoma"/>
              <w:b/>
              <w:sz w:val="32"/>
              <w:szCs w:val="32"/>
            </w:rPr>
            <w:instrText xml:space="preserve"> FILENAME  \* Upper  \* MERGEFORMAT </w:instrText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separate"/>
          </w:r>
          <w:r w:rsidR="00F1114B">
            <w:rPr>
              <w:rFonts w:ascii="Tahoma" w:hAnsi="Tahoma" w:cs="Tahoma"/>
              <w:b/>
              <w:noProof/>
              <w:sz w:val="32"/>
              <w:szCs w:val="32"/>
            </w:rPr>
            <w:t>GS-713 TAW BY SOIL DEPTH PLAN TEST PLAN</w:t>
          </w:r>
          <w:r w:rsidRPr="002E6179">
            <w:rPr>
              <w:rFonts w:ascii="Tahoma" w:hAnsi="Tahoma" w:cs="Tahoma"/>
              <w:b/>
              <w:sz w:val="32"/>
              <w:szCs w:val="32"/>
            </w:rPr>
            <w:fldChar w:fldCharType="end"/>
          </w:r>
        </w:p>
      </w:tc>
    </w:tr>
  </w:tbl>
  <w:p w:rsidR="00313606" w:rsidRDefault="003136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F6A21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C31CB7B8"/>
    <w:lvl w:ilvl="0">
      <w:numFmt w:val="bullet"/>
      <w:lvlText w:val="*"/>
      <w:lvlJc w:val="left"/>
    </w:lvl>
  </w:abstractNum>
  <w:abstractNum w:abstractNumId="2">
    <w:nsid w:val="024C4B82"/>
    <w:multiLevelType w:val="hybridMultilevel"/>
    <w:tmpl w:val="65CA71B4"/>
    <w:lvl w:ilvl="0" w:tplc="87400312">
      <w:numFmt w:val="bullet"/>
      <w:suff w:val="space"/>
      <w:lvlText w:val="-"/>
      <w:lvlJc w:val="left"/>
      <w:pPr>
        <w:ind w:left="9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3EE719A"/>
    <w:multiLevelType w:val="hybridMultilevel"/>
    <w:tmpl w:val="E808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012EC"/>
    <w:multiLevelType w:val="hybridMultilevel"/>
    <w:tmpl w:val="18CE1CD4"/>
    <w:lvl w:ilvl="0" w:tplc="8B6ACA98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074CC"/>
    <w:multiLevelType w:val="hybridMultilevel"/>
    <w:tmpl w:val="7BA841E8"/>
    <w:lvl w:ilvl="0" w:tplc="7A9A054C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5B71E6"/>
    <w:multiLevelType w:val="hybridMultilevel"/>
    <w:tmpl w:val="4C76C2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FF4C3F"/>
    <w:multiLevelType w:val="hybridMultilevel"/>
    <w:tmpl w:val="AEE87998"/>
    <w:lvl w:ilvl="0" w:tplc="EBBC27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DAF6AD2"/>
    <w:multiLevelType w:val="hybridMultilevel"/>
    <w:tmpl w:val="847E5CD4"/>
    <w:lvl w:ilvl="0" w:tplc="61B6DC2A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55D4F"/>
    <w:multiLevelType w:val="hybridMultilevel"/>
    <w:tmpl w:val="618816E8"/>
    <w:lvl w:ilvl="0" w:tplc="B79A34F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D92CB0"/>
    <w:multiLevelType w:val="hybridMultilevel"/>
    <w:tmpl w:val="3828BFE6"/>
    <w:lvl w:ilvl="0" w:tplc="87400312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23C20D70"/>
    <w:multiLevelType w:val="hybridMultilevel"/>
    <w:tmpl w:val="5588B5E8"/>
    <w:lvl w:ilvl="0" w:tplc="1610D906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2CD351A1"/>
    <w:multiLevelType w:val="hybridMultilevel"/>
    <w:tmpl w:val="A6B84A68"/>
    <w:lvl w:ilvl="0" w:tplc="61B6DC2A">
      <w:numFmt w:val="bullet"/>
      <w:suff w:val="space"/>
      <w:lvlText w:val="-"/>
      <w:lvlJc w:val="left"/>
      <w:pPr>
        <w:ind w:left="45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32855222"/>
    <w:multiLevelType w:val="hybridMultilevel"/>
    <w:tmpl w:val="61D0D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1B40BE"/>
    <w:multiLevelType w:val="hybridMultilevel"/>
    <w:tmpl w:val="7D7EECBC"/>
    <w:lvl w:ilvl="0" w:tplc="A60A58FE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B3458E"/>
    <w:multiLevelType w:val="hybridMultilevel"/>
    <w:tmpl w:val="B4C80130"/>
    <w:lvl w:ilvl="0" w:tplc="C090F5F0">
      <w:numFmt w:val="bullet"/>
      <w:suff w:val="space"/>
      <w:lvlText w:val="-"/>
      <w:lvlJc w:val="left"/>
      <w:pPr>
        <w:ind w:left="48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6">
    <w:nsid w:val="3B8474CB"/>
    <w:multiLevelType w:val="hybridMultilevel"/>
    <w:tmpl w:val="87EA825A"/>
    <w:lvl w:ilvl="0" w:tplc="37980DA4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A77BF4"/>
    <w:multiLevelType w:val="hybridMultilevel"/>
    <w:tmpl w:val="015EF2C8"/>
    <w:lvl w:ilvl="0" w:tplc="ED7EA4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9355EA"/>
    <w:multiLevelType w:val="hybridMultilevel"/>
    <w:tmpl w:val="7994C32A"/>
    <w:lvl w:ilvl="0" w:tplc="EBBC27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408209A9"/>
    <w:multiLevelType w:val="hybridMultilevel"/>
    <w:tmpl w:val="46E42B6C"/>
    <w:lvl w:ilvl="0" w:tplc="B79A34F8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41FB7754"/>
    <w:multiLevelType w:val="hybridMultilevel"/>
    <w:tmpl w:val="103669DC"/>
    <w:lvl w:ilvl="0" w:tplc="EBBC27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42545704"/>
    <w:multiLevelType w:val="hybridMultilevel"/>
    <w:tmpl w:val="5EECE89E"/>
    <w:lvl w:ilvl="0" w:tplc="61B6DC2A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6644A234">
      <w:start w:val="1"/>
      <w:numFmt w:val="bullet"/>
      <w:suff w:val="space"/>
      <w:lvlText w:val="o"/>
      <w:lvlJc w:val="left"/>
      <w:pPr>
        <w:ind w:left="3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6332FF"/>
    <w:multiLevelType w:val="hybridMultilevel"/>
    <w:tmpl w:val="550AE0A2"/>
    <w:lvl w:ilvl="0" w:tplc="EBBC27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54272E3B"/>
    <w:multiLevelType w:val="hybridMultilevel"/>
    <w:tmpl w:val="F5AA36C2"/>
    <w:lvl w:ilvl="0" w:tplc="61B6DC2A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DA3E1726">
      <w:start w:val="1"/>
      <w:numFmt w:val="bullet"/>
      <w:suff w:val="space"/>
      <w:lvlText w:val="o"/>
      <w:lvlJc w:val="left"/>
      <w:pPr>
        <w:ind w:left="1440" w:hanging="108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C24747"/>
    <w:multiLevelType w:val="hybridMultilevel"/>
    <w:tmpl w:val="618816E8"/>
    <w:lvl w:ilvl="0" w:tplc="B79A34F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00A19BF"/>
    <w:multiLevelType w:val="hybridMultilevel"/>
    <w:tmpl w:val="B5AC3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4FD19EC"/>
    <w:multiLevelType w:val="hybridMultilevel"/>
    <w:tmpl w:val="436620C4"/>
    <w:lvl w:ilvl="0" w:tplc="E7C61CA4">
      <w:numFmt w:val="bullet"/>
      <w:suff w:val="space"/>
      <w:lvlText w:val="-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A3621F"/>
    <w:multiLevelType w:val="hybridMultilevel"/>
    <w:tmpl w:val="1CFEB4E0"/>
    <w:lvl w:ilvl="0" w:tplc="EBBC27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>
    <w:nsid w:val="66E3520D"/>
    <w:multiLevelType w:val="hybridMultilevel"/>
    <w:tmpl w:val="ACF02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8455BB7"/>
    <w:multiLevelType w:val="hybridMultilevel"/>
    <w:tmpl w:val="AEE87998"/>
    <w:lvl w:ilvl="0" w:tplc="EBBC27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>
    <w:nsid w:val="691D4350"/>
    <w:multiLevelType w:val="hybridMultilevel"/>
    <w:tmpl w:val="AD5AC2D2"/>
    <w:lvl w:ilvl="0" w:tplc="C090F5F0">
      <w:numFmt w:val="bullet"/>
      <w:suff w:val="space"/>
      <w:lvlText w:val="-"/>
      <w:lvlJc w:val="left"/>
      <w:pPr>
        <w:ind w:left="94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1">
    <w:nsid w:val="6BD93CD6"/>
    <w:multiLevelType w:val="multilevel"/>
    <w:tmpl w:val="80B8AE0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6F944A0D"/>
    <w:multiLevelType w:val="hybridMultilevel"/>
    <w:tmpl w:val="4B6E4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73ECCC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3A45F0"/>
    <w:multiLevelType w:val="hybridMultilevel"/>
    <w:tmpl w:val="F74EF9EE"/>
    <w:lvl w:ilvl="0" w:tplc="1FA6AD4E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895E94"/>
    <w:multiLevelType w:val="hybridMultilevel"/>
    <w:tmpl w:val="AEE87998"/>
    <w:lvl w:ilvl="0" w:tplc="EBBC27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>
    <w:nsid w:val="76415B48"/>
    <w:multiLevelType w:val="hybridMultilevel"/>
    <w:tmpl w:val="97A64F2A"/>
    <w:lvl w:ilvl="0" w:tplc="655CF5CE">
      <w:start w:val="1"/>
      <w:numFmt w:val="bullet"/>
      <w:pStyle w:val="ListBullet2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9BA2E45"/>
    <w:multiLevelType w:val="hybridMultilevel"/>
    <w:tmpl w:val="AA60AD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>
    <w:nsid w:val="7B147C3C"/>
    <w:multiLevelType w:val="hybridMultilevel"/>
    <w:tmpl w:val="4B7C3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C065890"/>
    <w:multiLevelType w:val="hybridMultilevel"/>
    <w:tmpl w:val="24D0B930"/>
    <w:lvl w:ilvl="0" w:tplc="ED7EA4E2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5"/>
  </w:num>
  <w:num w:numId="3">
    <w:abstractNumId w:val="38"/>
  </w:num>
  <w:num w:numId="4">
    <w:abstractNumId w:val="28"/>
  </w:num>
  <w:num w:numId="5">
    <w:abstractNumId w:val="25"/>
  </w:num>
  <w:num w:numId="6">
    <w:abstractNumId w:val="0"/>
  </w:num>
  <w:num w:numId="7">
    <w:abstractNumId w:val="32"/>
  </w:num>
  <w:num w:numId="8">
    <w:abstractNumId w:val="37"/>
  </w:num>
  <w:num w:numId="9">
    <w:abstractNumId w:val="26"/>
  </w:num>
  <w:num w:numId="10">
    <w:abstractNumId w:val="17"/>
  </w:num>
  <w:num w:numId="11">
    <w:abstractNumId w:val="14"/>
  </w:num>
  <w:num w:numId="12">
    <w:abstractNumId w:val="16"/>
  </w:num>
  <w:num w:numId="13">
    <w:abstractNumId w:val="4"/>
  </w:num>
  <w:num w:numId="14">
    <w:abstractNumId w:val="21"/>
  </w:num>
  <w:num w:numId="15">
    <w:abstractNumId w:val="13"/>
  </w:num>
  <w:num w:numId="16">
    <w:abstractNumId w:val="33"/>
  </w:num>
  <w:num w:numId="17">
    <w:abstractNumId w:val="6"/>
  </w:num>
  <w:num w:numId="18">
    <w:abstractNumId w:val="19"/>
  </w:num>
  <w:num w:numId="19">
    <w:abstractNumId w:val="23"/>
  </w:num>
  <w:num w:numId="20">
    <w:abstractNumId w:val="12"/>
  </w:num>
  <w:num w:numId="21">
    <w:abstractNumId w:val="30"/>
  </w:num>
  <w:num w:numId="22">
    <w:abstractNumId w:val="15"/>
  </w:num>
  <w:num w:numId="23">
    <w:abstractNumId w:val="5"/>
  </w:num>
  <w:num w:numId="24">
    <w:abstractNumId w:val="24"/>
  </w:num>
  <w:num w:numId="25">
    <w:abstractNumId w:val="18"/>
  </w:num>
  <w:num w:numId="26">
    <w:abstractNumId w:val="11"/>
  </w:num>
  <w:num w:numId="27">
    <w:abstractNumId w:val="9"/>
  </w:num>
  <w:num w:numId="28">
    <w:abstractNumId w:val="7"/>
  </w:num>
  <w:num w:numId="29">
    <w:abstractNumId w:val="34"/>
  </w:num>
  <w:num w:numId="30">
    <w:abstractNumId w:val="22"/>
  </w:num>
  <w:num w:numId="31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2">
    <w:abstractNumId w:val="29"/>
  </w:num>
  <w:num w:numId="33">
    <w:abstractNumId w:val="8"/>
  </w:num>
  <w:num w:numId="34">
    <w:abstractNumId w:val="27"/>
  </w:num>
  <w:num w:numId="35">
    <w:abstractNumId w:val="20"/>
  </w:num>
  <w:num w:numId="36">
    <w:abstractNumId w:val="36"/>
  </w:num>
  <w:num w:numId="37">
    <w:abstractNumId w:val="10"/>
  </w:num>
  <w:num w:numId="38">
    <w:abstractNumId w:val="2"/>
  </w:num>
  <w:num w:numId="39">
    <w:abstractNumId w:val="3"/>
  </w:num>
  <w:num w:numId="40">
    <w:abstractNumId w:val="31"/>
  </w:num>
  <w:num w:numId="4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1F"/>
    <w:rsid w:val="00000C02"/>
    <w:rsid w:val="00003FE8"/>
    <w:rsid w:val="000050D7"/>
    <w:rsid w:val="00010F98"/>
    <w:rsid w:val="00011BDE"/>
    <w:rsid w:val="0001233B"/>
    <w:rsid w:val="00020429"/>
    <w:rsid w:val="00021318"/>
    <w:rsid w:val="00022E1B"/>
    <w:rsid w:val="00022FC3"/>
    <w:rsid w:val="00023F7B"/>
    <w:rsid w:val="000245AA"/>
    <w:rsid w:val="00025A4A"/>
    <w:rsid w:val="00025C43"/>
    <w:rsid w:val="00027B82"/>
    <w:rsid w:val="0003047F"/>
    <w:rsid w:val="00033783"/>
    <w:rsid w:val="00041F3E"/>
    <w:rsid w:val="000429BE"/>
    <w:rsid w:val="00042D5F"/>
    <w:rsid w:val="00044EF7"/>
    <w:rsid w:val="0004535C"/>
    <w:rsid w:val="00046A27"/>
    <w:rsid w:val="00046C8B"/>
    <w:rsid w:val="0005170C"/>
    <w:rsid w:val="000517CD"/>
    <w:rsid w:val="00052BE0"/>
    <w:rsid w:val="00052D82"/>
    <w:rsid w:val="00052F68"/>
    <w:rsid w:val="000548C1"/>
    <w:rsid w:val="00054A76"/>
    <w:rsid w:val="00055DAF"/>
    <w:rsid w:val="000568B1"/>
    <w:rsid w:val="00062D4D"/>
    <w:rsid w:val="00062FB6"/>
    <w:rsid w:val="000646A6"/>
    <w:rsid w:val="00064BB5"/>
    <w:rsid w:val="0006681A"/>
    <w:rsid w:val="00072C51"/>
    <w:rsid w:val="00072E39"/>
    <w:rsid w:val="000756BC"/>
    <w:rsid w:val="00076CF7"/>
    <w:rsid w:val="00077D04"/>
    <w:rsid w:val="00080A83"/>
    <w:rsid w:val="00081388"/>
    <w:rsid w:val="00083D03"/>
    <w:rsid w:val="00084650"/>
    <w:rsid w:val="0008539C"/>
    <w:rsid w:val="00086122"/>
    <w:rsid w:val="00086B22"/>
    <w:rsid w:val="00087608"/>
    <w:rsid w:val="00087CF8"/>
    <w:rsid w:val="00090640"/>
    <w:rsid w:val="000914B1"/>
    <w:rsid w:val="00091C2B"/>
    <w:rsid w:val="00093632"/>
    <w:rsid w:val="00093727"/>
    <w:rsid w:val="00093756"/>
    <w:rsid w:val="00097ADB"/>
    <w:rsid w:val="000A1C4C"/>
    <w:rsid w:val="000A48C9"/>
    <w:rsid w:val="000A6FCC"/>
    <w:rsid w:val="000A7AC5"/>
    <w:rsid w:val="000B44AD"/>
    <w:rsid w:val="000B52A3"/>
    <w:rsid w:val="000B53A2"/>
    <w:rsid w:val="000B54BB"/>
    <w:rsid w:val="000B5582"/>
    <w:rsid w:val="000B667A"/>
    <w:rsid w:val="000B76E5"/>
    <w:rsid w:val="000C0F84"/>
    <w:rsid w:val="000C1A0E"/>
    <w:rsid w:val="000C25CD"/>
    <w:rsid w:val="000C30B8"/>
    <w:rsid w:val="000C344B"/>
    <w:rsid w:val="000D0C19"/>
    <w:rsid w:val="000D241E"/>
    <w:rsid w:val="000D2440"/>
    <w:rsid w:val="000D4351"/>
    <w:rsid w:val="000D4550"/>
    <w:rsid w:val="000D4D8A"/>
    <w:rsid w:val="000D5AC8"/>
    <w:rsid w:val="000D76DE"/>
    <w:rsid w:val="000D7C2E"/>
    <w:rsid w:val="000E012D"/>
    <w:rsid w:val="000E171F"/>
    <w:rsid w:val="000E35A4"/>
    <w:rsid w:val="000E56DD"/>
    <w:rsid w:val="000E5EEA"/>
    <w:rsid w:val="000E646A"/>
    <w:rsid w:val="000F048A"/>
    <w:rsid w:val="000F27CA"/>
    <w:rsid w:val="000F2CF7"/>
    <w:rsid w:val="000F34E5"/>
    <w:rsid w:val="000F4589"/>
    <w:rsid w:val="000F4E33"/>
    <w:rsid w:val="000F71D4"/>
    <w:rsid w:val="001003A6"/>
    <w:rsid w:val="00100C71"/>
    <w:rsid w:val="00103A3F"/>
    <w:rsid w:val="00103A82"/>
    <w:rsid w:val="00104D0C"/>
    <w:rsid w:val="0010528F"/>
    <w:rsid w:val="001063F0"/>
    <w:rsid w:val="00107D48"/>
    <w:rsid w:val="00107DB4"/>
    <w:rsid w:val="00110A03"/>
    <w:rsid w:val="00110EF7"/>
    <w:rsid w:val="00112B15"/>
    <w:rsid w:val="00113CB8"/>
    <w:rsid w:val="001161C0"/>
    <w:rsid w:val="001213AD"/>
    <w:rsid w:val="00123868"/>
    <w:rsid w:val="001240EE"/>
    <w:rsid w:val="001242C8"/>
    <w:rsid w:val="00124615"/>
    <w:rsid w:val="0012675B"/>
    <w:rsid w:val="00127247"/>
    <w:rsid w:val="00127852"/>
    <w:rsid w:val="00131696"/>
    <w:rsid w:val="00134156"/>
    <w:rsid w:val="00140362"/>
    <w:rsid w:val="00140B50"/>
    <w:rsid w:val="00143E8D"/>
    <w:rsid w:val="00154BB1"/>
    <w:rsid w:val="00156840"/>
    <w:rsid w:val="00157EF2"/>
    <w:rsid w:val="00166E54"/>
    <w:rsid w:val="00167C25"/>
    <w:rsid w:val="00170801"/>
    <w:rsid w:val="0017632C"/>
    <w:rsid w:val="00181328"/>
    <w:rsid w:val="00181B12"/>
    <w:rsid w:val="00182356"/>
    <w:rsid w:val="00185664"/>
    <w:rsid w:val="00185945"/>
    <w:rsid w:val="00191128"/>
    <w:rsid w:val="001922E8"/>
    <w:rsid w:val="00192B11"/>
    <w:rsid w:val="00193319"/>
    <w:rsid w:val="00193F0D"/>
    <w:rsid w:val="00193FB9"/>
    <w:rsid w:val="00194BE5"/>
    <w:rsid w:val="00194D00"/>
    <w:rsid w:val="001A0FE7"/>
    <w:rsid w:val="001A37D2"/>
    <w:rsid w:val="001A41C8"/>
    <w:rsid w:val="001A6468"/>
    <w:rsid w:val="001B2075"/>
    <w:rsid w:val="001B4A30"/>
    <w:rsid w:val="001B7EDB"/>
    <w:rsid w:val="001C051A"/>
    <w:rsid w:val="001C150F"/>
    <w:rsid w:val="001C395C"/>
    <w:rsid w:val="001C618A"/>
    <w:rsid w:val="001C65A6"/>
    <w:rsid w:val="001C7EF7"/>
    <w:rsid w:val="001D79C7"/>
    <w:rsid w:val="001E151A"/>
    <w:rsid w:val="001E24DC"/>
    <w:rsid w:val="001E28B1"/>
    <w:rsid w:val="001E342A"/>
    <w:rsid w:val="001E665F"/>
    <w:rsid w:val="001F330E"/>
    <w:rsid w:val="001F3C5E"/>
    <w:rsid w:val="001F417F"/>
    <w:rsid w:val="001F4AA5"/>
    <w:rsid w:val="001F57FD"/>
    <w:rsid w:val="001F7A54"/>
    <w:rsid w:val="001F7B9A"/>
    <w:rsid w:val="0020288B"/>
    <w:rsid w:val="00203C70"/>
    <w:rsid w:val="00207E40"/>
    <w:rsid w:val="002110DE"/>
    <w:rsid w:val="002132FE"/>
    <w:rsid w:val="002146C7"/>
    <w:rsid w:val="00217262"/>
    <w:rsid w:val="00217365"/>
    <w:rsid w:val="002210A7"/>
    <w:rsid w:val="00221118"/>
    <w:rsid w:val="002214B7"/>
    <w:rsid w:val="00222ADE"/>
    <w:rsid w:val="0022441F"/>
    <w:rsid w:val="002253ED"/>
    <w:rsid w:val="002261C8"/>
    <w:rsid w:val="00227EFF"/>
    <w:rsid w:val="00232699"/>
    <w:rsid w:val="002342D0"/>
    <w:rsid w:val="00234A50"/>
    <w:rsid w:val="00236893"/>
    <w:rsid w:val="00240672"/>
    <w:rsid w:val="0024180A"/>
    <w:rsid w:val="002427AD"/>
    <w:rsid w:val="00242A4C"/>
    <w:rsid w:val="00251B44"/>
    <w:rsid w:val="00253592"/>
    <w:rsid w:val="00255683"/>
    <w:rsid w:val="00257CC0"/>
    <w:rsid w:val="0026277C"/>
    <w:rsid w:val="00262DAF"/>
    <w:rsid w:val="00263377"/>
    <w:rsid w:val="002636B6"/>
    <w:rsid w:val="002643F3"/>
    <w:rsid w:val="002703BC"/>
    <w:rsid w:val="0027089A"/>
    <w:rsid w:val="0027150D"/>
    <w:rsid w:val="002777E2"/>
    <w:rsid w:val="00280878"/>
    <w:rsid w:val="00281F59"/>
    <w:rsid w:val="00283166"/>
    <w:rsid w:val="002842BB"/>
    <w:rsid w:val="00285021"/>
    <w:rsid w:val="00285048"/>
    <w:rsid w:val="00286419"/>
    <w:rsid w:val="002872BB"/>
    <w:rsid w:val="002879C4"/>
    <w:rsid w:val="002900B7"/>
    <w:rsid w:val="002907D5"/>
    <w:rsid w:val="00290A5E"/>
    <w:rsid w:val="00292E17"/>
    <w:rsid w:val="002977DF"/>
    <w:rsid w:val="002A0C64"/>
    <w:rsid w:val="002A361F"/>
    <w:rsid w:val="002A3BA4"/>
    <w:rsid w:val="002A41C7"/>
    <w:rsid w:val="002A41DE"/>
    <w:rsid w:val="002A4BFB"/>
    <w:rsid w:val="002A6B63"/>
    <w:rsid w:val="002A7FA3"/>
    <w:rsid w:val="002B0642"/>
    <w:rsid w:val="002B1342"/>
    <w:rsid w:val="002B1A46"/>
    <w:rsid w:val="002B3E07"/>
    <w:rsid w:val="002B4561"/>
    <w:rsid w:val="002B552F"/>
    <w:rsid w:val="002B5755"/>
    <w:rsid w:val="002B5FCF"/>
    <w:rsid w:val="002B6192"/>
    <w:rsid w:val="002B6994"/>
    <w:rsid w:val="002B7E3A"/>
    <w:rsid w:val="002C3F37"/>
    <w:rsid w:val="002C4349"/>
    <w:rsid w:val="002C4FD5"/>
    <w:rsid w:val="002C543F"/>
    <w:rsid w:val="002C6258"/>
    <w:rsid w:val="002D00C4"/>
    <w:rsid w:val="002D2162"/>
    <w:rsid w:val="002D53B6"/>
    <w:rsid w:val="002D5625"/>
    <w:rsid w:val="002D7BD1"/>
    <w:rsid w:val="002E0A56"/>
    <w:rsid w:val="002E46CB"/>
    <w:rsid w:val="002E608A"/>
    <w:rsid w:val="002E6179"/>
    <w:rsid w:val="002E6E5B"/>
    <w:rsid w:val="002F05B0"/>
    <w:rsid w:val="002F1997"/>
    <w:rsid w:val="002F1D23"/>
    <w:rsid w:val="002F2966"/>
    <w:rsid w:val="002F384C"/>
    <w:rsid w:val="002F3F70"/>
    <w:rsid w:val="002F400C"/>
    <w:rsid w:val="002F4E15"/>
    <w:rsid w:val="002F57B4"/>
    <w:rsid w:val="0030253E"/>
    <w:rsid w:val="00302550"/>
    <w:rsid w:val="00302C76"/>
    <w:rsid w:val="00305992"/>
    <w:rsid w:val="00306765"/>
    <w:rsid w:val="00307D2F"/>
    <w:rsid w:val="00311C44"/>
    <w:rsid w:val="00313606"/>
    <w:rsid w:val="00313CBA"/>
    <w:rsid w:val="00314C39"/>
    <w:rsid w:val="003156FC"/>
    <w:rsid w:val="00317EB1"/>
    <w:rsid w:val="00320AD7"/>
    <w:rsid w:val="00321297"/>
    <w:rsid w:val="003220B8"/>
    <w:rsid w:val="00322F2D"/>
    <w:rsid w:val="00324E2E"/>
    <w:rsid w:val="00326AED"/>
    <w:rsid w:val="003340AE"/>
    <w:rsid w:val="003374A4"/>
    <w:rsid w:val="003426A0"/>
    <w:rsid w:val="00343A3D"/>
    <w:rsid w:val="00346AE1"/>
    <w:rsid w:val="0034705C"/>
    <w:rsid w:val="003515B2"/>
    <w:rsid w:val="00353508"/>
    <w:rsid w:val="00353EB6"/>
    <w:rsid w:val="00354095"/>
    <w:rsid w:val="00355EC5"/>
    <w:rsid w:val="003564FE"/>
    <w:rsid w:val="00360E93"/>
    <w:rsid w:val="0036258B"/>
    <w:rsid w:val="0036296B"/>
    <w:rsid w:val="00362E97"/>
    <w:rsid w:val="00363A48"/>
    <w:rsid w:val="00364350"/>
    <w:rsid w:val="00364A53"/>
    <w:rsid w:val="0036504B"/>
    <w:rsid w:val="00365E14"/>
    <w:rsid w:val="00366AFF"/>
    <w:rsid w:val="003679B5"/>
    <w:rsid w:val="00372468"/>
    <w:rsid w:val="003732E4"/>
    <w:rsid w:val="003735E7"/>
    <w:rsid w:val="00374AEC"/>
    <w:rsid w:val="00377C8D"/>
    <w:rsid w:val="00380145"/>
    <w:rsid w:val="00380440"/>
    <w:rsid w:val="00385F0C"/>
    <w:rsid w:val="00386280"/>
    <w:rsid w:val="0038686A"/>
    <w:rsid w:val="00386988"/>
    <w:rsid w:val="003902B3"/>
    <w:rsid w:val="0039286E"/>
    <w:rsid w:val="00392877"/>
    <w:rsid w:val="00396702"/>
    <w:rsid w:val="003A0D39"/>
    <w:rsid w:val="003A4AC8"/>
    <w:rsid w:val="003A4E1E"/>
    <w:rsid w:val="003A675A"/>
    <w:rsid w:val="003A75E2"/>
    <w:rsid w:val="003B37BA"/>
    <w:rsid w:val="003B4359"/>
    <w:rsid w:val="003B4EB6"/>
    <w:rsid w:val="003C0C0F"/>
    <w:rsid w:val="003C247C"/>
    <w:rsid w:val="003C31B7"/>
    <w:rsid w:val="003C40BA"/>
    <w:rsid w:val="003C4C45"/>
    <w:rsid w:val="003C693E"/>
    <w:rsid w:val="003C7DF0"/>
    <w:rsid w:val="003D0DCC"/>
    <w:rsid w:val="003D1FF8"/>
    <w:rsid w:val="003D2EA7"/>
    <w:rsid w:val="003D4750"/>
    <w:rsid w:val="003D6DF0"/>
    <w:rsid w:val="003D785D"/>
    <w:rsid w:val="003E2D8D"/>
    <w:rsid w:val="003E356A"/>
    <w:rsid w:val="003E5C64"/>
    <w:rsid w:val="003F1344"/>
    <w:rsid w:val="003F4062"/>
    <w:rsid w:val="003F5177"/>
    <w:rsid w:val="004024F3"/>
    <w:rsid w:val="00402B2E"/>
    <w:rsid w:val="00402D5C"/>
    <w:rsid w:val="00402DF8"/>
    <w:rsid w:val="0040392B"/>
    <w:rsid w:val="00403B1F"/>
    <w:rsid w:val="00404CB3"/>
    <w:rsid w:val="004121CB"/>
    <w:rsid w:val="0041480B"/>
    <w:rsid w:val="00414D0D"/>
    <w:rsid w:val="004218BC"/>
    <w:rsid w:val="00422360"/>
    <w:rsid w:val="00422B75"/>
    <w:rsid w:val="00422D10"/>
    <w:rsid w:val="004244F2"/>
    <w:rsid w:val="00425CF4"/>
    <w:rsid w:val="0043145D"/>
    <w:rsid w:val="00431EDB"/>
    <w:rsid w:val="004351BF"/>
    <w:rsid w:val="00435531"/>
    <w:rsid w:val="00435D53"/>
    <w:rsid w:val="004368FB"/>
    <w:rsid w:val="004369E2"/>
    <w:rsid w:val="0044143E"/>
    <w:rsid w:val="00444FE3"/>
    <w:rsid w:val="0044613C"/>
    <w:rsid w:val="00447B1E"/>
    <w:rsid w:val="00451AE9"/>
    <w:rsid w:val="004530F6"/>
    <w:rsid w:val="00453B9A"/>
    <w:rsid w:val="0045535A"/>
    <w:rsid w:val="00455E08"/>
    <w:rsid w:val="00461FAC"/>
    <w:rsid w:val="0046213A"/>
    <w:rsid w:val="00462371"/>
    <w:rsid w:val="004626C3"/>
    <w:rsid w:val="00467687"/>
    <w:rsid w:val="004702DA"/>
    <w:rsid w:val="00470E9B"/>
    <w:rsid w:val="00471C13"/>
    <w:rsid w:val="004738EF"/>
    <w:rsid w:val="0047407F"/>
    <w:rsid w:val="00475384"/>
    <w:rsid w:val="00475AD3"/>
    <w:rsid w:val="004762C0"/>
    <w:rsid w:val="004775E0"/>
    <w:rsid w:val="00484721"/>
    <w:rsid w:val="004906D0"/>
    <w:rsid w:val="00490D36"/>
    <w:rsid w:val="0049304E"/>
    <w:rsid w:val="00493FF7"/>
    <w:rsid w:val="00494BA5"/>
    <w:rsid w:val="00494FCB"/>
    <w:rsid w:val="00496A55"/>
    <w:rsid w:val="00496E78"/>
    <w:rsid w:val="00497213"/>
    <w:rsid w:val="004A0E10"/>
    <w:rsid w:val="004A15D0"/>
    <w:rsid w:val="004A2948"/>
    <w:rsid w:val="004A3250"/>
    <w:rsid w:val="004B06BE"/>
    <w:rsid w:val="004B0B04"/>
    <w:rsid w:val="004B1286"/>
    <w:rsid w:val="004B22F2"/>
    <w:rsid w:val="004B5BC4"/>
    <w:rsid w:val="004C0B0C"/>
    <w:rsid w:val="004C138D"/>
    <w:rsid w:val="004C2341"/>
    <w:rsid w:val="004C26B5"/>
    <w:rsid w:val="004C2A48"/>
    <w:rsid w:val="004C44FD"/>
    <w:rsid w:val="004C567A"/>
    <w:rsid w:val="004D06A8"/>
    <w:rsid w:val="004D4180"/>
    <w:rsid w:val="004D774F"/>
    <w:rsid w:val="004E0FDB"/>
    <w:rsid w:val="004E1A54"/>
    <w:rsid w:val="004E2689"/>
    <w:rsid w:val="004E2D4B"/>
    <w:rsid w:val="004E3873"/>
    <w:rsid w:val="004E5807"/>
    <w:rsid w:val="004E61DF"/>
    <w:rsid w:val="004E7E5D"/>
    <w:rsid w:val="004E7FFC"/>
    <w:rsid w:val="004F048E"/>
    <w:rsid w:val="004F21BF"/>
    <w:rsid w:val="004F302F"/>
    <w:rsid w:val="004F5028"/>
    <w:rsid w:val="0050051E"/>
    <w:rsid w:val="00500604"/>
    <w:rsid w:val="00503307"/>
    <w:rsid w:val="00504B19"/>
    <w:rsid w:val="0050588B"/>
    <w:rsid w:val="00505CCB"/>
    <w:rsid w:val="00510C29"/>
    <w:rsid w:val="00511BF9"/>
    <w:rsid w:val="00511FDB"/>
    <w:rsid w:val="005145BA"/>
    <w:rsid w:val="00515A17"/>
    <w:rsid w:val="0052064E"/>
    <w:rsid w:val="00520AAB"/>
    <w:rsid w:val="00523472"/>
    <w:rsid w:val="00523B33"/>
    <w:rsid w:val="005246D4"/>
    <w:rsid w:val="005273E9"/>
    <w:rsid w:val="00527B1D"/>
    <w:rsid w:val="005311A4"/>
    <w:rsid w:val="00532735"/>
    <w:rsid w:val="00533E30"/>
    <w:rsid w:val="00537B6D"/>
    <w:rsid w:val="00541ED2"/>
    <w:rsid w:val="00544E31"/>
    <w:rsid w:val="00545A41"/>
    <w:rsid w:val="005548B6"/>
    <w:rsid w:val="00557D2C"/>
    <w:rsid w:val="00560705"/>
    <w:rsid w:val="00561B39"/>
    <w:rsid w:val="005622BF"/>
    <w:rsid w:val="00563661"/>
    <w:rsid w:val="00564DF9"/>
    <w:rsid w:val="00564F84"/>
    <w:rsid w:val="00565703"/>
    <w:rsid w:val="0056578B"/>
    <w:rsid w:val="005663BF"/>
    <w:rsid w:val="005707EB"/>
    <w:rsid w:val="0057471B"/>
    <w:rsid w:val="00577F07"/>
    <w:rsid w:val="00580BFE"/>
    <w:rsid w:val="005832BA"/>
    <w:rsid w:val="0058426A"/>
    <w:rsid w:val="00586830"/>
    <w:rsid w:val="00586EB8"/>
    <w:rsid w:val="00591D8F"/>
    <w:rsid w:val="005933FE"/>
    <w:rsid w:val="005951F8"/>
    <w:rsid w:val="005A152D"/>
    <w:rsid w:val="005A4702"/>
    <w:rsid w:val="005B3C1E"/>
    <w:rsid w:val="005D03E1"/>
    <w:rsid w:val="005D16D9"/>
    <w:rsid w:val="005D2961"/>
    <w:rsid w:val="005D595B"/>
    <w:rsid w:val="005D6080"/>
    <w:rsid w:val="005D6121"/>
    <w:rsid w:val="005D79B3"/>
    <w:rsid w:val="005E0028"/>
    <w:rsid w:val="005E0CD1"/>
    <w:rsid w:val="005F31B4"/>
    <w:rsid w:val="005F593C"/>
    <w:rsid w:val="005F64E5"/>
    <w:rsid w:val="005F72D3"/>
    <w:rsid w:val="00601C9F"/>
    <w:rsid w:val="00605D29"/>
    <w:rsid w:val="006079A2"/>
    <w:rsid w:val="00614655"/>
    <w:rsid w:val="0061569A"/>
    <w:rsid w:val="006163FA"/>
    <w:rsid w:val="00620339"/>
    <w:rsid w:val="00624E61"/>
    <w:rsid w:val="00625239"/>
    <w:rsid w:val="0062642C"/>
    <w:rsid w:val="00626F00"/>
    <w:rsid w:val="00630F6A"/>
    <w:rsid w:val="00631155"/>
    <w:rsid w:val="00631732"/>
    <w:rsid w:val="00631D8E"/>
    <w:rsid w:val="0063293B"/>
    <w:rsid w:val="0063354F"/>
    <w:rsid w:val="00633582"/>
    <w:rsid w:val="00634A65"/>
    <w:rsid w:val="006369DB"/>
    <w:rsid w:val="00640684"/>
    <w:rsid w:val="006433F2"/>
    <w:rsid w:val="00643979"/>
    <w:rsid w:val="00643F3E"/>
    <w:rsid w:val="00652BAA"/>
    <w:rsid w:val="0065528C"/>
    <w:rsid w:val="00657A95"/>
    <w:rsid w:val="0066459E"/>
    <w:rsid w:val="00665786"/>
    <w:rsid w:val="00665881"/>
    <w:rsid w:val="0066660A"/>
    <w:rsid w:val="0066686F"/>
    <w:rsid w:val="006673E7"/>
    <w:rsid w:val="006707FD"/>
    <w:rsid w:val="00671883"/>
    <w:rsid w:val="006720F2"/>
    <w:rsid w:val="006749E2"/>
    <w:rsid w:val="00674B77"/>
    <w:rsid w:val="00677802"/>
    <w:rsid w:val="00680914"/>
    <w:rsid w:val="0068258F"/>
    <w:rsid w:val="00682D15"/>
    <w:rsid w:val="0068670A"/>
    <w:rsid w:val="00693DD2"/>
    <w:rsid w:val="0069475A"/>
    <w:rsid w:val="00694B39"/>
    <w:rsid w:val="0069516C"/>
    <w:rsid w:val="00697078"/>
    <w:rsid w:val="00697FCA"/>
    <w:rsid w:val="006A0BC0"/>
    <w:rsid w:val="006A28C1"/>
    <w:rsid w:val="006A34FF"/>
    <w:rsid w:val="006A36B2"/>
    <w:rsid w:val="006A3CEA"/>
    <w:rsid w:val="006A4227"/>
    <w:rsid w:val="006A4DFF"/>
    <w:rsid w:val="006A6B4C"/>
    <w:rsid w:val="006A6CA6"/>
    <w:rsid w:val="006B05A2"/>
    <w:rsid w:val="006B1865"/>
    <w:rsid w:val="006B259A"/>
    <w:rsid w:val="006B2F37"/>
    <w:rsid w:val="006B5B2E"/>
    <w:rsid w:val="006B60F8"/>
    <w:rsid w:val="006B66A1"/>
    <w:rsid w:val="006B68BC"/>
    <w:rsid w:val="006C12C2"/>
    <w:rsid w:val="006C3178"/>
    <w:rsid w:val="006C358F"/>
    <w:rsid w:val="006C3C3A"/>
    <w:rsid w:val="006C53C2"/>
    <w:rsid w:val="006C63BC"/>
    <w:rsid w:val="006C6B75"/>
    <w:rsid w:val="006C6E63"/>
    <w:rsid w:val="006C705C"/>
    <w:rsid w:val="006D135A"/>
    <w:rsid w:val="006D2E1F"/>
    <w:rsid w:val="006D75AA"/>
    <w:rsid w:val="006D7A1D"/>
    <w:rsid w:val="006E017D"/>
    <w:rsid w:val="006E0B0B"/>
    <w:rsid w:val="006E1A9C"/>
    <w:rsid w:val="006E3215"/>
    <w:rsid w:val="006E3D52"/>
    <w:rsid w:val="006E506B"/>
    <w:rsid w:val="006E7360"/>
    <w:rsid w:val="006F3601"/>
    <w:rsid w:val="006F3ABB"/>
    <w:rsid w:val="006F3BE5"/>
    <w:rsid w:val="006F3EDF"/>
    <w:rsid w:val="006F73FA"/>
    <w:rsid w:val="006F77D1"/>
    <w:rsid w:val="00700C45"/>
    <w:rsid w:val="00701196"/>
    <w:rsid w:val="00701737"/>
    <w:rsid w:val="00703A8C"/>
    <w:rsid w:val="00703C7C"/>
    <w:rsid w:val="007078C3"/>
    <w:rsid w:val="007123F9"/>
    <w:rsid w:val="00712B73"/>
    <w:rsid w:val="00716877"/>
    <w:rsid w:val="0072083F"/>
    <w:rsid w:val="00720AED"/>
    <w:rsid w:val="0072237F"/>
    <w:rsid w:val="0072435C"/>
    <w:rsid w:val="0072762C"/>
    <w:rsid w:val="00730982"/>
    <w:rsid w:val="007326E4"/>
    <w:rsid w:val="007339F9"/>
    <w:rsid w:val="00733C77"/>
    <w:rsid w:val="0073416D"/>
    <w:rsid w:val="00744B40"/>
    <w:rsid w:val="00746495"/>
    <w:rsid w:val="007470E3"/>
    <w:rsid w:val="00751340"/>
    <w:rsid w:val="00751CD0"/>
    <w:rsid w:val="0075239C"/>
    <w:rsid w:val="007523D6"/>
    <w:rsid w:val="00756FA4"/>
    <w:rsid w:val="00757810"/>
    <w:rsid w:val="00757D2B"/>
    <w:rsid w:val="00760D8B"/>
    <w:rsid w:val="00761C1A"/>
    <w:rsid w:val="00762661"/>
    <w:rsid w:val="00763A4C"/>
    <w:rsid w:val="0076455F"/>
    <w:rsid w:val="00772073"/>
    <w:rsid w:val="00774DC1"/>
    <w:rsid w:val="00775674"/>
    <w:rsid w:val="00775BEC"/>
    <w:rsid w:val="00776A02"/>
    <w:rsid w:val="00777CEF"/>
    <w:rsid w:val="00780289"/>
    <w:rsid w:val="00784423"/>
    <w:rsid w:val="007846D6"/>
    <w:rsid w:val="00785FD5"/>
    <w:rsid w:val="00786BF8"/>
    <w:rsid w:val="007902FD"/>
    <w:rsid w:val="00793C60"/>
    <w:rsid w:val="00795F8F"/>
    <w:rsid w:val="00797B73"/>
    <w:rsid w:val="007A0462"/>
    <w:rsid w:val="007A2444"/>
    <w:rsid w:val="007A3994"/>
    <w:rsid w:val="007A7278"/>
    <w:rsid w:val="007B2229"/>
    <w:rsid w:val="007B2805"/>
    <w:rsid w:val="007B3D93"/>
    <w:rsid w:val="007B4387"/>
    <w:rsid w:val="007B50BE"/>
    <w:rsid w:val="007C084F"/>
    <w:rsid w:val="007C372D"/>
    <w:rsid w:val="007C7510"/>
    <w:rsid w:val="007D0CBA"/>
    <w:rsid w:val="007D1626"/>
    <w:rsid w:val="007E2657"/>
    <w:rsid w:val="007E55DD"/>
    <w:rsid w:val="007E710E"/>
    <w:rsid w:val="007F01C1"/>
    <w:rsid w:val="007F2971"/>
    <w:rsid w:val="007F5415"/>
    <w:rsid w:val="007F5877"/>
    <w:rsid w:val="007F6460"/>
    <w:rsid w:val="007F693D"/>
    <w:rsid w:val="007F7799"/>
    <w:rsid w:val="007F7F19"/>
    <w:rsid w:val="008028BB"/>
    <w:rsid w:val="00802C82"/>
    <w:rsid w:val="0080341E"/>
    <w:rsid w:val="0080640F"/>
    <w:rsid w:val="008066C5"/>
    <w:rsid w:val="00807D6E"/>
    <w:rsid w:val="00807FD4"/>
    <w:rsid w:val="00810CC8"/>
    <w:rsid w:val="0081541A"/>
    <w:rsid w:val="00820617"/>
    <w:rsid w:val="0082068D"/>
    <w:rsid w:val="0082387C"/>
    <w:rsid w:val="00824B0E"/>
    <w:rsid w:val="00825842"/>
    <w:rsid w:val="00825EB3"/>
    <w:rsid w:val="0082782F"/>
    <w:rsid w:val="00840487"/>
    <w:rsid w:val="00844192"/>
    <w:rsid w:val="0084475E"/>
    <w:rsid w:val="008447C1"/>
    <w:rsid w:val="0084614A"/>
    <w:rsid w:val="00851C84"/>
    <w:rsid w:val="00853A35"/>
    <w:rsid w:val="008642E5"/>
    <w:rsid w:val="00864C55"/>
    <w:rsid w:val="00864E29"/>
    <w:rsid w:val="008727B2"/>
    <w:rsid w:val="00875AA4"/>
    <w:rsid w:val="00877A75"/>
    <w:rsid w:val="00881653"/>
    <w:rsid w:val="0088413B"/>
    <w:rsid w:val="008878A9"/>
    <w:rsid w:val="00893852"/>
    <w:rsid w:val="00894831"/>
    <w:rsid w:val="00896606"/>
    <w:rsid w:val="00897618"/>
    <w:rsid w:val="008A182A"/>
    <w:rsid w:val="008A1F71"/>
    <w:rsid w:val="008A5312"/>
    <w:rsid w:val="008A5BE7"/>
    <w:rsid w:val="008B0710"/>
    <w:rsid w:val="008B0867"/>
    <w:rsid w:val="008B26B0"/>
    <w:rsid w:val="008B2C0B"/>
    <w:rsid w:val="008B3635"/>
    <w:rsid w:val="008B6939"/>
    <w:rsid w:val="008C06AC"/>
    <w:rsid w:val="008C3AB6"/>
    <w:rsid w:val="008C5DE9"/>
    <w:rsid w:val="008D0806"/>
    <w:rsid w:val="008D2664"/>
    <w:rsid w:val="008D3C1B"/>
    <w:rsid w:val="008D747E"/>
    <w:rsid w:val="008E2C86"/>
    <w:rsid w:val="008E506D"/>
    <w:rsid w:val="008E6A34"/>
    <w:rsid w:val="008E6F97"/>
    <w:rsid w:val="008E716A"/>
    <w:rsid w:val="008E7C1E"/>
    <w:rsid w:val="008F0723"/>
    <w:rsid w:val="008F7A1D"/>
    <w:rsid w:val="00911EB3"/>
    <w:rsid w:val="009148E7"/>
    <w:rsid w:val="009159CD"/>
    <w:rsid w:val="009165A8"/>
    <w:rsid w:val="009174CB"/>
    <w:rsid w:val="00924B79"/>
    <w:rsid w:val="00925CBD"/>
    <w:rsid w:val="00933361"/>
    <w:rsid w:val="00933E77"/>
    <w:rsid w:val="00937B2B"/>
    <w:rsid w:val="009406A4"/>
    <w:rsid w:val="00941BFA"/>
    <w:rsid w:val="009445BC"/>
    <w:rsid w:val="009445C4"/>
    <w:rsid w:val="00945827"/>
    <w:rsid w:val="009462CD"/>
    <w:rsid w:val="009471A6"/>
    <w:rsid w:val="00950FAE"/>
    <w:rsid w:val="00952723"/>
    <w:rsid w:val="0095435D"/>
    <w:rsid w:val="00954D68"/>
    <w:rsid w:val="009551DB"/>
    <w:rsid w:val="00955C3C"/>
    <w:rsid w:val="00955E2D"/>
    <w:rsid w:val="009564BC"/>
    <w:rsid w:val="009613DC"/>
    <w:rsid w:val="0096228B"/>
    <w:rsid w:val="00962DCE"/>
    <w:rsid w:val="0096362B"/>
    <w:rsid w:val="009643A6"/>
    <w:rsid w:val="009665E7"/>
    <w:rsid w:val="009703B7"/>
    <w:rsid w:val="00972FF5"/>
    <w:rsid w:val="00973159"/>
    <w:rsid w:val="00973277"/>
    <w:rsid w:val="00981070"/>
    <w:rsid w:val="00981C51"/>
    <w:rsid w:val="00985C17"/>
    <w:rsid w:val="00986E53"/>
    <w:rsid w:val="009911C9"/>
    <w:rsid w:val="00993C15"/>
    <w:rsid w:val="009947F0"/>
    <w:rsid w:val="0099711B"/>
    <w:rsid w:val="00997B94"/>
    <w:rsid w:val="009A2CC5"/>
    <w:rsid w:val="009A62BC"/>
    <w:rsid w:val="009A69AF"/>
    <w:rsid w:val="009B1887"/>
    <w:rsid w:val="009B5FEA"/>
    <w:rsid w:val="009C36AB"/>
    <w:rsid w:val="009C3E2C"/>
    <w:rsid w:val="009C56BA"/>
    <w:rsid w:val="009C6553"/>
    <w:rsid w:val="009D5947"/>
    <w:rsid w:val="009D646E"/>
    <w:rsid w:val="009E2A1F"/>
    <w:rsid w:val="009E3FC2"/>
    <w:rsid w:val="009F0D17"/>
    <w:rsid w:val="009F11D3"/>
    <w:rsid w:val="009F1895"/>
    <w:rsid w:val="009F200E"/>
    <w:rsid w:val="009F31C6"/>
    <w:rsid w:val="009F3F7D"/>
    <w:rsid w:val="009F43B1"/>
    <w:rsid w:val="00A01E4B"/>
    <w:rsid w:val="00A026C5"/>
    <w:rsid w:val="00A031AD"/>
    <w:rsid w:val="00A05E54"/>
    <w:rsid w:val="00A061FF"/>
    <w:rsid w:val="00A06673"/>
    <w:rsid w:val="00A06B4D"/>
    <w:rsid w:val="00A07C1B"/>
    <w:rsid w:val="00A1180F"/>
    <w:rsid w:val="00A11C3D"/>
    <w:rsid w:val="00A1245B"/>
    <w:rsid w:val="00A12673"/>
    <w:rsid w:val="00A144A4"/>
    <w:rsid w:val="00A14B08"/>
    <w:rsid w:val="00A16FE3"/>
    <w:rsid w:val="00A175C1"/>
    <w:rsid w:val="00A23B47"/>
    <w:rsid w:val="00A24BDE"/>
    <w:rsid w:val="00A261C1"/>
    <w:rsid w:val="00A262DB"/>
    <w:rsid w:val="00A27150"/>
    <w:rsid w:val="00A32B33"/>
    <w:rsid w:val="00A32BD2"/>
    <w:rsid w:val="00A32EA8"/>
    <w:rsid w:val="00A35740"/>
    <w:rsid w:val="00A435A8"/>
    <w:rsid w:val="00A445C5"/>
    <w:rsid w:val="00A446A1"/>
    <w:rsid w:val="00A50C60"/>
    <w:rsid w:val="00A51AFB"/>
    <w:rsid w:val="00A5413B"/>
    <w:rsid w:val="00A558CF"/>
    <w:rsid w:val="00A56CF7"/>
    <w:rsid w:val="00A61795"/>
    <w:rsid w:val="00A622F0"/>
    <w:rsid w:val="00A63AC0"/>
    <w:rsid w:val="00A63DFB"/>
    <w:rsid w:val="00A669F7"/>
    <w:rsid w:val="00A66B7F"/>
    <w:rsid w:val="00A67DC2"/>
    <w:rsid w:val="00A716C9"/>
    <w:rsid w:val="00A73EC2"/>
    <w:rsid w:val="00A76968"/>
    <w:rsid w:val="00A80464"/>
    <w:rsid w:val="00A808CF"/>
    <w:rsid w:val="00A81798"/>
    <w:rsid w:val="00A82107"/>
    <w:rsid w:val="00A830E4"/>
    <w:rsid w:val="00A838F5"/>
    <w:rsid w:val="00A83EB0"/>
    <w:rsid w:val="00A85324"/>
    <w:rsid w:val="00A865C3"/>
    <w:rsid w:val="00A923B2"/>
    <w:rsid w:val="00A92FE0"/>
    <w:rsid w:val="00A94F4F"/>
    <w:rsid w:val="00AA1409"/>
    <w:rsid w:val="00AA27B9"/>
    <w:rsid w:val="00AA283D"/>
    <w:rsid w:val="00AA28FB"/>
    <w:rsid w:val="00AA37CE"/>
    <w:rsid w:val="00AA3D08"/>
    <w:rsid w:val="00AA5083"/>
    <w:rsid w:val="00AA5CE3"/>
    <w:rsid w:val="00AB127B"/>
    <w:rsid w:val="00AB2089"/>
    <w:rsid w:val="00AB5749"/>
    <w:rsid w:val="00AB5F56"/>
    <w:rsid w:val="00AB6B3C"/>
    <w:rsid w:val="00AC069C"/>
    <w:rsid w:val="00AC10FC"/>
    <w:rsid w:val="00AC2202"/>
    <w:rsid w:val="00AC4661"/>
    <w:rsid w:val="00AC59ED"/>
    <w:rsid w:val="00AC5CE8"/>
    <w:rsid w:val="00AD0485"/>
    <w:rsid w:val="00AD0C38"/>
    <w:rsid w:val="00AD0E8E"/>
    <w:rsid w:val="00AD466F"/>
    <w:rsid w:val="00AD7E21"/>
    <w:rsid w:val="00AE2DE2"/>
    <w:rsid w:val="00AE2ED9"/>
    <w:rsid w:val="00AE43CF"/>
    <w:rsid w:val="00AE7D0E"/>
    <w:rsid w:val="00AF1D7A"/>
    <w:rsid w:val="00AF3FF2"/>
    <w:rsid w:val="00AF5F5C"/>
    <w:rsid w:val="00AF75EB"/>
    <w:rsid w:val="00AF79EA"/>
    <w:rsid w:val="00B004F4"/>
    <w:rsid w:val="00B00806"/>
    <w:rsid w:val="00B02349"/>
    <w:rsid w:val="00B02C00"/>
    <w:rsid w:val="00B03D71"/>
    <w:rsid w:val="00B047C9"/>
    <w:rsid w:val="00B04C40"/>
    <w:rsid w:val="00B100D1"/>
    <w:rsid w:val="00B10B73"/>
    <w:rsid w:val="00B1286A"/>
    <w:rsid w:val="00B12A9F"/>
    <w:rsid w:val="00B1469B"/>
    <w:rsid w:val="00B15F42"/>
    <w:rsid w:val="00B17C22"/>
    <w:rsid w:val="00B20C3B"/>
    <w:rsid w:val="00B23703"/>
    <w:rsid w:val="00B30EE1"/>
    <w:rsid w:val="00B32907"/>
    <w:rsid w:val="00B339AA"/>
    <w:rsid w:val="00B3473B"/>
    <w:rsid w:val="00B368BF"/>
    <w:rsid w:val="00B370C2"/>
    <w:rsid w:val="00B4138E"/>
    <w:rsid w:val="00B44E42"/>
    <w:rsid w:val="00B45EF8"/>
    <w:rsid w:val="00B533B8"/>
    <w:rsid w:val="00B5358F"/>
    <w:rsid w:val="00B54219"/>
    <w:rsid w:val="00B54326"/>
    <w:rsid w:val="00B5757F"/>
    <w:rsid w:val="00B608F1"/>
    <w:rsid w:val="00B63418"/>
    <w:rsid w:val="00B641DC"/>
    <w:rsid w:val="00B64D08"/>
    <w:rsid w:val="00B665EE"/>
    <w:rsid w:val="00B722FA"/>
    <w:rsid w:val="00B74038"/>
    <w:rsid w:val="00B7560C"/>
    <w:rsid w:val="00B80E1E"/>
    <w:rsid w:val="00B821A1"/>
    <w:rsid w:val="00B824A4"/>
    <w:rsid w:val="00B84886"/>
    <w:rsid w:val="00B86B95"/>
    <w:rsid w:val="00B9016B"/>
    <w:rsid w:val="00B917FD"/>
    <w:rsid w:val="00B92012"/>
    <w:rsid w:val="00B92D08"/>
    <w:rsid w:val="00BA4E1D"/>
    <w:rsid w:val="00BA58A8"/>
    <w:rsid w:val="00BA622C"/>
    <w:rsid w:val="00BA6359"/>
    <w:rsid w:val="00BA68CB"/>
    <w:rsid w:val="00BB21FC"/>
    <w:rsid w:val="00BB651A"/>
    <w:rsid w:val="00BB664E"/>
    <w:rsid w:val="00BC18B2"/>
    <w:rsid w:val="00BC3FC3"/>
    <w:rsid w:val="00BC40B3"/>
    <w:rsid w:val="00BC4E9A"/>
    <w:rsid w:val="00BC4F77"/>
    <w:rsid w:val="00BC5FF2"/>
    <w:rsid w:val="00BD0A8D"/>
    <w:rsid w:val="00BD4A1A"/>
    <w:rsid w:val="00BD59D1"/>
    <w:rsid w:val="00BD658E"/>
    <w:rsid w:val="00BD7B5F"/>
    <w:rsid w:val="00BE09B7"/>
    <w:rsid w:val="00BE0FCA"/>
    <w:rsid w:val="00BE4327"/>
    <w:rsid w:val="00BE4915"/>
    <w:rsid w:val="00BE57A2"/>
    <w:rsid w:val="00BE6FF5"/>
    <w:rsid w:val="00BF3CD7"/>
    <w:rsid w:val="00BF5965"/>
    <w:rsid w:val="00C014CE"/>
    <w:rsid w:val="00C0373C"/>
    <w:rsid w:val="00C043DF"/>
    <w:rsid w:val="00C04661"/>
    <w:rsid w:val="00C05085"/>
    <w:rsid w:val="00C06F86"/>
    <w:rsid w:val="00C102A3"/>
    <w:rsid w:val="00C102A7"/>
    <w:rsid w:val="00C10F1F"/>
    <w:rsid w:val="00C11F71"/>
    <w:rsid w:val="00C14491"/>
    <w:rsid w:val="00C146E0"/>
    <w:rsid w:val="00C14F5E"/>
    <w:rsid w:val="00C1736D"/>
    <w:rsid w:val="00C21134"/>
    <w:rsid w:val="00C22162"/>
    <w:rsid w:val="00C22D64"/>
    <w:rsid w:val="00C24D29"/>
    <w:rsid w:val="00C2556A"/>
    <w:rsid w:val="00C257B9"/>
    <w:rsid w:val="00C26BCB"/>
    <w:rsid w:val="00C27083"/>
    <w:rsid w:val="00C27928"/>
    <w:rsid w:val="00C27977"/>
    <w:rsid w:val="00C32BD4"/>
    <w:rsid w:val="00C32BE5"/>
    <w:rsid w:val="00C3389E"/>
    <w:rsid w:val="00C35688"/>
    <w:rsid w:val="00C4147F"/>
    <w:rsid w:val="00C42085"/>
    <w:rsid w:val="00C427F5"/>
    <w:rsid w:val="00C531DB"/>
    <w:rsid w:val="00C54034"/>
    <w:rsid w:val="00C5571F"/>
    <w:rsid w:val="00C7076D"/>
    <w:rsid w:val="00C7790D"/>
    <w:rsid w:val="00C81485"/>
    <w:rsid w:val="00C82E1E"/>
    <w:rsid w:val="00C910F6"/>
    <w:rsid w:val="00C9128F"/>
    <w:rsid w:val="00C964E8"/>
    <w:rsid w:val="00CA01D8"/>
    <w:rsid w:val="00CA073C"/>
    <w:rsid w:val="00CA0770"/>
    <w:rsid w:val="00CA1EA4"/>
    <w:rsid w:val="00CB01D4"/>
    <w:rsid w:val="00CB076E"/>
    <w:rsid w:val="00CB11E3"/>
    <w:rsid w:val="00CB1BD8"/>
    <w:rsid w:val="00CB31B4"/>
    <w:rsid w:val="00CB3367"/>
    <w:rsid w:val="00CB496A"/>
    <w:rsid w:val="00CB4A61"/>
    <w:rsid w:val="00CB5838"/>
    <w:rsid w:val="00CB7BC5"/>
    <w:rsid w:val="00CC0119"/>
    <w:rsid w:val="00CC46DE"/>
    <w:rsid w:val="00CC5367"/>
    <w:rsid w:val="00CC71D1"/>
    <w:rsid w:val="00CC7AE4"/>
    <w:rsid w:val="00CD0AD6"/>
    <w:rsid w:val="00CD26B8"/>
    <w:rsid w:val="00CD2B97"/>
    <w:rsid w:val="00CD3805"/>
    <w:rsid w:val="00CD3AD7"/>
    <w:rsid w:val="00CE0378"/>
    <w:rsid w:val="00CE056C"/>
    <w:rsid w:val="00CE5CD5"/>
    <w:rsid w:val="00CE5E29"/>
    <w:rsid w:val="00CE64A3"/>
    <w:rsid w:val="00CE6520"/>
    <w:rsid w:val="00CE6B79"/>
    <w:rsid w:val="00CF15F0"/>
    <w:rsid w:val="00CF1C0E"/>
    <w:rsid w:val="00CF21E7"/>
    <w:rsid w:val="00CF32B7"/>
    <w:rsid w:val="00CF358B"/>
    <w:rsid w:val="00CF5BD3"/>
    <w:rsid w:val="00CF5CA3"/>
    <w:rsid w:val="00D001E9"/>
    <w:rsid w:val="00D002E0"/>
    <w:rsid w:val="00D02498"/>
    <w:rsid w:val="00D025DA"/>
    <w:rsid w:val="00D06951"/>
    <w:rsid w:val="00D13FBB"/>
    <w:rsid w:val="00D14D48"/>
    <w:rsid w:val="00D158C3"/>
    <w:rsid w:val="00D21B1C"/>
    <w:rsid w:val="00D24EAB"/>
    <w:rsid w:val="00D2515A"/>
    <w:rsid w:val="00D251E1"/>
    <w:rsid w:val="00D268E1"/>
    <w:rsid w:val="00D27BE1"/>
    <w:rsid w:val="00D30054"/>
    <w:rsid w:val="00D312A0"/>
    <w:rsid w:val="00D3325B"/>
    <w:rsid w:val="00D411F4"/>
    <w:rsid w:val="00D41EAD"/>
    <w:rsid w:val="00D4505C"/>
    <w:rsid w:val="00D4545B"/>
    <w:rsid w:val="00D5349F"/>
    <w:rsid w:val="00D56308"/>
    <w:rsid w:val="00D565B0"/>
    <w:rsid w:val="00D60B57"/>
    <w:rsid w:val="00D61B84"/>
    <w:rsid w:val="00D64765"/>
    <w:rsid w:val="00D654EE"/>
    <w:rsid w:val="00D66B87"/>
    <w:rsid w:val="00D72382"/>
    <w:rsid w:val="00D72D63"/>
    <w:rsid w:val="00D75730"/>
    <w:rsid w:val="00D7757E"/>
    <w:rsid w:val="00D80229"/>
    <w:rsid w:val="00D80D77"/>
    <w:rsid w:val="00D8194A"/>
    <w:rsid w:val="00D8364E"/>
    <w:rsid w:val="00D868BC"/>
    <w:rsid w:val="00D90F94"/>
    <w:rsid w:val="00D92D43"/>
    <w:rsid w:val="00D94D4B"/>
    <w:rsid w:val="00D9531D"/>
    <w:rsid w:val="00D973CA"/>
    <w:rsid w:val="00DA2A99"/>
    <w:rsid w:val="00DA7C85"/>
    <w:rsid w:val="00DB0EC0"/>
    <w:rsid w:val="00DB1562"/>
    <w:rsid w:val="00DB33B1"/>
    <w:rsid w:val="00DB4194"/>
    <w:rsid w:val="00DB4668"/>
    <w:rsid w:val="00DB5787"/>
    <w:rsid w:val="00DB6353"/>
    <w:rsid w:val="00DC12C8"/>
    <w:rsid w:val="00DC3225"/>
    <w:rsid w:val="00DC330E"/>
    <w:rsid w:val="00DC3548"/>
    <w:rsid w:val="00DC48C9"/>
    <w:rsid w:val="00DC6D2E"/>
    <w:rsid w:val="00DD0F45"/>
    <w:rsid w:val="00DD14BF"/>
    <w:rsid w:val="00DD62C6"/>
    <w:rsid w:val="00DD7609"/>
    <w:rsid w:val="00DE19A5"/>
    <w:rsid w:val="00DE1FFF"/>
    <w:rsid w:val="00DE3DC3"/>
    <w:rsid w:val="00DE7416"/>
    <w:rsid w:val="00DF2159"/>
    <w:rsid w:val="00DF3D4A"/>
    <w:rsid w:val="00DF48FB"/>
    <w:rsid w:val="00E03653"/>
    <w:rsid w:val="00E05E67"/>
    <w:rsid w:val="00E07E00"/>
    <w:rsid w:val="00E1077D"/>
    <w:rsid w:val="00E11A9D"/>
    <w:rsid w:val="00E13C0A"/>
    <w:rsid w:val="00E13CB0"/>
    <w:rsid w:val="00E14BED"/>
    <w:rsid w:val="00E15411"/>
    <w:rsid w:val="00E20700"/>
    <w:rsid w:val="00E20ECB"/>
    <w:rsid w:val="00E212E8"/>
    <w:rsid w:val="00E267BF"/>
    <w:rsid w:val="00E33BDA"/>
    <w:rsid w:val="00E34ABD"/>
    <w:rsid w:val="00E36D27"/>
    <w:rsid w:val="00E36F3F"/>
    <w:rsid w:val="00E406AE"/>
    <w:rsid w:val="00E409C0"/>
    <w:rsid w:val="00E41F6D"/>
    <w:rsid w:val="00E42098"/>
    <w:rsid w:val="00E43AEF"/>
    <w:rsid w:val="00E44B45"/>
    <w:rsid w:val="00E452EB"/>
    <w:rsid w:val="00E4667A"/>
    <w:rsid w:val="00E470B2"/>
    <w:rsid w:val="00E47969"/>
    <w:rsid w:val="00E518E8"/>
    <w:rsid w:val="00E53800"/>
    <w:rsid w:val="00E613AD"/>
    <w:rsid w:val="00E62A2C"/>
    <w:rsid w:val="00E62E81"/>
    <w:rsid w:val="00E6376A"/>
    <w:rsid w:val="00E65ECE"/>
    <w:rsid w:val="00E67A5A"/>
    <w:rsid w:val="00E67B8A"/>
    <w:rsid w:val="00E717E3"/>
    <w:rsid w:val="00E72A4C"/>
    <w:rsid w:val="00E72D63"/>
    <w:rsid w:val="00E73630"/>
    <w:rsid w:val="00E737AE"/>
    <w:rsid w:val="00E73B89"/>
    <w:rsid w:val="00E74B5F"/>
    <w:rsid w:val="00E753C2"/>
    <w:rsid w:val="00E7612C"/>
    <w:rsid w:val="00E77ABC"/>
    <w:rsid w:val="00E80594"/>
    <w:rsid w:val="00E8061A"/>
    <w:rsid w:val="00E82F74"/>
    <w:rsid w:val="00E869E7"/>
    <w:rsid w:val="00E87D8A"/>
    <w:rsid w:val="00E9074C"/>
    <w:rsid w:val="00E928D7"/>
    <w:rsid w:val="00E9307F"/>
    <w:rsid w:val="00EA0401"/>
    <w:rsid w:val="00EA040B"/>
    <w:rsid w:val="00EA3694"/>
    <w:rsid w:val="00EA427B"/>
    <w:rsid w:val="00EA4DC1"/>
    <w:rsid w:val="00EA512A"/>
    <w:rsid w:val="00EA62C3"/>
    <w:rsid w:val="00EA64C7"/>
    <w:rsid w:val="00EA7C2F"/>
    <w:rsid w:val="00EB33E2"/>
    <w:rsid w:val="00EB5B2C"/>
    <w:rsid w:val="00EB79DB"/>
    <w:rsid w:val="00EB7B4C"/>
    <w:rsid w:val="00EC53BD"/>
    <w:rsid w:val="00EC6B17"/>
    <w:rsid w:val="00EC78EA"/>
    <w:rsid w:val="00ED0543"/>
    <w:rsid w:val="00ED26AE"/>
    <w:rsid w:val="00ED40FE"/>
    <w:rsid w:val="00EE2AF1"/>
    <w:rsid w:val="00EE3D59"/>
    <w:rsid w:val="00EE72DB"/>
    <w:rsid w:val="00EE7E49"/>
    <w:rsid w:val="00EF6834"/>
    <w:rsid w:val="00EF6FF8"/>
    <w:rsid w:val="00EF711D"/>
    <w:rsid w:val="00F0232C"/>
    <w:rsid w:val="00F02B87"/>
    <w:rsid w:val="00F03012"/>
    <w:rsid w:val="00F04B7E"/>
    <w:rsid w:val="00F052AE"/>
    <w:rsid w:val="00F1114B"/>
    <w:rsid w:val="00F1150E"/>
    <w:rsid w:val="00F120CA"/>
    <w:rsid w:val="00F17D76"/>
    <w:rsid w:val="00F24ACC"/>
    <w:rsid w:val="00F25CEA"/>
    <w:rsid w:val="00F3036A"/>
    <w:rsid w:val="00F31DAA"/>
    <w:rsid w:val="00F32367"/>
    <w:rsid w:val="00F33D46"/>
    <w:rsid w:val="00F34FA4"/>
    <w:rsid w:val="00F35B46"/>
    <w:rsid w:val="00F47B2A"/>
    <w:rsid w:val="00F47B3D"/>
    <w:rsid w:val="00F50F77"/>
    <w:rsid w:val="00F524DE"/>
    <w:rsid w:val="00F53217"/>
    <w:rsid w:val="00F533A8"/>
    <w:rsid w:val="00F560FA"/>
    <w:rsid w:val="00F5777E"/>
    <w:rsid w:val="00F65E24"/>
    <w:rsid w:val="00F678F8"/>
    <w:rsid w:val="00F70A2E"/>
    <w:rsid w:val="00F70B9C"/>
    <w:rsid w:val="00F72842"/>
    <w:rsid w:val="00F73077"/>
    <w:rsid w:val="00F77012"/>
    <w:rsid w:val="00F81080"/>
    <w:rsid w:val="00F81590"/>
    <w:rsid w:val="00F818F0"/>
    <w:rsid w:val="00F846AC"/>
    <w:rsid w:val="00F858A4"/>
    <w:rsid w:val="00F86013"/>
    <w:rsid w:val="00F865C3"/>
    <w:rsid w:val="00F87A32"/>
    <w:rsid w:val="00F90D63"/>
    <w:rsid w:val="00F94597"/>
    <w:rsid w:val="00F95D47"/>
    <w:rsid w:val="00FA37AD"/>
    <w:rsid w:val="00FC0874"/>
    <w:rsid w:val="00FC1268"/>
    <w:rsid w:val="00FC19B4"/>
    <w:rsid w:val="00FC20D4"/>
    <w:rsid w:val="00FC4B52"/>
    <w:rsid w:val="00FD038C"/>
    <w:rsid w:val="00FE1EC3"/>
    <w:rsid w:val="00FE2C58"/>
    <w:rsid w:val="00FE2F2B"/>
    <w:rsid w:val="00FE4738"/>
    <w:rsid w:val="00FE5708"/>
    <w:rsid w:val="00FE6A71"/>
    <w:rsid w:val="00FE7488"/>
    <w:rsid w:val="00FF1B62"/>
    <w:rsid w:val="00FF398D"/>
    <w:rsid w:val="00FF6D05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A5D01-8FC9-473E-A478-1F64164B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Part,Part Title"/>
    <w:basedOn w:val="Normal"/>
    <w:next w:val="Normal"/>
    <w:link w:val="Heading1Char"/>
    <w:uiPriority w:val="9"/>
    <w:qFormat/>
    <w:rsid w:val="000F4E33"/>
    <w:pPr>
      <w:keepNext/>
      <w:numPr>
        <w:numId w:val="1"/>
      </w:numPr>
      <w:spacing w:before="240" w:after="60"/>
      <w:outlineLvl w:val="0"/>
    </w:pPr>
    <w:rPr>
      <w:rFonts w:ascii="Tahoma" w:eastAsia="Times New Roman" w:hAnsi="Tahoma" w:cs="Times New Roman"/>
      <w:b/>
      <w:kern w:val="28"/>
      <w:sz w:val="28"/>
      <w:szCs w:val="20"/>
    </w:rPr>
  </w:style>
  <w:style w:type="paragraph" w:styleId="Heading2">
    <w:name w:val="heading 2"/>
    <w:aliases w:val="Chapter Title"/>
    <w:basedOn w:val="Normal"/>
    <w:next w:val="Normal"/>
    <w:link w:val="Heading2Char"/>
    <w:autoRedefine/>
    <w:qFormat/>
    <w:rsid w:val="00911EB3"/>
    <w:pPr>
      <w:keepNext/>
      <w:widowControl w:val="0"/>
      <w:numPr>
        <w:ilvl w:val="1"/>
        <w:numId w:val="1"/>
      </w:numPr>
      <w:spacing w:before="240" w:after="120"/>
      <w:outlineLvl w:val="1"/>
    </w:pPr>
    <w:rPr>
      <w:rFonts w:ascii="Verdana" w:eastAsia="Times New Roman" w:hAnsi="Verdana" w:cs="Tahoma"/>
      <w:b/>
      <w:szCs w:val="20"/>
    </w:rPr>
  </w:style>
  <w:style w:type="paragraph" w:styleId="Heading3">
    <w:name w:val="heading 3"/>
    <w:aliases w:val="Section"/>
    <w:basedOn w:val="Normal"/>
    <w:next w:val="Normal"/>
    <w:link w:val="Heading3Char"/>
    <w:qFormat/>
    <w:rsid w:val="000F4E33"/>
    <w:pPr>
      <w:keepNext/>
      <w:numPr>
        <w:ilvl w:val="2"/>
        <w:numId w:val="1"/>
      </w:numPr>
      <w:spacing w:before="240"/>
      <w:outlineLvl w:val="2"/>
    </w:pPr>
    <w:rPr>
      <w:rFonts w:ascii="Tahoma" w:eastAsia="Times New Roman" w:hAnsi="Tahoma" w:cs="Times New Roman"/>
      <w:b/>
      <w:szCs w:val="20"/>
    </w:rPr>
  </w:style>
  <w:style w:type="paragraph" w:styleId="Heading4">
    <w:name w:val="heading 4"/>
    <w:basedOn w:val="Normal"/>
    <w:next w:val="BodyText"/>
    <w:link w:val="Heading4Char"/>
    <w:autoRedefine/>
    <w:qFormat/>
    <w:rsid w:val="000F4E33"/>
    <w:pPr>
      <w:keepNext/>
      <w:numPr>
        <w:ilvl w:val="3"/>
        <w:numId w:val="1"/>
      </w:numPr>
      <w:outlineLvl w:val="3"/>
    </w:pPr>
    <w:rPr>
      <w:rFonts w:ascii="Arial" w:eastAsia="Times New Roman" w:hAnsi="Arial" w:cs="Times New Roman"/>
      <w:i/>
      <w:color w:val="00000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0F4E33"/>
    <w:pPr>
      <w:keepNext/>
      <w:numPr>
        <w:ilvl w:val="4"/>
        <w:numId w:val="1"/>
      </w:numPr>
      <w:jc w:val="center"/>
      <w:outlineLvl w:val="4"/>
    </w:pPr>
    <w:rPr>
      <w:rFonts w:ascii="Arial" w:eastAsia="Times New Roman" w:hAnsi="Arial" w:cs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0F4E33"/>
    <w:pPr>
      <w:keepNext/>
      <w:numPr>
        <w:ilvl w:val="5"/>
        <w:numId w:val="1"/>
      </w:numPr>
      <w:outlineLvl w:val="5"/>
    </w:pPr>
    <w:rPr>
      <w:rFonts w:ascii="Arial" w:eastAsia="Times New Roman" w:hAnsi="Arial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0F4E33"/>
    <w:pPr>
      <w:keepNext/>
      <w:numPr>
        <w:ilvl w:val="6"/>
        <w:numId w:val="1"/>
      </w:numPr>
      <w:jc w:val="center"/>
      <w:outlineLvl w:val="6"/>
    </w:pPr>
    <w:rPr>
      <w:rFonts w:ascii="Arial" w:eastAsia="Times New Roman" w:hAnsi="Arial" w:cs="Times New Roman"/>
      <w:b/>
      <w:sz w:val="48"/>
      <w:szCs w:val="20"/>
    </w:rPr>
  </w:style>
  <w:style w:type="paragraph" w:styleId="Heading8">
    <w:name w:val="heading 8"/>
    <w:basedOn w:val="Normal"/>
    <w:next w:val="Normal"/>
    <w:link w:val="Heading8Char"/>
    <w:qFormat/>
    <w:rsid w:val="000F4E33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F4E33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26E4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26E4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757D2B"/>
    <w:pPr>
      <w:ind w:left="720"/>
      <w:contextualSpacing/>
    </w:pPr>
  </w:style>
  <w:style w:type="character" w:customStyle="1" w:styleId="nodeattr">
    <w:name w:val="nodeattr"/>
    <w:basedOn w:val="DefaultParagraphFont"/>
    <w:rsid w:val="00757D2B"/>
  </w:style>
  <w:style w:type="character" w:customStyle="1" w:styleId="nodename">
    <w:name w:val="nodename"/>
    <w:basedOn w:val="DefaultParagraphFont"/>
    <w:rsid w:val="00757D2B"/>
  </w:style>
  <w:style w:type="character" w:customStyle="1" w:styleId="nodevalue">
    <w:name w:val="nodevalue"/>
    <w:basedOn w:val="DefaultParagraphFont"/>
    <w:rsid w:val="00757D2B"/>
  </w:style>
  <w:style w:type="table" w:styleId="TableGrid">
    <w:name w:val="Table Grid"/>
    <w:basedOn w:val="TableNormal"/>
    <w:uiPriority w:val="39"/>
    <w:rsid w:val="005F3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CA01D8"/>
  </w:style>
  <w:style w:type="character" w:styleId="Hyperlink">
    <w:name w:val="Hyperlink"/>
    <w:basedOn w:val="DefaultParagraphFont"/>
    <w:uiPriority w:val="99"/>
    <w:unhideWhenUsed/>
    <w:rsid w:val="00CA01D8"/>
    <w:rPr>
      <w:color w:val="0563C1" w:themeColor="hyperlink"/>
      <w:u w:val="single"/>
    </w:rPr>
  </w:style>
  <w:style w:type="character" w:customStyle="1" w:styleId="Heading1Char">
    <w:name w:val="Heading 1 Char"/>
    <w:aliases w:val="Part Char,Part Title Char"/>
    <w:basedOn w:val="DefaultParagraphFont"/>
    <w:link w:val="Heading1"/>
    <w:uiPriority w:val="9"/>
    <w:rsid w:val="000F4E33"/>
    <w:rPr>
      <w:rFonts w:ascii="Tahoma" w:eastAsia="Times New Roman" w:hAnsi="Tahoma" w:cs="Times New Roman"/>
      <w:b/>
      <w:kern w:val="28"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911EB3"/>
    <w:rPr>
      <w:rFonts w:ascii="Verdana" w:eastAsia="Times New Roman" w:hAnsi="Verdana" w:cs="Tahoma"/>
      <w:b/>
      <w:szCs w:val="20"/>
    </w:rPr>
  </w:style>
  <w:style w:type="character" w:customStyle="1" w:styleId="Heading3Char">
    <w:name w:val="Heading 3 Char"/>
    <w:aliases w:val="Section Char"/>
    <w:basedOn w:val="DefaultParagraphFont"/>
    <w:link w:val="Heading3"/>
    <w:rsid w:val="000F4E33"/>
    <w:rPr>
      <w:rFonts w:ascii="Tahoma" w:eastAsia="Times New Roman" w:hAnsi="Tahoma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0F4E33"/>
    <w:rPr>
      <w:rFonts w:ascii="Arial" w:eastAsia="Times New Roman" w:hAnsi="Arial" w:cs="Times New Roman"/>
      <w:i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F4E33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0F4E33"/>
    <w:rPr>
      <w:rFonts w:ascii="Arial" w:eastAsia="Times New Roman" w:hAnsi="Arial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0F4E33"/>
    <w:rPr>
      <w:rFonts w:ascii="Arial" w:eastAsia="Times New Roman" w:hAnsi="Arial" w:cs="Times New Roman"/>
      <w:b/>
      <w:sz w:val="48"/>
      <w:szCs w:val="20"/>
    </w:rPr>
  </w:style>
  <w:style w:type="character" w:customStyle="1" w:styleId="Heading8Char">
    <w:name w:val="Heading 8 Char"/>
    <w:basedOn w:val="DefaultParagraphFont"/>
    <w:link w:val="Heading8"/>
    <w:rsid w:val="000F4E3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F4E33"/>
    <w:rPr>
      <w:rFonts w:ascii="Arial" w:eastAsia="Times New Roman" w:hAnsi="Arial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E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E33"/>
  </w:style>
  <w:style w:type="paragraph" w:styleId="Header">
    <w:name w:val="header"/>
    <w:basedOn w:val="Normal"/>
    <w:link w:val="HeaderChar"/>
    <w:uiPriority w:val="99"/>
    <w:unhideWhenUsed/>
    <w:rsid w:val="000F4E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E33"/>
  </w:style>
  <w:style w:type="paragraph" w:styleId="Footer">
    <w:name w:val="footer"/>
    <w:basedOn w:val="Normal"/>
    <w:link w:val="FooterChar"/>
    <w:uiPriority w:val="99"/>
    <w:unhideWhenUsed/>
    <w:qFormat/>
    <w:rsid w:val="000F4E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E33"/>
  </w:style>
  <w:style w:type="paragraph" w:styleId="ListBullet2">
    <w:name w:val="List Bullet 2"/>
    <w:basedOn w:val="Normal"/>
    <w:unhideWhenUsed/>
    <w:rsid w:val="00386988"/>
    <w:pPr>
      <w:widowControl w:val="0"/>
      <w:numPr>
        <w:numId w:val="2"/>
      </w:numPr>
      <w:spacing w:before="40" w:after="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386988"/>
    <w:pPr>
      <w:autoSpaceDE w:val="0"/>
      <w:autoSpaceDN w:val="0"/>
      <w:adjustRightInd w:val="0"/>
      <w:ind w:left="0"/>
    </w:pPr>
    <w:rPr>
      <w:rFonts w:ascii="Arial" w:eastAsia="Calibri" w:hAnsi="Arial" w:cs="Arial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4626C3"/>
    <w:pPr>
      <w:spacing w:before="360"/>
      <w:ind w:left="0"/>
    </w:pPr>
    <w:rPr>
      <w:rFonts w:ascii="Calibri" w:hAnsi="Calibri"/>
      <w:b/>
      <w:bCs/>
      <w:caps/>
      <w:sz w:val="28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1F7A54"/>
    <w:pPr>
      <w:spacing w:before="240"/>
      <w:ind w:left="0"/>
    </w:pPr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A54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kern w:val="0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BC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C4661"/>
    <w:pPr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C4661"/>
    <w:pPr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C4661"/>
    <w:pPr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C4661"/>
    <w:pPr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C4661"/>
    <w:pPr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C4661"/>
    <w:pPr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C4661"/>
    <w:pPr>
      <w:ind w:left="1540"/>
    </w:pPr>
    <w:rPr>
      <w:sz w:val="20"/>
      <w:szCs w:val="20"/>
    </w:rPr>
  </w:style>
  <w:style w:type="paragraph" w:customStyle="1" w:styleId="FrontPage-CenteredLg">
    <w:name w:val="Front Page - Centered Lg"/>
    <w:basedOn w:val="Normal"/>
    <w:rsid w:val="004626C3"/>
    <w:pPr>
      <w:ind w:left="0"/>
      <w:jc w:val="center"/>
    </w:pPr>
    <w:rPr>
      <w:rFonts w:ascii="Verdana" w:eastAsia="Times New Roman" w:hAnsi="Verdana" w:cs="Times New Roman"/>
      <w:sz w:val="28"/>
      <w:szCs w:val="20"/>
    </w:rPr>
  </w:style>
  <w:style w:type="paragraph" w:styleId="NormalWeb">
    <w:name w:val="Normal (Web)"/>
    <w:basedOn w:val="Normal"/>
    <w:uiPriority w:val="99"/>
    <w:unhideWhenUsed/>
    <w:rsid w:val="00C27977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FF71A8"/>
    <w:pPr>
      <w:numPr>
        <w:numId w:val="6"/>
      </w:numPr>
      <w:contextualSpacing/>
    </w:pPr>
  </w:style>
  <w:style w:type="character" w:customStyle="1" w:styleId="trigger-label">
    <w:name w:val="trigger-label"/>
    <w:basedOn w:val="DefaultParagraphFont"/>
    <w:rsid w:val="00377C8D"/>
  </w:style>
  <w:style w:type="character" w:customStyle="1" w:styleId="dropdown-text">
    <w:name w:val="dropdown-text"/>
    <w:basedOn w:val="DefaultParagraphFont"/>
    <w:rsid w:val="00377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90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4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5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4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mctest.east.pioneer.com/" TargetMode="External"/><Relationship Id="rId13" Type="http://schemas.openxmlformats.org/officeDocument/2006/relationships/hyperlink" Target="https://jira.appliedinvention.com/browse/GS-709" TargetMode="External"/><Relationship Id="rId18" Type="http://schemas.openxmlformats.org/officeDocument/2006/relationships/hyperlink" Target="https://docs.google.com/a/dannenfeldt.com/document/d/1QPfHrAmKb_Kp-8M99dHP9vtcNt9UTbxbRU6xJA2cLHg/edit" TargetMode="External"/><Relationship Id="rId26" Type="http://schemas.openxmlformats.org/officeDocument/2006/relationships/hyperlink" Target="https://docs.google.com/a/dannenfeldt.com/document/d/1QPfHrAmKb_Kp-8M99dHP9vtcNt9UTbxbRU6xJA2cLHg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a/dannenfeldt.com/document/d/1QPfHrAmKb_Kp-8M99dHP9vtcNt9UTbxbRU6xJA2cLHg/edit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https://jira.appliedinvention.com/browse/GS-709" TargetMode="External"/><Relationship Id="rId25" Type="http://schemas.openxmlformats.org/officeDocument/2006/relationships/hyperlink" Target="https://jira.appliedinvention.com/browse/GS-7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a/dannenfeldt.com/document/d/1QPfHrAmKb_Kp-8M99dHP9vtcNt9UTbxbRU6xJA2cLHg/edit" TargetMode="External"/><Relationship Id="rId20" Type="http://schemas.openxmlformats.org/officeDocument/2006/relationships/hyperlink" Target="https://jira.appliedinvention.com/browse/GS-7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docs.google.com/a/dannenfeldt.com/document/d/1QPfHrAmKb_Kp-8M99dHP9vtcNt9UTbxbRU6xJA2cLHg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ira.appliedinvention.com/browse/GS-709" TargetMode="External"/><Relationship Id="rId23" Type="http://schemas.openxmlformats.org/officeDocument/2006/relationships/hyperlink" Target="https://jira.appliedinvention.com/browse/GS-709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docs.google.com/a/dannenfeldt.com/document/d/1QPfHrAmKb_Kp-8M99dHP9vtcNt9UTbxbRU6xJA2cLHg/edit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ra\Desktop\Work%20projects\AM%20Test%20Pl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AM Test Plan Template</Template>
  <TotalTime>119</TotalTime>
  <Pages>1</Pages>
  <Words>4812</Words>
  <Characters>27429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Benoit</dc:creator>
  <cp:keywords/>
  <dc:description/>
  <cp:lastModifiedBy>Debra Benoit</cp:lastModifiedBy>
  <cp:revision>9</cp:revision>
  <cp:lastPrinted>2015-04-24T18:58:00Z</cp:lastPrinted>
  <dcterms:created xsi:type="dcterms:W3CDTF">2015-04-24T19:07:00Z</dcterms:created>
  <dcterms:modified xsi:type="dcterms:W3CDTF">2015-04-24T21:04:00Z</dcterms:modified>
</cp:coreProperties>
</file>